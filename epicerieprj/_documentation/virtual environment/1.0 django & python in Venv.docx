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1AA8" w14:textId="77777777" w:rsidR="002D1936" w:rsidRPr="00645BEE" w:rsidRDefault="002D1936" w:rsidP="00A10C4F">
      <w:pPr>
        <w:pStyle w:val="Title"/>
        <w:jc w:val="center"/>
      </w:pPr>
      <w:bookmarkStart w:id="0" w:name="_Hlk175392040"/>
      <w:r>
        <w:t>Django and Python in Virtual Environment</w:t>
      </w:r>
    </w:p>
    <w:p w14:paraId="5530769F" w14:textId="09001DCE" w:rsidR="002D1936" w:rsidRDefault="002D1936" w:rsidP="00232837">
      <w:pPr>
        <w:spacing w:after="240"/>
        <w:ind w:left="-1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0A502" wp14:editId="14898572">
            <wp:simplePos x="0" y="0"/>
            <wp:positionH relativeFrom="column">
              <wp:posOffset>4503607</wp:posOffset>
            </wp:positionH>
            <wp:positionV relativeFrom="paragraph">
              <wp:posOffset>357094</wp:posOffset>
            </wp:positionV>
            <wp:extent cx="1901825" cy="1901825"/>
            <wp:effectExtent l="0" t="0" r="0" b="0"/>
            <wp:wrapNone/>
            <wp:docPr id="228726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439890" w14:textId="304959A0" w:rsidR="002D1936" w:rsidRDefault="002D1936" w:rsidP="007A755D">
      <w:pPr>
        <w:pStyle w:val="Heading1"/>
      </w:pPr>
      <w:r>
        <w:t>PROMPT:</w:t>
      </w:r>
    </w:p>
    <w:p w14:paraId="1F40AE3F" w14:textId="77777777" w:rsidR="002D1936" w:rsidRDefault="002D1936" w:rsidP="00771328">
      <w:pPr>
        <w:pStyle w:val="AiTPText1"/>
      </w:pPr>
      <w:r w:rsidRPr="00B71E51">
        <w:t>How to install Python virtual environment</w:t>
      </w:r>
      <w:r>
        <w:t xml:space="preserve"> and start the virtual environment</w:t>
      </w:r>
    </w:p>
    <w:p w14:paraId="0F6969E0" w14:textId="77777777" w:rsidR="002D1936" w:rsidRDefault="002D1936" w:rsidP="00771328">
      <w:pPr>
        <w:pStyle w:val="AiTPText1"/>
      </w:pPr>
      <w:r>
        <w:t>How to start a python Django project</w:t>
      </w:r>
    </w:p>
    <w:p w14:paraId="5A0F78AF" w14:textId="77777777" w:rsidR="002D1936" w:rsidRDefault="002D1936" w:rsidP="00771328">
      <w:pPr>
        <w:pStyle w:val="AiTPText1"/>
      </w:pPr>
      <w:r>
        <w:t>How to start a python Django apps</w:t>
      </w:r>
    </w:p>
    <w:p w14:paraId="1E95C843" w14:textId="77777777" w:rsidR="002D1936" w:rsidRDefault="002D1936" w:rsidP="00771328">
      <w:pPr>
        <w:pStyle w:val="AiTPText1"/>
      </w:pPr>
      <w:r>
        <w:t>How to start the Django web server</w:t>
      </w:r>
    </w:p>
    <w:p w14:paraId="73308163" w14:textId="77777777" w:rsidR="002D1936" w:rsidRPr="00B71E51" w:rsidRDefault="002D1936" w:rsidP="00771328">
      <w:pPr>
        <w:pStyle w:val="AiTPText1"/>
      </w:pPr>
      <w:r>
        <w:t>How to stop the web server and the virtual environment</w:t>
      </w:r>
    </w:p>
    <w:bookmarkEnd w:id="0"/>
    <w:p w14:paraId="00AD0699" w14:textId="77777777" w:rsidR="001A1BCD" w:rsidRDefault="001A1BCD" w:rsidP="00771328">
      <w:pPr>
        <w:pStyle w:val="AiTPText1"/>
      </w:pPr>
    </w:p>
    <w:p w14:paraId="64DC4235" w14:textId="77777777" w:rsidR="00B71E51" w:rsidRDefault="00B71E51" w:rsidP="00170D48">
      <w:pPr>
        <w:pStyle w:val="Heading1"/>
      </w:pPr>
      <w:r>
        <w:t>Purpose</w:t>
      </w:r>
    </w:p>
    <w:p w14:paraId="70E4C65D" w14:textId="77777777" w:rsidR="00B71E51" w:rsidRPr="00B71E51" w:rsidRDefault="00B71E51" w:rsidP="00771328">
      <w:pPr>
        <w:pStyle w:val="AiTPText1"/>
      </w:pPr>
      <w:r w:rsidRPr="00B71E51">
        <w:t>The purpose of this document is to install and use Django in a virtual environment</w:t>
      </w:r>
    </w:p>
    <w:p w14:paraId="1E4F94B5" w14:textId="77777777" w:rsidR="00B71E51" w:rsidRDefault="00B71E51" w:rsidP="00170D48">
      <w:pPr>
        <w:pStyle w:val="Heading1"/>
      </w:pPr>
      <w:r>
        <w:t>Procedure</w:t>
      </w:r>
    </w:p>
    <w:p w14:paraId="412ACEB3" w14:textId="77777777" w:rsidR="00771328" w:rsidRDefault="00B71E51" w:rsidP="00771328">
      <w:pPr>
        <w:pStyle w:val="AiTPText1"/>
      </w:pPr>
      <w:r w:rsidRPr="00623C0C">
        <w:t xml:space="preserve">Running Django in a virtual environment is a good practice as it isolates your project dependencies from other Python projects. </w:t>
      </w:r>
    </w:p>
    <w:p w14:paraId="5C148033" w14:textId="6F5CB9D4" w:rsidR="00771328" w:rsidRDefault="00771328" w:rsidP="00771328">
      <w:pPr>
        <w:pStyle w:val="Heading2"/>
      </w:pPr>
      <w:r>
        <w:t>Creating the virtual environment and install Django</w:t>
      </w:r>
    </w:p>
    <w:p w14:paraId="6E08962E" w14:textId="052B8C91" w:rsidR="00B71E51" w:rsidRPr="00623C0C" w:rsidRDefault="00B71E51" w:rsidP="00771328">
      <w:pPr>
        <w:pStyle w:val="AiTPText1"/>
      </w:pPr>
      <w:r w:rsidRPr="00623C0C">
        <w:t>Here's a step-by-step guide on how to set up and run Django in a virtual environment</w:t>
      </w:r>
      <w:r w:rsidR="00B64990">
        <w:t xml:space="preserve">. Execute the commands in a command line. </w:t>
      </w:r>
    </w:p>
    <w:p w14:paraId="5A7645EA" w14:textId="77777777" w:rsidR="00B71E51" w:rsidRPr="00623C0C" w:rsidRDefault="00B71E51" w:rsidP="00771328">
      <w:pPr>
        <w:pStyle w:val="AiTPListNumber"/>
      </w:pPr>
      <w:r w:rsidRPr="00623C0C">
        <w:t xml:space="preserve">Install </w:t>
      </w:r>
      <w:proofErr w:type="spellStart"/>
      <w:r w:rsidRPr="00623C0C">
        <w:t>virtualenv</w:t>
      </w:r>
      <w:proofErr w:type="spellEnd"/>
      <w:r w:rsidRPr="00623C0C">
        <w:t xml:space="preserve"> (if not already installed): </w:t>
      </w:r>
    </w:p>
    <w:p w14:paraId="06650EBC" w14:textId="77777777" w:rsidR="00B71E51" w:rsidRPr="002B5ED7" w:rsidRDefault="00B71E51" w:rsidP="00595E80">
      <w:pPr>
        <w:pStyle w:val="AiTPCode"/>
      </w:pPr>
      <w:r w:rsidRPr="002B5ED7">
        <w:t xml:space="preserve">pip install </w:t>
      </w:r>
      <w:proofErr w:type="spellStart"/>
      <w:r w:rsidRPr="002B5ED7">
        <w:t>virtualenv</w:t>
      </w:r>
      <w:proofErr w:type="spellEnd"/>
    </w:p>
    <w:p w14:paraId="6DF2E4E9" w14:textId="77777777" w:rsidR="00B71E51" w:rsidRPr="00623C0C" w:rsidRDefault="00B71E51" w:rsidP="00771328">
      <w:pPr>
        <w:pStyle w:val="AiTPListNumber"/>
      </w:pPr>
      <w:r w:rsidRPr="00623C0C">
        <w:t xml:space="preserve">Create a new directory for your </w:t>
      </w:r>
      <w:r>
        <w:t>virtual environment</w:t>
      </w:r>
      <w:r w:rsidRPr="00623C0C">
        <w:t xml:space="preserve"> and navigate to it: </w:t>
      </w:r>
    </w:p>
    <w:p w14:paraId="1A44BBB4" w14:textId="77777777" w:rsidR="00B71E51" w:rsidRPr="002B5ED7" w:rsidRDefault="00B71E51" w:rsidP="00595E80">
      <w:pPr>
        <w:pStyle w:val="AiTPCode"/>
      </w:pPr>
      <w:proofErr w:type="spellStart"/>
      <w:r w:rsidRPr="002B5ED7">
        <w:t>mkdir</w:t>
      </w:r>
      <w:proofErr w:type="spellEnd"/>
      <w:r w:rsidRPr="002B5ED7">
        <w:t xml:space="preserve"> </w:t>
      </w:r>
      <w:proofErr w:type="spellStart"/>
      <w:r w:rsidRPr="002B5ED7">
        <w:t>virtualE</w:t>
      </w:r>
      <w:proofErr w:type="spellEnd"/>
    </w:p>
    <w:p w14:paraId="59E1A202" w14:textId="77777777" w:rsidR="00B71E51" w:rsidRPr="002B5ED7" w:rsidRDefault="00B71E51" w:rsidP="00595E80">
      <w:pPr>
        <w:pStyle w:val="AiTPCode"/>
      </w:pPr>
      <w:r w:rsidRPr="002B5ED7">
        <w:t xml:space="preserve">cd </w:t>
      </w:r>
      <w:proofErr w:type="spellStart"/>
      <w:r w:rsidRPr="002B5ED7">
        <w:t>virtualE</w:t>
      </w:r>
      <w:proofErr w:type="spellEnd"/>
    </w:p>
    <w:p w14:paraId="40111AB7" w14:textId="77777777" w:rsidR="00B71E51" w:rsidRPr="00623C0C" w:rsidRDefault="00B71E51" w:rsidP="00771328">
      <w:pPr>
        <w:pStyle w:val="AiTPListNumber"/>
      </w:pPr>
      <w:r w:rsidRPr="00623C0C">
        <w:t xml:space="preserve">Create a new virtual environment: </w:t>
      </w:r>
    </w:p>
    <w:p w14:paraId="6B3ABF36" w14:textId="77777777" w:rsidR="00B71E51" w:rsidRPr="002B5ED7" w:rsidRDefault="00B71E51" w:rsidP="00595E80">
      <w:pPr>
        <w:pStyle w:val="AiTPCode"/>
      </w:pPr>
      <w:r w:rsidRPr="002B5ED7">
        <w:t xml:space="preserve">python -m </w:t>
      </w:r>
      <w:proofErr w:type="spellStart"/>
      <w:r w:rsidRPr="002B5ED7">
        <w:t>venv</w:t>
      </w:r>
      <w:proofErr w:type="spellEnd"/>
      <w:r w:rsidRPr="002B5ED7">
        <w:t xml:space="preserve"> </w:t>
      </w:r>
      <w:proofErr w:type="spellStart"/>
      <w:r w:rsidRPr="002B5ED7">
        <w:t>venv</w:t>
      </w:r>
      <w:proofErr w:type="spellEnd"/>
    </w:p>
    <w:p w14:paraId="47C66790" w14:textId="77777777" w:rsidR="00B71E51" w:rsidRPr="00623C0C" w:rsidRDefault="00B71E51" w:rsidP="00771328">
      <w:pPr>
        <w:pStyle w:val="AiTPListNumber"/>
      </w:pPr>
      <w:r w:rsidRPr="00623C0C">
        <w:t xml:space="preserve">Activate the virtual environment: </w:t>
      </w:r>
    </w:p>
    <w:p w14:paraId="217FDD5A" w14:textId="77777777" w:rsidR="00B71E51" w:rsidRPr="00771328" w:rsidRDefault="00B71E51" w:rsidP="00771328">
      <w:pPr>
        <w:pStyle w:val="Subtitle"/>
      </w:pPr>
      <w:r w:rsidRPr="00771328">
        <w:t xml:space="preserve">On Windows: </w:t>
      </w:r>
    </w:p>
    <w:p w14:paraId="415B7799" w14:textId="77777777" w:rsidR="00B71E51" w:rsidRPr="002B5ED7" w:rsidRDefault="00B71E51" w:rsidP="00595E80">
      <w:pPr>
        <w:pStyle w:val="AiTPCode"/>
      </w:pPr>
      <w:proofErr w:type="spellStart"/>
      <w:r w:rsidRPr="002B5ED7">
        <w:t>venv</w:t>
      </w:r>
      <w:proofErr w:type="spellEnd"/>
      <w:r w:rsidRPr="002B5ED7">
        <w:t>\Scripts\activate</w:t>
      </w:r>
    </w:p>
    <w:p w14:paraId="6D08015F" w14:textId="77777777" w:rsidR="00B71E51" w:rsidRPr="00771328" w:rsidRDefault="00B71E51" w:rsidP="00771328">
      <w:pPr>
        <w:pStyle w:val="Subtitle"/>
      </w:pPr>
      <w:r w:rsidRPr="00771328">
        <w:t xml:space="preserve">On macOS and Linux: </w:t>
      </w:r>
    </w:p>
    <w:p w14:paraId="67297CB7" w14:textId="77777777" w:rsidR="00B71E51" w:rsidRPr="002B5ED7" w:rsidRDefault="00B71E51" w:rsidP="00595E80">
      <w:pPr>
        <w:pStyle w:val="AiTPCode"/>
      </w:pPr>
      <w:r w:rsidRPr="002B5ED7">
        <w:t xml:space="preserve">source </w:t>
      </w:r>
      <w:proofErr w:type="spellStart"/>
      <w:r w:rsidRPr="002B5ED7">
        <w:t>venv</w:t>
      </w:r>
      <w:proofErr w:type="spellEnd"/>
      <w:r w:rsidRPr="002B5ED7">
        <w:t>/bin/activate</w:t>
      </w:r>
    </w:p>
    <w:p w14:paraId="3DA26534" w14:textId="77777777" w:rsidR="00B71E51" w:rsidRPr="00623C0C" w:rsidRDefault="00B71E51" w:rsidP="00771328">
      <w:pPr>
        <w:pStyle w:val="AiTPListNumber"/>
      </w:pPr>
      <w:r w:rsidRPr="00623C0C">
        <w:t xml:space="preserve">Install Django in the virtual environment: </w:t>
      </w:r>
    </w:p>
    <w:p w14:paraId="1A1144E0" w14:textId="6BB290C0" w:rsidR="00B71E51" w:rsidRDefault="00B71E51" w:rsidP="00595E80">
      <w:pPr>
        <w:pStyle w:val="AiTPCode"/>
      </w:pPr>
      <w:r w:rsidRPr="002B5ED7">
        <w:lastRenderedPageBreak/>
        <w:t xml:space="preserve">pip install </w:t>
      </w:r>
      <w:r w:rsidR="00771328">
        <w:t>Django</w:t>
      </w:r>
    </w:p>
    <w:p w14:paraId="7DFB01E3" w14:textId="77777777" w:rsidR="00771328" w:rsidRDefault="00771328" w:rsidP="00595E80">
      <w:pPr>
        <w:pStyle w:val="AiTPCode"/>
      </w:pPr>
    </w:p>
    <w:p w14:paraId="7C2E10B4" w14:textId="378A00CE" w:rsidR="00771328" w:rsidRPr="002B5ED7" w:rsidRDefault="00771328" w:rsidP="00771328">
      <w:pPr>
        <w:pStyle w:val="Heading2"/>
      </w:pPr>
      <w:r>
        <w:t>Creating the Django Project</w:t>
      </w:r>
    </w:p>
    <w:p w14:paraId="238BF5B5" w14:textId="68C92654" w:rsidR="00B71E51" w:rsidRPr="00771328" w:rsidRDefault="00B71E51" w:rsidP="00771328">
      <w:pPr>
        <w:pStyle w:val="AiTPText2"/>
      </w:pPr>
      <w:r w:rsidRPr="00771328">
        <w:t xml:space="preserve">Now, you're ready to create the Django project. </w:t>
      </w:r>
    </w:p>
    <w:p w14:paraId="31394247" w14:textId="7A74934E" w:rsidR="00B71E51" w:rsidRPr="00623C0C" w:rsidRDefault="00771328" w:rsidP="00771328">
      <w:pPr>
        <w:pStyle w:val="AiTPListNumber"/>
        <w:numPr>
          <w:ilvl w:val="0"/>
          <w:numId w:val="23"/>
        </w:numPr>
      </w:pPr>
      <w:r w:rsidRPr="00771328">
        <w:t xml:space="preserve">Run this command in the same </w:t>
      </w:r>
      <w:r>
        <w:t xml:space="preserve">folder </w:t>
      </w:r>
      <w:r w:rsidR="00B71E51" w:rsidRPr="0057380C">
        <w:t xml:space="preserve">where </w:t>
      </w:r>
      <w:r>
        <w:t xml:space="preserve">the </w:t>
      </w:r>
      <w:proofErr w:type="spellStart"/>
      <w:r w:rsidR="00B71E51" w:rsidRPr="00771328">
        <w:rPr>
          <w:b/>
          <w:bCs/>
        </w:rPr>
        <w:t>venv</w:t>
      </w:r>
      <w:proofErr w:type="spellEnd"/>
      <w:r w:rsidR="00B71E51" w:rsidRPr="0057380C">
        <w:t xml:space="preserve"> folder is located:</w:t>
      </w:r>
    </w:p>
    <w:p w14:paraId="7CB07B3A" w14:textId="77777777" w:rsidR="00B71E51" w:rsidRPr="002B5ED7" w:rsidRDefault="00B71E51" w:rsidP="00595E80">
      <w:pPr>
        <w:pStyle w:val="AiTPCode"/>
      </w:pPr>
      <w:proofErr w:type="spellStart"/>
      <w:r w:rsidRPr="002B5ED7">
        <w:t>django</w:t>
      </w:r>
      <w:proofErr w:type="spellEnd"/>
      <w:r w:rsidRPr="002B5ED7">
        <w:t xml:space="preserve">-admin </w:t>
      </w:r>
      <w:proofErr w:type="spellStart"/>
      <w:r w:rsidRPr="002B5ED7">
        <w:t>startproject</w:t>
      </w:r>
      <w:proofErr w:type="spellEnd"/>
      <w:r w:rsidRPr="002B5ED7">
        <w:t xml:space="preserve"> </w:t>
      </w:r>
      <w:r>
        <w:t>project</w:t>
      </w:r>
    </w:p>
    <w:p w14:paraId="19744D52" w14:textId="5C45F745" w:rsidR="00B71E51" w:rsidRPr="002B5ED7" w:rsidRDefault="00B71E51" w:rsidP="00595E80">
      <w:pPr>
        <w:pStyle w:val="AiTPCode"/>
      </w:pPr>
    </w:p>
    <w:p w14:paraId="1DC6EFF9" w14:textId="77A1D32A" w:rsidR="00B71E51" w:rsidRPr="00B71E51" w:rsidRDefault="00B71E51" w:rsidP="00595E80">
      <w:pPr>
        <w:pStyle w:val="AiTPCodeExplain"/>
      </w:pPr>
      <w:r w:rsidRPr="00B71E51">
        <w:t>Your folder structure will look like this:</w:t>
      </w:r>
    </w:p>
    <w:p w14:paraId="7B55B0D5" w14:textId="5F73D698" w:rsidR="00B71E51" w:rsidRPr="002B5ED7" w:rsidRDefault="002A7279" w:rsidP="00595E80">
      <w:pPr>
        <w:pStyle w:val="AiTPCodeExplain"/>
      </w:pPr>
      <w:r>
        <w:rPr>
          <w:noProof/>
        </w:rPr>
        <w:drawing>
          <wp:inline distT="0" distB="0" distL="0" distR="0" wp14:anchorId="0FB0C443" wp14:editId="79FC7DB3">
            <wp:extent cx="5576207" cy="3216910"/>
            <wp:effectExtent l="38100" t="0" r="43815" b="0"/>
            <wp:docPr id="34903224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B9B8E27" w14:textId="77777777" w:rsidR="00B71E51" w:rsidRPr="002B5ED7" w:rsidRDefault="00B71E51" w:rsidP="00595E80">
      <w:pPr>
        <w:pStyle w:val="AiTPCode"/>
      </w:pPr>
    </w:p>
    <w:p w14:paraId="12F69689" w14:textId="77777777" w:rsidR="006E0187" w:rsidRDefault="00B71E51" w:rsidP="006E0187">
      <w:pPr>
        <w:pStyle w:val="Heading2"/>
      </w:pPr>
      <w:r w:rsidRPr="00623C0C">
        <w:t>Create a new app</w:t>
      </w:r>
    </w:p>
    <w:p w14:paraId="09A94490" w14:textId="521B675F" w:rsidR="00B71E51" w:rsidRPr="00623C0C" w:rsidRDefault="006E0187" w:rsidP="006E0187">
      <w:pPr>
        <w:pStyle w:val="AiTPText2"/>
      </w:pPr>
      <w:r>
        <w:t xml:space="preserve">To create a new app, go to the location </w:t>
      </w:r>
      <w:proofErr w:type="spellStart"/>
      <w:r w:rsidRPr="006E0187">
        <w:rPr>
          <w:b/>
          <w:bCs/>
        </w:rPr>
        <w:t>virtualE</w:t>
      </w:r>
      <w:proofErr w:type="spellEnd"/>
      <w:r w:rsidRPr="006E0187">
        <w:rPr>
          <w:b/>
          <w:bCs/>
        </w:rPr>
        <w:t>/project/</w:t>
      </w:r>
      <w:r>
        <w:t xml:space="preserve"> where the manage.py is also located. Follow this command</w:t>
      </w:r>
    </w:p>
    <w:p w14:paraId="030B11B7" w14:textId="77777777" w:rsidR="006E0187" w:rsidRPr="006E07CE" w:rsidRDefault="006E0187" w:rsidP="00595E80">
      <w:pPr>
        <w:pStyle w:val="AiTPCodeExplain"/>
      </w:pPr>
      <w:r w:rsidRPr="006E07CE">
        <w:t xml:space="preserve">(because the current folder is </w:t>
      </w:r>
      <w:proofErr w:type="spellStart"/>
      <w:r w:rsidRPr="006E07CE">
        <w:t>virtualE</w:t>
      </w:r>
      <w:proofErr w:type="spellEnd"/>
      <w:r w:rsidRPr="006E07CE">
        <w:t>/)</w:t>
      </w:r>
    </w:p>
    <w:p w14:paraId="3DB80C59" w14:textId="3A7DB164" w:rsidR="00B71E51" w:rsidRPr="002B5ED7" w:rsidRDefault="00B71E51" w:rsidP="00595E80">
      <w:pPr>
        <w:pStyle w:val="AiTPCode"/>
      </w:pPr>
      <w:r w:rsidRPr="002B5ED7">
        <w:t xml:space="preserve">cd </w:t>
      </w:r>
      <w:r w:rsidR="006E0187">
        <w:t>project</w:t>
      </w:r>
    </w:p>
    <w:p w14:paraId="4949AC61" w14:textId="77777777" w:rsidR="00AC17CB" w:rsidRDefault="00B71E51" w:rsidP="00595E80">
      <w:pPr>
        <w:pStyle w:val="AiTPCode"/>
      </w:pPr>
      <w:r w:rsidRPr="002B5ED7">
        <w:t xml:space="preserve">python manage.py </w:t>
      </w:r>
      <w:proofErr w:type="spellStart"/>
      <w:r w:rsidRPr="002B5ED7">
        <w:t>startapp</w:t>
      </w:r>
      <w:proofErr w:type="spellEnd"/>
      <w:r w:rsidRPr="002B5ED7">
        <w:t xml:space="preserve"> </w:t>
      </w:r>
      <w:r w:rsidR="006E07CE">
        <w:t>app</w:t>
      </w:r>
      <w:r w:rsidR="00AC17CB">
        <w:t xml:space="preserve">  </w:t>
      </w:r>
    </w:p>
    <w:p w14:paraId="58BE8979" w14:textId="274626C2" w:rsidR="00B71E51" w:rsidRPr="002B5ED7" w:rsidRDefault="00AC17CB" w:rsidP="00595E80">
      <w:pPr>
        <w:pStyle w:val="AiTPCodeExplain"/>
      </w:pPr>
      <w:r>
        <w:t xml:space="preserve">(or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app)</w:t>
      </w:r>
    </w:p>
    <w:p w14:paraId="2A6B2D4D" w14:textId="20FF33DC" w:rsidR="006E07CE" w:rsidRDefault="006E07CE" w:rsidP="00595E80">
      <w:pPr>
        <w:pStyle w:val="AiTPCodeExplain"/>
      </w:pPr>
      <w:r>
        <w:t>Note: app is the application name</w:t>
      </w:r>
    </w:p>
    <w:p w14:paraId="7A135EA0" w14:textId="6789AF71" w:rsidR="008E580D" w:rsidRDefault="008E580D" w:rsidP="008E580D">
      <w:pPr>
        <w:pStyle w:val="AiTPText2"/>
      </w:pPr>
      <w:r>
        <w:t>After creating the app using ‘</w:t>
      </w:r>
      <w:r w:rsidRPr="008E580D">
        <w:rPr>
          <w:b/>
          <w:bCs/>
        </w:rPr>
        <w:t xml:space="preserve">python manage.py </w:t>
      </w:r>
      <w:proofErr w:type="spellStart"/>
      <w:r w:rsidRPr="008E580D">
        <w:rPr>
          <w:b/>
          <w:bCs/>
        </w:rPr>
        <w:t>startapp</w:t>
      </w:r>
      <w:proofErr w:type="spellEnd"/>
      <w:r w:rsidRPr="008E580D">
        <w:rPr>
          <w:b/>
          <w:bCs/>
        </w:rPr>
        <w:t xml:space="preserve"> app</w:t>
      </w:r>
      <w:r>
        <w:t>’ or ‘</w:t>
      </w:r>
      <w:proofErr w:type="spellStart"/>
      <w:r w:rsidRPr="008E580D">
        <w:rPr>
          <w:b/>
          <w:bCs/>
        </w:rPr>
        <w:t>django</w:t>
      </w:r>
      <w:proofErr w:type="spellEnd"/>
      <w:r w:rsidRPr="008E580D">
        <w:rPr>
          <w:b/>
          <w:bCs/>
        </w:rPr>
        <w:t xml:space="preserve">-admin </w:t>
      </w:r>
      <w:proofErr w:type="spellStart"/>
      <w:r w:rsidRPr="008E580D">
        <w:rPr>
          <w:b/>
          <w:bCs/>
        </w:rPr>
        <w:t>startapp</w:t>
      </w:r>
      <w:proofErr w:type="spellEnd"/>
      <w:r w:rsidRPr="008E580D">
        <w:rPr>
          <w:b/>
          <w:bCs/>
        </w:rPr>
        <w:t xml:space="preserve"> app’</w:t>
      </w:r>
      <w:r>
        <w:t xml:space="preserve">, the </w:t>
      </w:r>
      <w:r w:rsidRPr="008E580D">
        <w:rPr>
          <w:b/>
          <w:bCs/>
        </w:rPr>
        <w:t>project\</w:t>
      </w:r>
      <w:proofErr w:type="gramStart"/>
      <w:r w:rsidRPr="008E580D">
        <w:rPr>
          <w:b/>
          <w:bCs/>
        </w:rPr>
        <w:t>settings.py</w:t>
      </w:r>
      <w:r>
        <w:t xml:space="preserve">  should</w:t>
      </w:r>
      <w:proofErr w:type="gramEnd"/>
      <w:r>
        <w:t xml:space="preserve"> be updated by adding the app to INSTALLED APPS</w:t>
      </w:r>
    </w:p>
    <w:p w14:paraId="75F4D298" w14:textId="77777777" w:rsidR="008E580D" w:rsidRPr="008E580D" w:rsidRDefault="008E580D" w:rsidP="008E580D">
      <w:pPr>
        <w:pStyle w:val="AiTPCode"/>
      </w:pPr>
      <w:r w:rsidRPr="008E580D">
        <w:t>INSTALLED_APPS = [</w:t>
      </w:r>
    </w:p>
    <w:p w14:paraId="4C400DD3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.admin</w:t>
      </w:r>
      <w:proofErr w:type="spellEnd"/>
      <w:r w:rsidRPr="008E580D">
        <w:t>',</w:t>
      </w:r>
    </w:p>
    <w:p w14:paraId="505F3430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.auth</w:t>
      </w:r>
      <w:proofErr w:type="spellEnd"/>
      <w:r w:rsidRPr="008E580D">
        <w:t>',</w:t>
      </w:r>
    </w:p>
    <w:p w14:paraId="6F61FBC9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.contenttypes</w:t>
      </w:r>
      <w:proofErr w:type="spellEnd"/>
      <w:r w:rsidRPr="008E580D">
        <w:t>',</w:t>
      </w:r>
    </w:p>
    <w:p w14:paraId="1D0552DF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.sessions</w:t>
      </w:r>
      <w:proofErr w:type="spellEnd"/>
      <w:r w:rsidRPr="008E580D">
        <w:t>',</w:t>
      </w:r>
    </w:p>
    <w:p w14:paraId="7048EA6F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.messages</w:t>
      </w:r>
      <w:proofErr w:type="spellEnd"/>
      <w:r w:rsidRPr="008E580D">
        <w:t>',</w:t>
      </w:r>
    </w:p>
    <w:p w14:paraId="385691B8" w14:textId="77777777" w:rsidR="008E580D" w:rsidRPr="008E580D" w:rsidRDefault="008E580D" w:rsidP="008E580D">
      <w:pPr>
        <w:pStyle w:val="AiTPCode"/>
      </w:pPr>
      <w:r w:rsidRPr="008E580D">
        <w:t>    '</w:t>
      </w:r>
      <w:proofErr w:type="spellStart"/>
      <w:proofErr w:type="gramStart"/>
      <w:r w:rsidRPr="008E580D">
        <w:t>django.contrib</w:t>
      </w:r>
      <w:proofErr w:type="gramEnd"/>
      <w:r w:rsidRPr="008E580D">
        <w:t>.staticfiles</w:t>
      </w:r>
      <w:proofErr w:type="spellEnd"/>
      <w:r w:rsidRPr="008E580D">
        <w:t>',</w:t>
      </w:r>
    </w:p>
    <w:p w14:paraId="6C21212C" w14:textId="660A39DF" w:rsidR="008E580D" w:rsidRPr="008E580D" w:rsidRDefault="008E580D" w:rsidP="008E580D">
      <w:pPr>
        <w:pStyle w:val="AiTPCode"/>
      </w:pPr>
      <w:r w:rsidRPr="008E580D">
        <w:t xml:space="preserve">    </w:t>
      </w:r>
      <w:r w:rsidRPr="008E580D">
        <w:rPr>
          <w:highlight w:val="yellow"/>
        </w:rPr>
        <w:t>'app',</w:t>
      </w:r>
    </w:p>
    <w:p w14:paraId="4E029350" w14:textId="77777777" w:rsidR="008E580D" w:rsidRPr="008E580D" w:rsidRDefault="008E580D" w:rsidP="008E580D">
      <w:pPr>
        <w:pStyle w:val="AiTPCode"/>
      </w:pPr>
      <w:r w:rsidRPr="008E580D">
        <w:t>]</w:t>
      </w:r>
    </w:p>
    <w:p w14:paraId="7D672EF0" w14:textId="77777777" w:rsidR="008E580D" w:rsidRDefault="008E580D" w:rsidP="008E580D">
      <w:pPr>
        <w:pStyle w:val="AiTPText2"/>
      </w:pPr>
    </w:p>
    <w:p w14:paraId="3F6E7897" w14:textId="532C61C7" w:rsidR="006E07CE" w:rsidRPr="002B5ED7" w:rsidRDefault="006E07CE" w:rsidP="00595E80">
      <w:pPr>
        <w:pStyle w:val="AiTPCodeExplain"/>
      </w:pPr>
      <w:r>
        <w:rPr>
          <w:noProof/>
        </w:rPr>
        <w:lastRenderedPageBreak/>
        <w:drawing>
          <wp:inline distT="0" distB="0" distL="0" distR="0" wp14:anchorId="68AFE6BB" wp14:editId="2172488F">
            <wp:extent cx="5575935" cy="4109357"/>
            <wp:effectExtent l="0" t="38100" r="0" b="43815"/>
            <wp:docPr id="115249819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A7AB88D" w14:textId="77777777" w:rsidR="00B71E51" w:rsidRPr="002B5ED7" w:rsidRDefault="00B71E51" w:rsidP="00595E80">
      <w:pPr>
        <w:pStyle w:val="AiTPCode"/>
      </w:pPr>
    </w:p>
    <w:p w14:paraId="7106A8A6" w14:textId="1227234D" w:rsidR="00B71E51" w:rsidRPr="00595E80" w:rsidRDefault="006E07CE" w:rsidP="00595E80">
      <w:pPr>
        <w:pStyle w:val="AiTPCodeExplain"/>
      </w:pPr>
      <w:r w:rsidRPr="00595E80">
        <w:t xml:space="preserve">Note. project/app/urls.py (also known as app </w:t>
      </w:r>
      <w:proofErr w:type="spellStart"/>
      <w:r w:rsidRPr="00595E80">
        <w:t>urls</w:t>
      </w:r>
      <w:proofErr w:type="spellEnd"/>
      <w:r w:rsidRPr="00595E80">
        <w:t>) is to be created by the user.</w:t>
      </w:r>
    </w:p>
    <w:p w14:paraId="100D2A8F" w14:textId="51A4AB1D" w:rsidR="006E07CE" w:rsidRDefault="006E07CE" w:rsidP="00595E80">
      <w:pPr>
        <w:pStyle w:val="AiTPCodeExplain"/>
      </w:pPr>
      <w:r w:rsidRPr="00595E80">
        <w:t>The development shall be done under the folder project/app. The configuration of website is under project/project like the project urls.py and settings.py.</w:t>
      </w:r>
    </w:p>
    <w:p w14:paraId="2DEF1341" w14:textId="7E3E51EB" w:rsidR="00F06A6E" w:rsidRDefault="00F06A6E" w:rsidP="00F06A6E">
      <w:pPr>
        <w:pStyle w:val="Heading3"/>
        <w:rPr>
          <w:rStyle w:val="Heading3Char"/>
        </w:rPr>
      </w:pPr>
      <w:r>
        <w:t>Another item to change in “</w:t>
      </w:r>
      <w:r w:rsidRPr="00F06A6E">
        <w:rPr>
          <w:rStyle w:val="Heading3Char"/>
          <w:b/>
          <w:bCs/>
        </w:rPr>
        <w:t>settings.py</w:t>
      </w:r>
      <w:r>
        <w:rPr>
          <w:rStyle w:val="Heading3Char"/>
        </w:rPr>
        <w:t>”</w:t>
      </w:r>
    </w:p>
    <w:p w14:paraId="330CF2D7" w14:textId="03045393" w:rsidR="00F06A6E" w:rsidRDefault="00F06A6E" w:rsidP="00F06A6E">
      <w:pPr>
        <w:pStyle w:val="AiTPCode"/>
      </w:pPr>
      <w:r w:rsidRPr="00F06A6E">
        <w:t>ALLOWED_HOSTS = [</w:t>
      </w:r>
      <w:r w:rsidRPr="00F06A6E">
        <w:rPr>
          <w:highlight w:val="yellow"/>
        </w:rPr>
        <w:t>'192.168.1.8','localhost','127.0.0.1'</w:t>
      </w:r>
      <w:r w:rsidRPr="00F06A6E">
        <w:t>]</w:t>
      </w:r>
    </w:p>
    <w:p w14:paraId="512D227D" w14:textId="77777777" w:rsidR="00F06A6E" w:rsidRDefault="00F06A6E" w:rsidP="00F06A6E">
      <w:pPr>
        <w:pStyle w:val="AiTPCodeExplain"/>
      </w:pPr>
      <w:r>
        <w:t xml:space="preserve">Add the highlighted to </w:t>
      </w:r>
      <w:r w:rsidRPr="00F06A6E">
        <w:rPr>
          <w:b/>
          <w:bCs/>
        </w:rPr>
        <w:t>settings.py</w:t>
      </w:r>
      <w:r>
        <w:t xml:space="preserve"> ‘ALLOWED HOSTS’, to ensure that it can be reached using the indicated names or IP Address.</w:t>
      </w:r>
    </w:p>
    <w:p w14:paraId="48975342" w14:textId="4AEECAA2" w:rsidR="00F06A6E" w:rsidRDefault="00F06A6E" w:rsidP="00F06A6E">
      <w:pPr>
        <w:pStyle w:val="AiTPCodeExplain"/>
      </w:pPr>
      <w:r>
        <w:t xml:space="preserve">Then in the command prompt, use this command to start the Django webserver </w:t>
      </w: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runserver</w:t>
      </w:r>
      <w:proofErr w:type="spellEnd"/>
      <w:r>
        <w:rPr>
          <w:b/>
          <w:bCs/>
        </w:rPr>
        <w:t xml:space="preserve"> 0.0.0.0:8080</w:t>
      </w:r>
      <w:r>
        <w:t xml:space="preserve"> </w:t>
      </w:r>
    </w:p>
    <w:p w14:paraId="5172ACEE" w14:textId="24CB45CD" w:rsidR="00F06A6E" w:rsidRPr="00F06A6E" w:rsidRDefault="00F06A6E" w:rsidP="00F06A6E">
      <w:pPr>
        <w:pStyle w:val="AiTPCodeExplain"/>
      </w:pPr>
      <w:r>
        <w:t xml:space="preserve">For other ports aside from 8080, just change it to unused ports like </w:t>
      </w:r>
      <w:r w:rsidRPr="00F06A6E">
        <w:rPr>
          <w:b/>
          <w:bCs/>
        </w:rPr>
        <w:t>8085</w:t>
      </w:r>
    </w:p>
    <w:p w14:paraId="2780E7AF" w14:textId="77777777" w:rsidR="00B71E51" w:rsidRPr="00623C0C" w:rsidRDefault="00B71E51" w:rsidP="000A0FEA">
      <w:pPr>
        <w:pStyle w:val="Heading1"/>
      </w:pPr>
      <w:r w:rsidRPr="00623C0C">
        <w:t xml:space="preserve">Run your Django development server: </w:t>
      </w:r>
    </w:p>
    <w:p w14:paraId="00BEF576" w14:textId="260C3DF4" w:rsidR="009A674E" w:rsidRPr="002B5ED7" w:rsidRDefault="00B64990" w:rsidP="009A674E">
      <w:pPr>
        <w:pStyle w:val="AiTPText1"/>
      </w:pPr>
      <w:r>
        <w:t>In the command line, m</w:t>
      </w:r>
      <w:r w:rsidR="009A674E">
        <w:t>ake sure that you are under the folder project/ where manage.py is located before running the command</w:t>
      </w:r>
    </w:p>
    <w:p w14:paraId="1744F653" w14:textId="77777777" w:rsidR="00B71E51" w:rsidRDefault="00B71E51" w:rsidP="00595E80">
      <w:pPr>
        <w:pStyle w:val="AiTPCode"/>
      </w:pPr>
      <w:r w:rsidRPr="002B5ED7">
        <w:t xml:space="preserve">python manage.py </w:t>
      </w:r>
      <w:proofErr w:type="spellStart"/>
      <w:r w:rsidRPr="002B5ED7">
        <w:t>runserver</w:t>
      </w:r>
      <w:proofErr w:type="spellEnd"/>
    </w:p>
    <w:p w14:paraId="591183AD" w14:textId="77777777" w:rsidR="009A674E" w:rsidRDefault="009A674E" w:rsidP="00595E80">
      <w:pPr>
        <w:pStyle w:val="AiTPCode"/>
      </w:pPr>
    </w:p>
    <w:p w14:paraId="54AC22D8" w14:textId="68AC68F2" w:rsidR="00957AC1" w:rsidRPr="00F06A6E" w:rsidRDefault="00957AC1" w:rsidP="00957AC1">
      <w:pPr>
        <w:pStyle w:val="AiTPText1"/>
      </w:pPr>
      <w:r>
        <w:t xml:space="preserve">Using the browser, key in </w:t>
      </w:r>
      <w:r w:rsidRPr="00957AC1">
        <w:rPr>
          <w:b/>
          <w:bCs/>
        </w:rPr>
        <w:t>127.0.0.1:8000</w:t>
      </w:r>
      <w:r w:rsidR="00F06A6E">
        <w:t xml:space="preserve"> or see paragraph 3.3.1</w:t>
      </w:r>
      <w:r w:rsidR="00A03D38">
        <w:t xml:space="preserve"> for other command options</w:t>
      </w:r>
    </w:p>
    <w:p w14:paraId="2C778EC6" w14:textId="349A3463" w:rsidR="00957AC1" w:rsidRDefault="00957AC1" w:rsidP="00957AC1">
      <w:pPr>
        <w:pStyle w:val="AiTPText1"/>
      </w:pPr>
      <w:r>
        <w:t>If wanted to open it to other computers, there is another procedure to do this as it requires to modify the following:</w:t>
      </w:r>
    </w:p>
    <w:p w14:paraId="7F6671A1" w14:textId="2D1BD703" w:rsidR="00957AC1" w:rsidRDefault="00957AC1" w:rsidP="00957AC1">
      <w:pPr>
        <w:pStyle w:val="AiTPText1"/>
        <w:numPr>
          <w:ilvl w:val="0"/>
          <w:numId w:val="24"/>
        </w:numPr>
      </w:pPr>
      <w:r w:rsidRPr="00957AC1">
        <w:rPr>
          <w:b/>
          <w:bCs/>
        </w:rPr>
        <w:t>settings.py</w:t>
      </w:r>
      <w:r>
        <w:t xml:space="preserve"> localhost</w:t>
      </w:r>
    </w:p>
    <w:p w14:paraId="486E37F2" w14:textId="5B7F117B" w:rsidR="00957AC1" w:rsidRDefault="00957AC1" w:rsidP="00957AC1">
      <w:pPr>
        <w:pStyle w:val="AiTPText1"/>
        <w:numPr>
          <w:ilvl w:val="0"/>
          <w:numId w:val="24"/>
        </w:numPr>
      </w:pPr>
      <w:r>
        <w:t xml:space="preserve">running the server with the command in the location </w:t>
      </w:r>
      <w:r w:rsidRPr="00957AC1">
        <w:rPr>
          <w:b/>
          <w:bCs/>
        </w:rPr>
        <w:t>/</w:t>
      </w:r>
      <w:proofErr w:type="spellStart"/>
      <w:r w:rsidRPr="00957AC1">
        <w:rPr>
          <w:b/>
          <w:bCs/>
        </w:rPr>
        <w:t>virtualE</w:t>
      </w:r>
      <w:proofErr w:type="spellEnd"/>
      <w:r w:rsidRPr="00957AC1">
        <w:rPr>
          <w:b/>
          <w:bCs/>
        </w:rPr>
        <w:t>/projects</w:t>
      </w:r>
    </w:p>
    <w:p w14:paraId="07A5AC22" w14:textId="59336853" w:rsidR="00957AC1" w:rsidRPr="00595E80" w:rsidRDefault="00957AC1" w:rsidP="00595E80">
      <w:pPr>
        <w:pStyle w:val="AiTPCode"/>
      </w:pPr>
      <w:r w:rsidRPr="00595E80">
        <w:t xml:space="preserve">python manage.py </w:t>
      </w:r>
      <w:proofErr w:type="spellStart"/>
      <w:r w:rsidRPr="00595E80">
        <w:t>runserver</w:t>
      </w:r>
      <w:proofErr w:type="spellEnd"/>
      <w:r w:rsidRPr="00595E80">
        <w:t xml:space="preserve"> 0.0.0.0:8000</w:t>
      </w:r>
    </w:p>
    <w:p w14:paraId="26F45D22" w14:textId="3CA51E2C" w:rsidR="00957AC1" w:rsidRPr="00957AC1" w:rsidRDefault="00595E80" w:rsidP="00595E80">
      <w:pPr>
        <w:pStyle w:val="AiTPCodeExplain"/>
      </w:pPr>
      <w:r>
        <w:t xml:space="preserve">Note: do not close the </w:t>
      </w:r>
    </w:p>
    <w:p w14:paraId="52FB3BE7" w14:textId="143E4162" w:rsidR="009A674E" w:rsidRDefault="009A674E" w:rsidP="009A674E">
      <w:pPr>
        <w:pStyle w:val="Heading1"/>
      </w:pPr>
      <w:r>
        <w:lastRenderedPageBreak/>
        <w:t>Stopping the Virtual Environment</w:t>
      </w:r>
    </w:p>
    <w:p w14:paraId="4BAA8825" w14:textId="5F273566" w:rsidR="00B71E51" w:rsidRPr="00623C0C" w:rsidRDefault="00B71E51" w:rsidP="009A674E">
      <w:pPr>
        <w:pStyle w:val="AiTPText1"/>
      </w:pPr>
      <w:r w:rsidRPr="00623C0C">
        <w:t>When you're done working on your project</w:t>
      </w:r>
      <w:r w:rsidR="009A674E">
        <w:t xml:space="preserve"> virtual </w:t>
      </w:r>
      <w:proofErr w:type="spellStart"/>
      <w:r w:rsidR="009A674E">
        <w:t>enviroment</w:t>
      </w:r>
      <w:proofErr w:type="spellEnd"/>
      <w:r w:rsidRPr="00623C0C">
        <w:t xml:space="preserve">, you can deactivate the virtual environment: </w:t>
      </w:r>
    </w:p>
    <w:p w14:paraId="6835E3E8" w14:textId="1AC793A7" w:rsidR="00B71E51" w:rsidRPr="002B5ED7" w:rsidRDefault="009A674E" w:rsidP="00595E80">
      <w:pPr>
        <w:pStyle w:val="AiTPCode"/>
      </w:pPr>
      <w:proofErr w:type="spellStart"/>
      <w:r>
        <w:t>virtualE</w:t>
      </w:r>
      <w:proofErr w:type="spellEnd"/>
      <w:r>
        <w:t>\</w:t>
      </w:r>
      <w:proofErr w:type="spellStart"/>
      <w:r>
        <w:t>venv</w:t>
      </w:r>
      <w:proofErr w:type="spellEnd"/>
      <w:r>
        <w:t>\scripts\</w:t>
      </w:r>
      <w:r w:rsidR="00B71E51" w:rsidRPr="002B5ED7">
        <w:t>deactivate</w:t>
      </w:r>
    </w:p>
    <w:p w14:paraId="76752DC5" w14:textId="77777777" w:rsidR="00B71E51" w:rsidRDefault="00B71E51" w:rsidP="000A0FEA">
      <w:pPr>
        <w:rPr>
          <w:lang w:val="en-PH"/>
        </w:rPr>
      </w:pPr>
    </w:p>
    <w:p w14:paraId="0869CD64" w14:textId="77085A4C" w:rsidR="00B71E51" w:rsidRDefault="00B71E51" w:rsidP="009A674E">
      <w:pPr>
        <w:pStyle w:val="AiTPText1"/>
      </w:pPr>
      <w:r w:rsidRPr="00623C0C">
        <w:t>To reactivate the virtual environment later, navigate to your project directory and run the activate command again.</w:t>
      </w:r>
    </w:p>
    <w:p w14:paraId="7CC52353" w14:textId="55E2DF0C" w:rsidR="009A674E" w:rsidRPr="002B5ED7" w:rsidRDefault="009A674E" w:rsidP="00595E80">
      <w:pPr>
        <w:pStyle w:val="AiTPCode"/>
      </w:pPr>
      <w:proofErr w:type="spellStart"/>
      <w:r>
        <w:t>virtualE</w:t>
      </w:r>
      <w:proofErr w:type="spellEnd"/>
      <w:r>
        <w:t>\</w:t>
      </w:r>
      <w:proofErr w:type="spellStart"/>
      <w:r>
        <w:t>venv</w:t>
      </w:r>
      <w:proofErr w:type="spellEnd"/>
      <w:r>
        <w:t>\scripts\</w:t>
      </w:r>
      <w:r w:rsidRPr="002B5ED7">
        <w:t>activate</w:t>
      </w:r>
    </w:p>
    <w:p w14:paraId="190C0269" w14:textId="77777777" w:rsidR="009A674E" w:rsidRDefault="009A674E" w:rsidP="009A674E">
      <w:pPr>
        <w:pStyle w:val="AiTPText1"/>
      </w:pPr>
    </w:p>
    <w:p w14:paraId="54E07F28" w14:textId="77777777" w:rsidR="009A674E" w:rsidRPr="00957AC1" w:rsidRDefault="009A674E" w:rsidP="009A674E">
      <w:pPr>
        <w:pStyle w:val="AiTPText1"/>
        <w:rPr>
          <w:sz w:val="16"/>
          <w:szCs w:val="16"/>
        </w:rPr>
      </w:pPr>
    </w:p>
    <w:p w14:paraId="62A7FF0D" w14:textId="77777777" w:rsidR="009A674E" w:rsidRPr="00957AC1" w:rsidRDefault="009A674E" w:rsidP="009A674E">
      <w:pPr>
        <w:pStyle w:val="AiTPText1"/>
        <w:rPr>
          <w:sz w:val="16"/>
          <w:szCs w:val="16"/>
        </w:rPr>
      </w:pPr>
    </w:p>
    <w:p w14:paraId="51A3143E" w14:textId="0B39CEDD" w:rsidR="004F5FF8" w:rsidRPr="00957AC1" w:rsidRDefault="00B71E51" w:rsidP="009060EF">
      <w:pPr>
        <w:rPr>
          <w:rFonts w:ascii="Aptos" w:hAnsi="Aptos"/>
          <w:b/>
          <w:bCs/>
          <w:sz w:val="20"/>
          <w:szCs w:val="18"/>
          <w:lang w:val="en-PH"/>
        </w:rPr>
      </w:pPr>
      <w:r w:rsidRPr="00957AC1">
        <w:rPr>
          <w:rFonts w:ascii="Aptos" w:hAnsi="Aptos"/>
          <w:b/>
          <w:bCs/>
          <w:sz w:val="20"/>
          <w:szCs w:val="18"/>
          <w:lang w:val="en-PH"/>
        </w:rPr>
        <w:t>Remember to always activate your virtual environment before working on your Django project. This ensures that you're using the correct versions of Django and other dependencies specific to this project.</w:t>
      </w:r>
    </w:p>
    <w:sectPr w:rsidR="004F5FF8" w:rsidRPr="00957AC1" w:rsidSect="002D193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D92D6" w14:textId="77777777" w:rsidR="00362A56" w:rsidRDefault="00362A56" w:rsidP="00A4078C">
      <w:pPr>
        <w:spacing w:line="240" w:lineRule="auto"/>
      </w:pPr>
      <w:r>
        <w:separator/>
      </w:r>
    </w:p>
  </w:endnote>
  <w:endnote w:type="continuationSeparator" w:id="0">
    <w:p w14:paraId="1AADE065" w14:textId="77777777" w:rsidR="00362A56" w:rsidRDefault="00362A56" w:rsidP="00A4078C">
      <w:pPr>
        <w:spacing w:line="240" w:lineRule="auto"/>
      </w:pPr>
      <w:r>
        <w:continuationSeparator/>
      </w:r>
    </w:p>
  </w:endnote>
  <w:endnote w:type="continuationNotice" w:id="1">
    <w:p w14:paraId="0754873D" w14:textId="77777777" w:rsidR="00362A56" w:rsidRDefault="00362A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8EA0A" w14:textId="77777777" w:rsidR="00362A56" w:rsidRDefault="00362A56" w:rsidP="00A4078C">
      <w:pPr>
        <w:spacing w:line="240" w:lineRule="auto"/>
      </w:pPr>
      <w:r>
        <w:separator/>
      </w:r>
    </w:p>
  </w:footnote>
  <w:footnote w:type="continuationSeparator" w:id="0">
    <w:p w14:paraId="72484C32" w14:textId="77777777" w:rsidR="00362A56" w:rsidRDefault="00362A56" w:rsidP="00A4078C">
      <w:pPr>
        <w:spacing w:line="240" w:lineRule="auto"/>
      </w:pPr>
      <w:r>
        <w:continuationSeparator/>
      </w:r>
    </w:p>
  </w:footnote>
  <w:footnote w:type="continuationNotice" w:id="1">
    <w:p w14:paraId="4AC45E09" w14:textId="77777777" w:rsidR="00362A56" w:rsidRDefault="00362A5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5FC8"/>
    <w:multiLevelType w:val="multilevel"/>
    <w:tmpl w:val="F864D9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287FF7"/>
    <w:multiLevelType w:val="hybridMultilevel"/>
    <w:tmpl w:val="56C097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57BC"/>
    <w:multiLevelType w:val="hybridMultilevel"/>
    <w:tmpl w:val="FE00ECD4"/>
    <w:lvl w:ilvl="0" w:tplc="1908A636">
      <w:start w:val="1"/>
      <w:numFmt w:val="decimal"/>
      <w:lvlText w:val="%1."/>
      <w:lvlJc w:val="left"/>
      <w:pPr>
        <w:ind w:left="720" w:hanging="360"/>
      </w:pPr>
    </w:lvl>
    <w:lvl w:ilvl="1" w:tplc="D9CE6FBE">
      <w:start w:val="1"/>
      <w:numFmt w:val="lowerLetter"/>
      <w:lvlText w:val="%2."/>
      <w:lvlJc w:val="left"/>
      <w:pPr>
        <w:ind w:left="1440" w:hanging="360"/>
      </w:pPr>
    </w:lvl>
    <w:lvl w:ilvl="2" w:tplc="617C35E2">
      <w:start w:val="1"/>
      <w:numFmt w:val="lowerRoman"/>
      <w:lvlText w:val="%3."/>
      <w:lvlJc w:val="right"/>
      <w:pPr>
        <w:ind w:left="2160" w:hanging="180"/>
      </w:pPr>
    </w:lvl>
    <w:lvl w:ilvl="3" w:tplc="95440042">
      <w:start w:val="1"/>
      <w:numFmt w:val="decimal"/>
      <w:lvlText w:val="%4."/>
      <w:lvlJc w:val="left"/>
      <w:pPr>
        <w:ind w:left="2880" w:hanging="360"/>
      </w:pPr>
    </w:lvl>
    <w:lvl w:ilvl="4" w:tplc="2C9CD9BE">
      <w:start w:val="1"/>
      <w:numFmt w:val="lowerLetter"/>
      <w:lvlText w:val="%5."/>
      <w:lvlJc w:val="left"/>
      <w:pPr>
        <w:ind w:left="3600" w:hanging="360"/>
      </w:pPr>
    </w:lvl>
    <w:lvl w:ilvl="5" w:tplc="E098D21A">
      <w:start w:val="1"/>
      <w:numFmt w:val="lowerRoman"/>
      <w:lvlText w:val="%6."/>
      <w:lvlJc w:val="right"/>
      <w:pPr>
        <w:ind w:left="4320" w:hanging="180"/>
      </w:pPr>
    </w:lvl>
    <w:lvl w:ilvl="6" w:tplc="CFE8A3B6">
      <w:start w:val="1"/>
      <w:numFmt w:val="decimal"/>
      <w:lvlText w:val="%7."/>
      <w:lvlJc w:val="left"/>
      <w:pPr>
        <w:ind w:left="5040" w:hanging="360"/>
      </w:pPr>
    </w:lvl>
    <w:lvl w:ilvl="7" w:tplc="132CC0EA">
      <w:start w:val="1"/>
      <w:numFmt w:val="lowerLetter"/>
      <w:lvlText w:val="%8."/>
      <w:lvlJc w:val="left"/>
      <w:pPr>
        <w:ind w:left="5760" w:hanging="360"/>
      </w:pPr>
    </w:lvl>
    <w:lvl w:ilvl="8" w:tplc="7436DB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A0577"/>
    <w:multiLevelType w:val="multilevel"/>
    <w:tmpl w:val="B8D0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B7530"/>
    <w:multiLevelType w:val="hybridMultilevel"/>
    <w:tmpl w:val="E1DC46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E3468"/>
    <w:multiLevelType w:val="hybridMultilevel"/>
    <w:tmpl w:val="FFFFFFFF"/>
    <w:lvl w:ilvl="0" w:tplc="77940170">
      <w:start w:val="1"/>
      <w:numFmt w:val="decimal"/>
      <w:lvlText w:val="%1."/>
      <w:lvlJc w:val="left"/>
      <w:pPr>
        <w:ind w:left="720" w:hanging="360"/>
      </w:pPr>
    </w:lvl>
    <w:lvl w:ilvl="1" w:tplc="725A70FA">
      <w:start w:val="1"/>
      <w:numFmt w:val="lowerLetter"/>
      <w:lvlText w:val="%2."/>
      <w:lvlJc w:val="left"/>
      <w:pPr>
        <w:ind w:left="1440" w:hanging="360"/>
      </w:pPr>
    </w:lvl>
    <w:lvl w:ilvl="2" w:tplc="AD10B870">
      <w:start w:val="1"/>
      <w:numFmt w:val="lowerRoman"/>
      <w:lvlText w:val="%3."/>
      <w:lvlJc w:val="right"/>
      <w:pPr>
        <w:ind w:left="2160" w:hanging="180"/>
      </w:pPr>
    </w:lvl>
    <w:lvl w:ilvl="3" w:tplc="46B4EF66">
      <w:start w:val="1"/>
      <w:numFmt w:val="decimal"/>
      <w:lvlText w:val="%4."/>
      <w:lvlJc w:val="left"/>
      <w:pPr>
        <w:ind w:left="2880" w:hanging="360"/>
      </w:pPr>
    </w:lvl>
    <w:lvl w:ilvl="4" w:tplc="B2FE6B14">
      <w:start w:val="1"/>
      <w:numFmt w:val="lowerLetter"/>
      <w:lvlText w:val="%5."/>
      <w:lvlJc w:val="left"/>
      <w:pPr>
        <w:ind w:left="3600" w:hanging="360"/>
      </w:pPr>
    </w:lvl>
    <w:lvl w:ilvl="5" w:tplc="75802E20">
      <w:start w:val="1"/>
      <w:numFmt w:val="lowerRoman"/>
      <w:lvlText w:val="%6."/>
      <w:lvlJc w:val="right"/>
      <w:pPr>
        <w:ind w:left="4320" w:hanging="180"/>
      </w:pPr>
    </w:lvl>
    <w:lvl w:ilvl="6" w:tplc="CF3E2082">
      <w:start w:val="1"/>
      <w:numFmt w:val="decimal"/>
      <w:lvlText w:val="%7."/>
      <w:lvlJc w:val="left"/>
      <w:pPr>
        <w:ind w:left="5040" w:hanging="360"/>
      </w:pPr>
    </w:lvl>
    <w:lvl w:ilvl="7" w:tplc="67C66C92">
      <w:start w:val="1"/>
      <w:numFmt w:val="lowerLetter"/>
      <w:lvlText w:val="%8."/>
      <w:lvlJc w:val="left"/>
      <w:pPr>
        <w:ind w:left="5760" w:hanging="360"/>
      </w:pPr>
    </w:lvl>
    <w:lvl w:ilvl="8" w:tplc="B28E6A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D7652"/>
    <w:multiLevelType w:val="hybridMultilevel"/>
    <w:tmpl w:val="D1AC3A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B2B4C"/>
    <w:multiLevelType w:val="hybridMultilevel"/>
    <w:tmpl w:val="FFFFFFFF"/>
    <w:lvl w:ilvl="0" w:tplc="6B0AD1EA">
      <w:start w:val="1"/>
      <w:numFmt w:val="decimal"/>
      <w:lvlText w:val="%1."/>
      <w:lvlJc w:val="left"/>
      <w:pPr>
        <w:ind w:left="720" w:hanging="360"/>
      </w:pPr>
    </w:lvl>
    <w:lvl w:ilvl="1" w:tplc="92A2BDF6">
      <w:start w:val="1"/>
      <w:numFmt w:val="lowerLetter"/>
      <w:lvlText w:val="%2."/>
      <w:lvlJc w:val="left"/>
      <w:pPr>
        <w:ind w:left="1440" w:hanging="360"/>
      </w:pPr>
    </w:lvl>
    <w:lvl w:ilvl="2" w:tplc="3D94EADE">
      <w:start w:val="1"/>
      <w:numFmt w:val="lowerRoman"/>
      <w:lvlText w:val="%3."/>
      <w:lvlJc w:val="right"/>
      <w:pPr>
        <w:ind w:left="2160" w:hanging="180"/>
      </w:pPr>
    </w:lvl>
    <w:lvl w:ilvl="3" w:tplc="F58A692E">
      <w:start w:val="1"/>
      <w:numFmt w:val="decimal"/>
      <w:lvlText w:val="%4."/>
      <w:lvlJc w:val="left"/>
      <w:pPr>
        <w:ind w:left="2880" w:hanging="360"/>
      </w:pPr>
    </w:lvl>
    <w:lvl w:ilvl="4" w:tplc="72300306">
      <w:start w:val="1"/>
      <w:numFmt w:val="lowerLetter"/>
      <w:lvlText w:val="%5."/>
      <w:lvlJc w:val="left"/>
      <w:pPr>
        <w:ind w:left="3600" w:hanging="360"/>
      </w:pPr>
    </w:lvl>
    <w:lvl w:ilvl="5" w:tplc="48E8392C">
      <w:start w:val="1"/>
      <w:numFmt w:val="lowerRoman"/>
      <w:lvlText w:val="%6."/>
      <w:lvlJc w:val="right"/>
      <w:pPr>
        <w:ind w:left="4320" w:hanging="180"/>
      </w:pPr>
    </w:lvl>
    <w:lvl w:ilvl="6" w:tplc="99BAE7AA">
      <w:start w:val="1"/>
      <w:numFmt w:val="decimal"/>
      <w:lvlText w:val="%7."/>
      <w:lvlJc w:val="left"/>
      <w:pPr>
        <w:ind w:left="5040" w:hanging="360"/>
      </w:pPr>
    </w:lvl>
    <w:lvl w:ilvl="7" w:tplc="F0B01498">
      <w:start w:val="1"/>
      <w:numFmt w:val="lowerLetter"/>
      <w:lvlText w:val="%8."/>
      <w:lvlJc w:val="left"/>
      <w:pPr>
        <w:ind w:left="5760" w:hanging="360"/>
      </w:pPr>
    </w:lvl>
    <w:lvl w:ilvl="8" w:tplc="760064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71D1"/>
    <w:multiLevelType w:val="hybridMultilevel"/>
    <w:tmpl w:val="4B3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4778"/>
    <w:multiLevelType w:val="hybridMultilevel"/>
    <w:tmpl w:val="160C07D4"/>
    <w:lvl w:ilvl="0" w:tplc="A1408E8A">
      <w:start w:val="1"/>
      <w:numFmt w:val="decimal"/>
      <w:lvlText w:val="%1."/>
      <w:lvlJc w:val="left"/>
      <w:pPr>
        <w:ind w:left="720" w:hanging="360"/>
      </w:pPr>
    </w:lvl>
    <w:lvl w:ilvl="1" w:tplc="B94E64D8">
      <w:start w:val="1"/>
      <w:numFmt w:val="lowerLetter"/>
      <w:lvlText w:val="%2."/>
      <w:lvlJc w:val="left"/>
      <w:pPr>
        <w:ind w:left="1440" w:hanging="360"/>
      </w:pPr>
    </w:lvl>
    <w:lvl w:ilvl="2" w:tplc="2BCC98F6">
      <w:start w:val="1"/>
      <w:numFmt w:val="lowerRoman"/>
      <w:lvlText w:val="%3."/>
      <w:lvlJc w:val="right"/>
      <w:pPr>
        <w:ind w:left="2160" w:hanging="180"/>
      </w:pPr>
    </w:lvl>
    <w:lvl w:ilvl="3" w:tplc="92BC9C12">
      <w:start w:val="1"/>
      <w:numFmt w:val="decimal"/>
      <w:lvlText w:val="%4."/>
      <w:lvlJc w:val="left"/>
      <w:pPr>
        <w:ind w:left="2880" w:hanging="360"/>
      </w:pPr>
    </w:lvl>
    <w:lvl w:ilvl="4" w:tplc="FEF8286A">
      <w:start w:val="1"/>
      <w:numFmt w:val="lowerLetter"/>
      <w:lvlText w:val="%5."/>
      <w:lvlJc w:val="left"/>
      <w:pPr>
        <w:ind w:left="3600" w:hanging="360"/>
      </w:pPr>
    </w:lvl>
    <w:lvl w:ilvl="5" w:tplc="EE42EE28">
      <w:start w:val="1"/>
      <w:numFmt w:val="lowerRoman"/>
      <w:lvlText w:val="%6."/>
      <w:lvlJc w:val="right"/>
      <w:pPr>
        <w:ind w:left="4320" w:hanging="180"/>
      </w:pPr>
    </w:lvl>
    <w:lvl w:ilvl="6" w:tplc="23C48BC4">
      <w:start w:val="1"/>
      <w:numFmt w:val="decimal"/>
      <w:lvlText w:val="%7."/>
      <w:lvlJc w:val="left"/>
      <w:pPr>
        <w:ind w:left="5040" w:hanging="360"/>
      </w:pPr>
    </w:lvl>
    <w:lvl w:ilvl="7" w:tplc="6AD88270">
      <w:start w:val="1"/>
      <w:numFmt w:val="lowerLetter"/>
      <w:lvlText w:val="%8."/>
      <w:lvlJc w:val="left"/>
      <w:pPr>
        <w:ind w:left="5760" w:hanging="360"/>
      </w:pPr>
    </w:lvl>
    <w:lvl w:ilvl="8" w:tplc="8286C8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F7B14"/>
    <w:multiLevelType w:val="hybridMultilevel"/>
    <w:tmpl w:val="1F3A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0D1"/>
    <w:multiLevelType w:val="hybridMultilevel"/>
    <w:tmpl w:val="055E32CC"/>
    <w:lvl w:ilvl="0" w:tplc="3BE8A598">
      <w:start w:val="1"/>
      <w:numFmt w:val="decimal"/>
      <w:pStyle w:val="AiTPListNumb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E15E6"/>
    <w:multiLevelType w:val="hybridMultilevel"/>
    <w:tmpl w:val="90AC901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7EF6"/>
    <w:multiLevelType w:val="hybridMultilevel"/>
    <w:tmpl w:val="FFFFFFFF"/>
    <w:lvl w:ilvl="0" w:tplc="F842A2D0">
      <w:start w:val="1"/>
      <w:numFmt w:val="decimal"/>
      <w:lvlText w:val="%1."/>
      <w:lvlJc w:val="left"/>
      <w:pPr>
        <w:ind w:left="720" w:hanging="360"/>
      </w:pPr>
    </w:lvl>
    <w:lvl w:ilvl="1" w:tplc="8C72957C">
      <w:start w:val="1"/>
      <w:numFmt w:val="lowerLetter"/>
      <w:lvlText w:val="%2."/>
      <w:lvlJc w:val="left"/>
      <w:pPr>
        <w:ind w:left="1440" w:hanging="360"/>
      </w:pPr>
    </w:lvl>
    <w:lvl w:ilvl="2" w:tplc="19FC293E">
      <w:start w:val="1"/>
      <w:numFmt w:val="lowerRoman"/>
      <w:lvlText w:val="%3."/>
      <w:lvlJc w:val="right"/>
      <w:pPr>
        <w:ind w:left="2160" w:hanging="180"/>
      </w:pPr>
    </w:lvl>
    <w:lvl w:ilvl="3" w:tplc="93A81046">
      <w:start w:val="1"/>
      <w:numFmt w:val="decimal"/>
      <w:lvlText w:val="%4."/>
      <w:lvlJc w:val="left"/>
      <w:pPr>
        <w:ind w:left="2880" w:hanging="360"/>
      </w:pPr>
    </w:lvl>
    <w:lvl w:ilvl="4" w:tplc="94748BE4">
      <w:start w:val="1"/>
      <w:numFmt w:val="lowerLetter"/>
      <w:lvlText w:val="%5."/>
      <w:lvlJc w:val="left"/>
      <w:pPr>
        <w:ind w:left="3600" w:hanging="360"/>
      </w:pPr>
    </w:lvl>
    <w:lvl w:ilvl="5" w:tplc="55B0D66A">
      <w:start w:val="1"/>
      <w:numFmt w:val="lowerRoman"/>
      <w:lvlText w:val="%6."/>
      <w:lvlJc w:val="right"/>
      <w:pPr>
        <w:ind w:left="4320" w:hanging="180"/>
      </w:pPr>
    </w:lvl>
    <w:lvl w:ilvl="6" w:tplc="5FEC3936">
      <w:start w:val="1"/>
      <w:numFmt w:val="decimal"/>
      <w:lvlText w:val="%7."/>
      <w:lvlJc w:val="left"/>
      <w:pPr>
        <w:ind w:left="5040" w:hanging="360"/>
      </w:pPr>
    </w:lvl>
    <w:lvl w:ilvl="7" w:tplc="3BF6A4A8">
      <w:start w:val="1"/>
      <w:numFmt w:val="lowerLetter"/>
      <w:lvlText w:val="%8."/>
      <w:lvlJc w:val="left"/>
      <w:pPr>
        <w:ind w:left="5760" w:hanging="360"/>
      </w:pPr>
    </w:lvl>
    <w:lvl w:ilvl="8" w:tplc="71F42B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F1F9B"/>
    <w:multiLevelType w:val="hybridMultilevel"/>
    <w:tmpl w:val="FFFFFFFF"/>
    <w:lvl w:ilvl="0" w:tplc="495EFF2C">
      <w:start w:val="1"/>
      <w:numFmt w:val="decimal"/>
      <w:lvlText w:val="%1."/>
      <w:lvlJc w:val="left"/>
      <w:pPr>
        <w:ind w:left="720" w:hanging="360"/>
      </w:pPr>
    </w:lvl>
    <w:lvl w:ilvl="1" w:tplc="05E0DADA">
      <w:start w:val="1"/>
      <w:numFmt w:val="lowerLetter"/>
      <w:lvlText w:val="%2."/>
      <w:lvlJc w:val="left"/>
      <w:pPr>
        <w:ind w:left="1440" w:hanging="360"/>
      </w:pPr>
    </w:lvl>
    <w:lvl w:ilvl="2" w:tplc="6CA0BC8E">
      <w:start w:val="1"/>
      <w:numFmt w:val="lowerRoman"/>
      <w:lvlText w:val="%3."/>
      <w:lvlJc w:val="right"/>
      <w:pPr>
        <w:ind w:left="2160" w:hanging="180"/>
      </w:pPr>
    </w:lvl>
    <w:lvl w:ilvl="3" w:tplc="15ACE7F8">
      <w:start w:val="1"/>
      <w:numFmt w:val="decimal"/>
      <w:lvlText w:val="%4."/>
      <w:lvlJc w:val="left"/>
      <w:pPr>
        <w:ind w:left="2880" w:hanging="360"/>
      </w:pPr>
    </w:lvl>
    <w:lvl w:ilvl="4" w:tplc="ADB43DD8">
      <w:start w:val="1"/>
      <w:numFmt w:val="lowerLetter"/>
      <w:lvlText w:val="%5."/>
      <w:lvlJc w:val="left"/>
      <w:pPr>
        <w:ind w:left="3600" w:hanging="360"/>
      </w:pPr>
    </w:lvl>
    <w:lvl w:ilvl="5" w:tplc="E11C7152">
      <w:start w:val="1"/>
      <w:numFmt w:val="lowerRoman"/>
      <w:lvlText w:val="%6."/>
      <w:lvlJc w:val="right"/>
      <w:pPr>
        <w:ind w:left="4320" w:hanging="180"/>
      </w:pPr>
    </w:lvl>
    <w:lvl w:ilvl="6" w:tplc="D7A4255C">
      <w:start w:val="1"/>
      <w:numFmt w:val="decimal"/>
      <w:lvlText w:val="%7."/>
      <w:lvlJc w:val="left"/>
      <w:pPr>
        <w:ind w:left="5040" w:hanging="360"/>
      </w:pPr>
    </w:lvl>
    <w:lvl w:ilvl="7" w:tplc="C3BA4120">
      <w:start w:val="1"/>
      <w:numFmt w:val="lowerLetter"/>
      <w:lvlText w:val="%8."/>
      <w:lvlJc w:val="left"/>
      <w:pPr>
        <w:ind w:left="5760" w:hanging="360"/>
      </w:pPr>
    </w:lvl>
    <w:lvl w:ilvl="8" w:tplc="E0EA2C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25284"/>
    <w:multiLevelType w:val="hybridMultilevel"/>
    <w:tmpl w:val="9F52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18197">
    <w:abstractNumId w:val="10"/>
  </w:num>
  <w:num w:numId="2" w16cid:durableId="608657746">
    <w:abstractNumId w:val="15"/>
  </w:num>
  <w:num w:numId="3" w16cid:durableId="456411549">
    <w:abstractNumId w:val="8"/>
  </w:num>
  <w:num w:numId="4" w16cid:durableId="541943748">
    <w:abstractNumId w:val="14"/>
  </w:num>
  <w:num w:numId="5" w16cid:durableId="684942415">
    <w:abstractNumId w:val="13"/>
  </w:num>
  <w:num w:numId="6" w16cid:durableId="710375410">
    <w:abstractNumId w:val="2"/>
  </w:num>
  <w:num w:numId="7" w16cid:durableId="2037384217">
    <w:abstractNumId w:val="9"/>
  </w:num>
  <w:num w:numId="8" w16cid:durableId="885411738">
    <w:abstractNumId w:val="5"/>
  </w:num>
  <w:num w:numId="9" w16cid:durableId="2101951805">
    <w:abstractNumId w:val="7"/>
  </w:num>
  <w:num w:numId="10" w16cid:durableId="1347556142">
    <w:abstractNumId w:val="1"/>
  </w:num>
  <w:num w:numId="11" w16cid:durableId="73556121">
    <w:abstractNumId w:val="6"/>
  </w:num>
  <w:num w:numId="12" w16cid:durableId="1315450042">
    <w:abstractNumId w:val="4"/>
  </w:num>
  <w:num w:numId="13" w16cid:durableId="1246233549">
    <w:abstractNumId w:val="3"/>
  </w:num>
  <w:num w:numId="14" w16cid:durableId="729841030">
    <w:abstractNumId w:val="0"/>
  </w:num>
  <w:num w:numId="15" w16cid:durableId="1248151159">
    <w:abstractNumId w:val="0"/>
  </w:num>
  <w:num w:numId="16" w16cid:durableId="2026904843">
    <w:abstractNumId w:val="0"/>
  </w:num>
  <w:num w:numId="17" w16cid:durableId="1543984303">
    <w:abstractNumId w:val="0"/>
  </w:num>
  <w:num w:numId="18" w16cid:durableId="2105491374">
    <w:abstractNumId w:val="0"/>
  </w:num>
  <w:num w:numId="19" w16cid:durableId="759788593">
    <w:abstractNumId w:val="0"/>
  </w:num>
  <w:num w:numId="20" w16cid:durableId="1425612048">
    <w:abstractNumId w:val="0"/>
  </w:num>
  <w:num w:numId="21" w16cid:durableId="686757552">
    <w:abstractNumId w:val="0"/>
  </w:num>
  <w:num w:numId="22" w16cid:durableId="477842615">
    <w:abstractNumId w:val="11"/>
  </w:num>
  <w:num w:numId="23" w16cid:durableId="75060300">
    <w:abstractNumId w:val="11"/>
    <w:lvlOverride w:ilvl="0">
      <w:startOverride w:val="1"/>
    </w:lvlOverride>
  </w:num>
  <w:num w:numId="24" w16cid:durableId="96410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activeWritingStyle w:appName="MSWord" w:lang="en-PH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96"/>
    <w:rsid w:val="000013B8"/>
    <w:rsid w:val="00001975"/>
    <w:rsid w:val="00002D76"/>
    <w:rsid w:val="000032E0"/>
    <w:rsid w:val="0000596D"/>
    <w:rsid w:val="00021E30"/>
    <w:rsid w:val="00024D52"/>
    <w:rsid w:val="00027330"/>
    <w:rsid w:val="00027EE8"/>
    <w:rsid w:val="000303BF"/>
    <w:rsid w:val="00031105"/>
    <w:rsid w:val="00032710"/>
    <w:rsid w:val="00037EB2"/>
    <w:rsid w:val="0004010E"/>
    <w:rsid w:val="000412F9"/>
    <w:rsid w:val="000416CD"/>
    <w:rsid w:val="00042E28"/>
    <w:rsid w:val="00044B92"/>
    <w:rsid w:val="00044ED0"/>
    <w:rsid w:val="00046284"/>
    <w:rsid w:val="00053B9B"/>
    <w:rsid w:val="00053FE8"/>
    <w:rsid w:val="0005453E"/>
    <w:rsid w:val="00056951"/>
    <w:rsid w:val="00056B61"/>
    <w:rsid w:val="000602BD"/>
    <w:rsid w:val="00060EF0"/>
    <w:rsid w:val="00063B48"/>
    <w:rsid w:val="00065EF7"/>
    <w:rsid w:val="000724EF"/>
    <w:rsid w:val="00072C92"/>
    <w:rsid w:val="000814D3"/>
    <w:rsid w:val="00083331"/>
    <w:rsid w:val="00085A25"/>
    <w:rsid w:val="00085E7D"/>
    <w:rsid w:val="0008631C"/>
    <w:rsid w:val="000916BA"/>
    <w:rsid w:val="0009181D"/>
    <w:rsid w:val="000955BA"/>
    <w:rsid w:val="00095ECC"/>
    <w:rsid w:val="000969F1"/>
    <w:rsid w:val="00096A2B"/>
    <w:rsid w:val="000A0B30"/>
    <w:rsid w:val="000A0FEA"/>
    <w:rsid w:val="000A6746"/>
    <w:rsid w:val="000A6A91"/>
    <w:rsid w:val="000B1D29"/>
    <w:rsid w:val="000B356B"/>
    <w:rsid w:val="000B5438"/>
    <w:rsid w:val="000B717B"/>
    <w:rsid w:val="000B7C96"/>
    <w:rsid w:val="000C1E7C"/>
    <w:rsid w:val="000C472B"/>
    <w:rsid w:val="000C73B0"/>
    <w:rsid w:val="000D10D1"/>
    <w:rsid w:val="000D1734"/>
    <w:rsid w:val="000D52C3"/>
    <w:rsid w:val="000D723F"/>
    <w:rsid w:val="000F0658"/>
    <w:rsid w:val="000F1D31"/>
    <w:rsid w:val="000F269C"/>
    <w:rsid w:val="000F4ED8"/>
    <w:rsid w:val="00104F10"/>
    <w:rsid w:val="00105C0E"/>
    <w:rsid w:val="001076DE"/>
    <w:rsid w:val="00111E8E"/>
    <w:rsid w:val="0011350C"/>
    <w:rsid w:val="001168E0"/>
    <w:rsid w:val="00116D2F"/>
    <w:rsid w:val="00123D43"/>
    <w:rsid w:val="00125A6D"/>
    <w:rsid w:val="00126F77"/>
    <w:rsid w:val="001301CF"/>
    <w:rsid w:val="00131FAB"/>
    <w:rsid w:val="00132881"/>
    <w:rsid w:val="001371B8"/>
    <w:rsid w:val="001371E1"/>
    <w:rsid w:val="00140225"/>
    <w:rsid w:val="00141B89"/>
    <w:rsid w:val="001460BF"/>
    <w:rsid w:val="00152A88"/>
    <w:rsid w:val="00162899"/>
    <w:rsid w:val="00165FA0"/>
    <w:rsid w:val="00166910"/>
    <w:rsid w:val="00171D94"/>
    <w:rsid w:val="00172B03"/>
    <w:rsid w:val="00172B6F"/>
    <w:rsid w:val="00173811"/>
    <w:rsid w:val="00174A9A"/>
    <w:rsid w:val="00176648"/>
    <w:rsid w:val="0018109A"/>
    <w:rsid w:val="001812AD"/>
    <w:rsid w:val="00184755"/>
    <w:rsid w:val="001902D7"/>
    <w:rsid w:val="00191256"/>
    <w:rsid w:val="001928A3"/>
    <w:rsid w:val="00193956"/>
    <w:rsid w:val="001A1BCD"/>
    <w:rsid w:val="001A303B"/>
    <w:rsid w:val="001A5FC5"/>
    <w:rsid w:val="001A686E"/>
    <w:rsid w:val="001B0D29"/>
    <w:rsid w:val="001B33CA"/>
    <w:rsid w:val="001B3906"/>
    <w:rsid w:val="001B4176"/>
    <w:rsid w:val="001C0F8B"/>
    <w:rsid w:val="001C2455"/>
    <w:rsid w:val="001C4D28"/>
    <w:rsid w:val="001D20EA"/>
    <w:rsid w:val="001D2C78"/>
    <w:rsid w:val="001D3703"/>
    <w:rsid w:val="001D70DD"/>
    <w:rsid w:val="001E0005"/>
    <w:rsid w:val="001E4D1F"/>
    <w:rsid w:val="001E60B7"/>
    <w:rsid w:val="001E62C9"/>
    <w:rsid w:val="001F0DF2"/>
    <w:rsid w:val="001F29E1"/>
    <w:rsid w:val="001F2BAD"/>
    <w:rsid w:val="001F39E7"/>
    <w:rsid w:val="001F432B"/>
    <w:rsid w:val="001F434D"/>
    <w:rsid w:val="001F6374"/>
    <w:rsid w:val="002005CD"/>
    <w:rsid w:val="0020177C"/>
    <w:rsid w:val="00203117"/>
    <w:rsid w:val="0020509A"/>
    <w:rsid w:val="00212361"/>
    <w:rsid w:val="002127DF"/>
    <w:rsid w:val="0021534F"/>
    <w:rsid w:val="00217F3C"/>
    <w:rsid w:val="00217F6F"/>
    <w:rsid w:val="0022178C"/>
    <w:rsid w:val="00223EF6"/>
    <w:rsid w:val="0022638E"/>
    <w:rsid w:val="00227DA4"/>
    <w:rsid w:val="00232837"/>
    <w:rsid w:val="002349C7"/>
    <w:rsid w:val="002440A8"/>
    <w:rsid w:val="0024458B"/>
    <w:rsid w:val="00250BC7"/>
    <w:rsid w:val="00252837"/>
    <w:rsid w:val="002531EC"/>
    <w:rsid w:val="00257B42"/>
    <w:rsid w:val="00265B7D"/>
    <w:rsid w:val="00267669"/>
    <w:rsid w:val="00267C18"/>
    <w:rsid w:val="002758A2"/>
    <w:rsid w:val="002807BF"/>
    <w:rsid w:val="00280A82"/>
    <w:rsid w:val="00282A74"/>
    <w:rsid w:val="00283D40"/>
    <w:rsid w:val="00283DC1"/>
    <w:rsid w:val="0028536C"/>
    <w:rsid w:val="002A0685"/>
    <w:rsid w:val="002A2703"/>
    <w:rsid w:val="002A7279"/>
    <w:rsid w:val="002B0633"/>
    <w:rsid w:val="002B1FDA"/>
    <w:rsid w:val="002B3C6C"/>
    <w:rsid w:val="002B5ED7"/>
    <w:rsid w:val="002C05C3"/>
    <w:rsid w:val="002C3CAA"/>
    <w:rsid w:val="002C4295"/>
    <w:rsid w:val="002C4ECE"/>
    <w:rsid w:val="002C5FBB"/>
    <w:rsid w:val="002C74C4"/>
    <w:rsid w:val="002D0657"/>
    <w:rsid w:val="002D08C3"/>
    <w:rsid w:val="002D1870"/>
    <w:rsid w:val="002D18AB"/>
    <w:rsid w:val="002D1936"/>
    <w:rsid w:val="002D3E7A"/>
    <w:rsid w:val="002D5CF3"/>
    <w:rsid w:val="002D73B9"/>
    <w:rsid w:val="002E000F"/>
    <w:rsid w:val="002E19C9"/>
    <w:rsid w:val="002E7618"/>
    <w:rsid w:val="002E7E53"/>
    <w:rsid w:val="002F3CE3"/>
    <w:rsid w:val="002F4183"/>
    <w:rsid w:val="002F6B8E"/>
    <w:rsid w:val="0030507C"/>
    <w:rsid w:val="003057B1"/>
    <w:rsid w:val="00305A3F"/>
    <w:rsid w:val="003066D9"/>
    <w:rsid w:val="00310559"/>
    <w:rsid w:val="003121D2"/>
    <w:rsid w:val="00315C92"/>
    <w:rsid w:val="00315EAF"/>
    <w:rsid w:val="00316052"/>
    <w:rsid w:val="003172A5"/>
    <w:rsid w:val="0032317E"/>
    <w:rsid w:val="00324FA4"/>
    <w:rsid w:val="00325133"/>
    <w:rsid w:val="0033602F"/>
    <w:rsid w:val="00337292"/>
    <w:rsid w:val="003403BC"/>
    <w:rsid w:val="00344F26"/>
    <w:rsid w:val="00347AA1"/>
    <w:rsid w:val="00351193"/>
    <w:rsid w:val="003547C4"/>
    <w:rsid w:val="00355EE9"/>
    <w:rsid w:val="00360979"/>
    <w:rsid w:val="00362A56"/>
    <w:rsid w:val="003704EE"/>
    <w:rsid w:val="003707CB"/>
    <w:rsid w:val="00370C9C"/>
    <w:rsid w:val="003716A4"/>
    <w:rsid w:val="00372863"/>
    <w:rsid w:val="0037BB6C"/>
    <w:rsid w:val="003803BF"/>
    <w:rsid w:val="00381124"/>
    <w:rsid w:val="00381B88"/>
    <w:rsid w:val="00382685"/>
    <w:rsid w:val="00384720"/>
    <w:rsid w:val="00386C4E"/>
    <w:rsid w:val="00387243"/>
    <w:rsid w:val="003880ED"/>
    <w:rsid w:val="00397D17"/>
    <w:rsid w:val="003A00C3"/>
    <w:rsid w:val="003A3247"/>
    <w:rsid w:val="003A466E"/>
    <w:rsid w:val="003B21E4"/>
    <w:rsid w:val="003B2D42"/>
    <w:rsid w:val="003B35F5"/>
    <w:rsid w:val="003C2AEA"/>
    <w:rsid w:val="003C7116"/>
    <w:rsid w:val="003C7A95"/>
    <w:rsid w:val="003C7CFA"/>
    <w:rsid w:val="003C7FDF"/>
    <w:rsid w:val="003D7806"/>
    <w:rsid w:val="003E0A96"/>
    <w:rsid w:val="003E0FE5"/>
    <w:rsid w:val="003E25DC"/>
    <w:rsid w:val="003E7A1A"/>
    <w:rsid w:val="003F1734"/>
    <w:rsid w:val="003F198D"/>
    <w:rsid w:val="003F37D2"/>
    <w:rsid w:val="003F39BD"/>
    <w:rsid w:val="0040059D"/>
    <w:rsid w:val="004020D3"/>
    <w:rsid w:val="00405151"/>
    <w:rsid w:val="00416785"/>
    <w:rsid w:val="00417425"/>
    <w:rsid w:val="00422A71"/>
    <w:rsid w:val="00432615"/>
    <w:rsid w:val="00432D7E"/>
    <w:rsid w:val="00435B1F"/>
    <w:rsid w:val="004402CF"/>
    <w:rsid w:val="00441AEC"/>
    <w:rsid w:val="00442828"/>
    <w:rsid w:val="004442F4"/>
    <w:rsid w:val="004470D4"/>
    <w:rsid w:val="004501EB"/>
    <w:rsid w:val="004538A1"/>
    <w:rsid w:val="004542F4"/>
    <w:rsid w:val="00461104"/>
    <w:rsid w:val="00463BF1"/>
    <w:rsid w:val="0046742F"/>
    <w:rsid w:val="00473CFE"/>
    <w:rsid w:val="00473D77"/>
    <w:rsid w:val="00480238"/>
    <w:rsid w:val="00485A8D"/>
    <w:rsid w:val="00486E80"/>
    <w:rsid w:val="00487A60"/>
    <w:rsid w:val="00491E57"/>
    <w:rsid w:val="00492F3C"/>
    <w:rsid w:val="004931E4"/>
    <w:rsid w:val="004A052F"/>
    <w:rsid w:val="004A234C"/>
    <w:rsid w:val="004A39B3"/>
    <w:rsid w:val="004A5D51"/>
    <w:rsid w:val="004A60B5"/>
    <w:rsid w:val="004A6440"/>
    <w:rsid w:val="004B0142"/>
    <w:rsid w:val="004B2237"/>
    <w:rsid w:val="004B250D"/>
    <w:rsid w:val="004B59B6"/>
    <w:rsid w:val="004C0885"/>
    <w:rsid w:val="004C090D"/>
    <w:rsid w:val="004C1FE9"/>
    <w:rsid w:val="004C2D7F"/>
    <w:rsid w:val="004C3549"/>
    <w:rsid w:val="004C4DF8"/>
    <w:rsid w:val="004C5CB3"/>
    <w:rsid w:val="004C64D0"/>
    <w:rsid w:val="004D5A4C"/>
    <w:rsid w:val="004D7C95"/>
    <w:rsid w:val="004E4B16"/>
    <w:rsid w:val="004E7BAD"/>
    <w:rsid w:val="004F3563"/>
    <w:rsid w:val="004F3DED"/>
    <w:rsid w:val="004F5757"/>
    <w:rsid w:val="004F5FF8"/>
    <w:rsid w:val="004F6857"/>
    <w:rsid w:val="004F685D"/>
    <w:rsid w:val="004F7998"/>
    <w:rsid w:val="00500BDC"/>
    <w:rsid w:val="00502263"/>
    <w:rsid w:val="00505D88"/>
    <w:rsid w:val="0051535A"/>
    <w:rsid w:val="00521620"/>
    <w:rsid w:val="00521719"/>
    <w:rsid w:val="00522EE1"/>
    <w:rsid w:val="005238D4"/>
    <w:rsid w:val="0052644A"/>
    <w:rsid w:val="00534B68"/>
    <w:rsid w:val="00537404"/>
    <w:rsid w:val="00542C60"/>
    <w:rsid w:val="00545676"/>
    <w:rsid w:val="00545730"/>
    <w:rsid w:val="0055056F"/>
    <w:rsid w:val="0055283D"/>
    <w:rsid w:val="00553A36"/>
    <w:rsid w:val="00553A74"/>
    <w:rsid w:val="00553C3C"/>
    <w:rsid w:val="00554066"/>
    <w:rsid w:val="005560F4"/>
    <w:rsid w:val="005628ED"/>
    <w:rsid w:val="0056355C"/>
    <w:rsid w:val="00571CD8"/>
    <w:rsid w:val="00572A2C"/>
    <w:rsid w:val="0057380C"/>
    <w:rsid w:val="00575437"/>
    <w:rsid w:val="00577C7F"/>
    <w:rsid w:val="005851C1"/>
    <w:rsid w:val="005852EB"/>
    <w:rsid w:val="0058751C"/>
    <w:rsid w:val="00590D2F"/>
    <w:rsid w:val="00591C52"/>
    <w:rsid w:val="005920DD"/>
    <w:rsid w:val="00595E80"/>
    <w:rsid w:val="0059706B"/>
    <w:rsid w:val="005A02F4"/>
    <w:rsid w:val="005A214A"/>
    <w:rsid w:val="005A3178"/>
    <w:rsid w:val="005A61E0"/>
    <w:rsid w:val="005A71D0"/>
    <w:rsid w:val="005A7401"/>
    <w:rsid w:val="005B31DF"/>
    <w:rsid w:val="005C19A6"/>
    <w:rsid w:val="005C34AF"/>
    <w:rsid w:val="005C3A44"/>
    <w:rsid w:val="005C3AA8"/>
    <w:rsid w:val="005C4D6C"/>
    <w:rsid w:val="005C4F8D"/>
    <w:rsid w:val="005D116B"/>
    <w:rsid w:val="005D33BF"/>
    <w:rsid w:val="005D4371"/>
    <w:rsid w:val="005D6A16"/>
    <w:rsid w:val="005E10E5"/>
    <w:rsid w:val="005E24DF"/>
    <w:rsid w:val="005E55CE"/>
    <w:rsid w:val="005F2EB2"/>
    <w:rsid w:val="006003DE"/>
    <w:rsid w:val="0060419B"/>
    <w:rsid w:val="0060504E"/>
    <w:rsid w:val="00606B93"/>
    <w:rsid w:val="006070CF"/>
    <w:rsid w:val="0060733F"/>
    <w:rsid w:val="00611F23"/>
    <w:rsid w:val="00614A90"/>
    <w:rsid w:val="006156BD"/>
    <w:rsid w:val="006170B0"/>
    <w:rsid w:val="00617A55"/>
    <w:rsid w:val="0062239D"/>
    <w:rsid w:val="00623C0C"/>
    <w:rsid w:val="00626B0A"/>
    <w:rsid w:val="00626C04"/>
    <w:rsid w:val="00630388"/>
    <w:rsid w:val="00632B94"/>
    <w:rsid w:val="006335A8"/>
    <w:rsid w:val="00635D72"/>
    <w:rsid w:val="00636E2C"/>
    <w:rsid w:val="006372B8"/>
    <w:rsid w:val="00637507"/>
    <w:rsid w:val="00641341"/>
    <w:rsid w:val="00645BEE"/>
    <w:rsid w:val="00646A83"/>
    <w:rsid w:val="00646CFB"/>
    <w:rsid w:val="006524F6"/>
    <w:rsid w:val="00652AB0"/>
    <w:rsid w:val="006534D1"/>
    <w:rsid w:val="00653543"/>
    <w:rsid w:val="00653833"/>
    <w:rsid w:val="006545A5"/>
    <w:rsid w:val="006567D8"/>
    <w:rsid w:val="006628B1"/>
    <w:rsid w:val="0066462B"/>
    <w:rsid w:val="006648E4"/>
    <w:rsid w:val="00665D75"/>
    <w:rsid w:val="00671B79"/>
    <w:rsid w:val="00672F35"/>
    <w:rsid w:val="00675802"/>
    <w:rsid w:val="00680496"/>
    <w:rsid w:val="00685B24"/>
    <w:rsid w:val="006867FE"/>
    <w:rsid w:val="00686F36"/>
    <w:rsid w:val="00693B50"/>
    <w:rsid w:val="00695634"/>
    <w:rsid w:val="00695C24"/>
    <w:rsid w:val="006A0A72"/>
    <w:rsid w:val="006A4C79"/>
    <w:rsid w:val="006A6A6C"/>
    <w:rsid w:val="006A7C63"/>
    <w:rsid w:val="006B56B1"/>
    <w:rsid w:val="006C2D28"/>
    <w:rsid w:val="006C5BD4"/>
    <w:rsid w:val="006C5D44"/>
    <w:rsid w:val="006C7786"/>
    <w:rsid w:val="006D03F7"/>
    <w:rsid w:val="006D6D97"/>
    <w:rsid w:val="006E0187"/>
    <w:rsid w:val="006E07CE"/>
    <w:rsid w:val="006E1D51"/>
    <w:rsid w:val="006E2AC7"/>
    <w:rsid w:val="006E2B02"/>
    <w:rsid w:val="006E51B9"/>
    <w:rsid w:val="006E6344"/>
    <w:rsid w:val="006F4D53"/>
    <w:rsid w:val="006F7291"/>
    <w:rsid w:val="00703594"/>
    <w:rsid w:val="007131FF"/>
    <w:rsid w:val="007134C9"/>
    <w:rsid w:val="00713B4E"/>
    <w:rsid w:val="00713F54"/>
    <w:rsid w:val="007160C0"/>
    <w:rsid w:val="0072348A"/>
    <w:rsid w:val="00727716"/>
    <w:rsid w:val="00730787"/>
    <w:rsid w:val="00732597"/>
    <w:rsid w:val="00734801"/>
    <w:rsid w:val="007419F9"/>
    <w:rsid w:val="00747A13"/>
    <w:rsid w:val="0075346E"/>
    <w:rsid w:val="0075464B"/>
    <w:rsid w:val="00754910"/>
    <w:rsid w:val="007626FD"/>
    <w:rsid w:val="007654EC"/>
    <w:rsid w:val="007671A4"/>
    <w:rsid w:val="00770D1C"/>
    <w:rsid w:val="00771328"/>
    <w:rsid w:val="00774F87"/>
    <w:rsid w:val="00781341"/>
    <w:rsid w:val="00781A22"/>
    <w:rsid w:val="00781B29"/>
    <w:rsid w:val="00781F45"/>
    <w:rsid w:val="0078240F"/>
    <w:rsid w:val="00782620"/>
    <w:rsid w:val="007906BB"/>
    <w:rsid w:val="00797B34"/>
    <w:rsid w:val="007A075C"/>
    <w:rsid w:val="007A417E"/>
    <w:rsid w:val="007A5782"/>
    <w:rsid w:val="007A755D"/>
    <w:rsid w:val="007A76B7"/>
    <w:rsid w:val="007B1755"/>
    <w:rsid w:val="007B2B72"/>
    <w:rsid w:val="007B31D5"/>
    <w:rsid w:val="007B3E99"/>
    <w:rsid w:val="007B42B0"/>
    <w:rsid w:val="007B48B3"/>
    <w:rsid w:val="007B5FE1"/>
    <w:rsid w:val="007B6F95"/>
    <w:rsid w:val="007C070A"/>
    <w:rsid w:val="007C2584"/>
    <w:rsid w:val="007C3C06"/>
    <w:rsid w:val="007C3EF7"/>
    <w:rsid w:val="007C79C3"/>
    <w:rsid w:val="007D3A20"/>
    <w:rsid w:val="007D574D"/>
    <w:rsid w:val="007DB8C3"/>
    <w:rsid w:val="007E2988"/>
    <w:rsid w:val="007E48DC"/>
    <w:rsid w:val="007F0611"/>
    <w:rsid w:val="007F0D35"/>
    <w:rsid w:val="007F68D4"/>
    <w:rsid w:val="007F6949"/>
    <w:rsid w:val="007F7021"/>
    <w:rsid w:val="00801469"/>
    <w:rsid w:val="0080175E"/>
    <w:rsid w:val="00801F35"/>
    <w:rsid w:val="00802860"/>
    <w:rsid w:val="00802CAC"/>
    <w:rsid w:val="008128BE"/>
    <w:rsid w:val="0081414C"/>
    <w:rsid w:val="00815DB7"/>
    <w:rsid w:val="00824574"/>
    <w:rsid w:val="00825A7B"/>
    <w:rsid w:val="0082AE07"/>
    <w:rsid w:val="00831C42"/>
    <w:rsid w:val="008343B8"/>
    <w:rsid w:val="00837247"/>
    <w:rsid w:val="00840C9D"/>
    <w:rsid w:val="00841BC6"/>
    <w:rsid w:val="00842C83"/>
    <w:rsid w:val="00843892"/>
    <w:rsid w:val="00850260"/>
    <w:rsid w:val="00850A52"/>
    <w:rsid w:val="00851C5B"/>
    <w:rsid w:val="00852E14"/>
    <w:rsid w:val="0085534B"/>
    <w:rsid w:val="00864365"/>
    <w:rsid w:val="00866591"/>
    <w:rsid w:val="008674B7"/>
    <w:rsid w:val="00874A57"/>
    <w:rsid w:val="00876BD0"/>
    <w:rsid w:val="00882E4E"/>
    <w:rsid w:val="0088641C"/>
    <w:rsid w:val="00890B8E"/>
    <w:rsid w:val="008B793C"/>
    <w:rsid w:val="008C2437"/>
    <w:rsid w:val="008C25D4"/>
    <w:rsid w:val="008C4496"/>
    <w:rsid w:val="008C4675"/>
    <w:rsid w:val="008C7DAD"/>
    <w:rsid w:val="008D168A"/>
    <w:rsid w:val="008D2982"/>
    <w:rsid w:val="008D5BF0"/>
    <w:rsid w:val="008E1541"/>
    <w:rsid w:val="008E2909"/>
    <w:rsid w:val="008E49F1"/>
    <w:rsid w:val="008E580D"/>
    <w:rsid w:val="008F0F3A"/>
    <w:rsid w:val="008F6084"/>
    <w:rsid w:val="008F6625"/>
    <w:rsid w:val="00900097"/>
    <w:rsid w:val="00903804"/>
    <w:rsid w:val="009043D5"/>
    <w:rsid w:val="009045AC"/>
    <w:rsid w:val="00905512"/>
    <w:rsid w:val="009060EF"/>
    <w:rsid w:val="00911613"/>
    <w:rsid w:val="009119FF"/>
    <w:rsid w:val="00911EE3"/>
    <w:rsid w:val="00912841"/>
    <w:rsid w:val="0091523E"/>
    <w:rsid w:val="00915D40"/>
    <w:rsid w:val="0091612A"/>
    <w:rsid w:val="00916929"/>
    <w:rsid w:val="009200E9"/>
    <w:rsid w:val="00920F7F"/>
    <w:rsid w:val="00923120"/>
    <w:rsid w:val="0092687A"/>
    <w:rsid w:val="00926E9B"/>
    <w:rsid w:val="009321F5"/>
    <w:rsid w:val="00933388"/>
    <w:rsid w:val="00941869"/>
    <w:rsid w:val="00942103"/>
    <w:rsid w:val="00942927"/>
    <w:rsid w:val="0094359E"/>
    <w:rsid w:val="00943BA1"/>
    <w:rsid w:val="00946ECF"/>
    <w:rsid w:val="00950048"/>
    <w:rsid w:val="009510D7"/>
    <w:rsid w:val="009546C3"/>
    <w:rsid w:val="009564FD"/>
    <w:rsid w:val="00957AC1"/>
    <w:rsid w:val="00957B0C"/>
    <w:rsid w:val="00957F56"/>
    <w:rsid w:val="0097179A"/>
    <w:rsid w:val="00971A4F"/>
    <w:rsid w:val="009730B5"/>
    <w:rsid w:val="009804A0"/>
    <w:rsid w:val="0098068E"/>
    <w:rsid w:val="00983AEE"/>
    <w:rsid w:val="00984B15"/>
    <w:rsid w:val="00985B7E"/>
    <w:rsid w:val="00991B40"/>
    <w:rsid w:val="00991D62"/>
    <w:rsid w:val="00993137"/>
    <w:rsid w:val="00993F0E"/>
    <w:rsid w:val="00995F1D"/>
    <w:rsid w:val="009A674E"/>
    <w:rsid w:val="009A6E0E"/>
    <w:rsid w:val="009B38F5"/>
    <w:rsid w:val="009B65B1"/>
    <w:rsid w:val="009C2BBC"/>
    <w:rsid w:val="009D0533"/>
    <w:rsid w:val="009D5E6D"/>
    <w:rsid w:val="009D6090"/>
    <w:rsid w:val="009D62CA"/>
    <w:rsid w:val="009D63D7"/>
    <w:rsid w:val="009E1937"/>
    <w:rsid w:val="009E264D"/>
    <w:rsid w:val="009E26EA"/>
    <w:rsid w:val="009E4EA5"/>
    <w:rsid w:val="009E6D70"/>
    <w:rsid w:val="009E7C04"/>
    <w:rsid w:val="009E7CCD"/>
    <w:rsid w:val="009F3415"/>
    <w:rsid w:val="009F5D42"/>
    <w:rsid w:val="009F5F67"/>
    <w:rsid w:val="00A0029E"/>
    <w:rsid w:val="00A01CAC"/>
    <w:rsid w:val="00A03D38"/>
    <w:rsid w:val="00A03E76"/>
    <w:rsid w:val="00A03F81"/>
    <w:rsid w:val="00A041C3"/>
    <w:rsid w:val="00A04B33"/>
    <w:rsid w:val="00A071BD"/>
    <w:rsid w:val="00A10C4F"/>
    <w:rsid w:val="00A11A27"/>
    <w:rsid w:val="00A12629"/>
    <w:rsid w:val="00A154D4"/>
    <w:rsid w:val="00A2071D"/>
    <w:rsid w:val="00A2152F"/>
    <w:rsid w:val="00A250A7"/>
    <w:rsid w:val="00A26B79"/>
    <w:rsid w:val="00A3292A"/>
    <w:rsid w:val="00A33DF1"/>
    <w:rsid w:val="00A34CBB"/>
    <w:rsid w:val="00A35120"/>
    <w:rsid w:val="00A4078C"/>
    <w:rsid w:val="00A42F60"/>
    <w:rsid w:val="00A436C4"/>
    <w:rsid w:val="00A44241"/>
    <w:rsid w:val="00A56B9C"/>
    <w:rsid w:val="00A616C1"/>
    <w:rsid w:val="00A6490A"/>
    <w:rsid w:val="00A64D80"/>
    <w:rsid w:val="00A64F35"/>
    <w:rsid w:val="00A64FDE"/>
    <w:rsid w:val="00A659EC"/>
    <w:rsid w:val="00A67EEB"/>
    <w:rsid w:val="00A70BD7"/>
    <w:rsid w:val="00A724A5"/>
    <w:rsid w:val="00A75EE1"/>
    <w:rsid w:val="00A82B6C"/>
    <w:rsid w:val="00A83B87"/>
    <w:rsid w:val="00A95593"/>
    <w:rsid w:val="00AA1C5D"/>
    <w:rsid w:val="00AA37B8"/>
    <w:rsid w:val="00AA4BD2"/>
    <w:rsid w:val="00AA4FCF"/>
    <w:rsid w:val="00AB135E"/>
    <w:rsid w:val="00AB7575"/>
    <w:rsid w:val="00AC17CB"/>
    <w:rsid w:val="00AC28AC"/>
    <w:rsid w:val="00AC7CE7"/>
    <w:rsid w:val="00AD27A3"/>
    <w:rsid w:val="00AD503C"/>
    <w:rsid w:val="00AD513F"/>
    <w:rsid w:val="00AD6627"/>
    <w:rsid w:val="00AE1476"/>
    <w:rsid w:val="00AF1793"/>
    <w:rsid w:val="00AF1B7C"/>
    <w:rsid w:val="00AF44DA"/>
    <w:rsid w:val="00AF586D"/>
    <w:rsid w:val="00AF774B"/>
    <w:rsid w:val="00B000DA"/>
    <w:rsid w:val="00B02FE3"/>
    <w:rsid w:val="00B078DA"/>
    <w:rsid w:val="00B07CB0"/>
    <w:rsid w:val="00B07F02"/>
    <w:rsid w:val="00B1642C"/>
    <w:rsid w:val="00B1676D"/>
    <w:rsid w:val="00B23EA8"/>
    <w:rsid w:val="00B24ABE"/>
    <w:rsid w:val="00B25320"/>
    <w:rsid w:val="00B2792F"/>
    <w:rsid w:val="00B27B92"/>
    <w:rsid w:val="00B30BEF"/>
    <w:rsid w:val="00B34412"/>
    <w:rsid w:val="00B34EA0"/>
    <w:rsid w:val="00B43BCA"/>
    <w:rsid w:val="00B47AEE"/>
    <w:rsid w:val="00B52381"/>
    <w:rsid w:val="00B554B8"/>
    <w:rsid w:val="00B56DE9"/>
    <w:rsid w:val="00B62D5F"/>
    <w:rsid w:val="00B64990"/>
    <w:rsid w:val="00B659DF"/>
    <w:rsid w:val="00B71E51"/>
    <w:rsid w:val="00B72F16"/>
    <w:rsid w:val="00B74941"/>
    <w:rsid w:val="00B74E54"/>
    <w:rsid w:val="00B777D0"/>
    <w:rsid w:val="00B802E2"/>
    <w:rsid w:val="00B80FE5"/>
    <w:rsid w:val="00B8214F"/>
    <w:rsid w:val="00B82B10"/>
    <w:rsid w:val="00B90DA2"/>
    <w:rsid w:val="00B90FB2"/>
    <w:rsid w:val="00B929CF"/>
    <w:rsid w:val="00B936B9"/>
    <w:rsid w:val="00BA10AB"/>
    <w:rsid w:val="00BA476E"/>
    <w:rsid w:val="00BA4FEC"/>
    <w:rsid w:val="00BA5520"/>
    <w:rsid w:val="00BA797D"/>
    <w:rsid w:val="00BB334D"/>
    <w:rsid w:val="00BB7854"/>
    <w:rsid w:val="00BC06A4"/>
    <w:rsid w:val="00BC0CEE"/>
    <w:rsid w:val="00BC12DC"/>
    <w:rsid w:val="00BC1414"/>
    <w:rsid w:val="00BC3E87"/>
    <w:rsid w:val="00BC44EE"/>
    <w:rsid w:val="00BC4BF4"/>
    <w:rsid w:val="00BC5C8A"/>
    <w:rsid w:val="00BC6F80"/>
    <w:rsid w:val="00BD3CF3"/>
    <w:rsid w:val="00BD53F1"/>
    <w:rsid w:val="00BE0342"/>
    <w:rsid w:val="00BE16BC"/>
    <w:rsid w:val="00BE1E67"/>
    <w:rsid w:val="00BE3750"/>
    <w:rsid w:val="00BE69AF"/>
    <w:rsid w:val="00BE6F4D"/>
    <w:rsid w:val="00BF5D18"/>
    <w:rsid w:val="00C0053C"/>
    <w:rsid w:val="00C008AB"/>
    <w:rsid w:val="00C01EAA"/>
    <w:rsid w:val="00C027AA"/>
    <w:rsid w:val="00C03CAD"/>
    <w:rsid w:val="00C1012C"/>
    <w:rsid w:val="00C212CE"/>
    <w:rsid w:val="00C24BE7"/>
    <w:rsid w:val="00C25D16"/>
    <w:rsid w:val="00C268CC"/>
    <w:rsid w:val="00C29348"/>
    <w:rsid w:val="00C32AE2"/>
    <w:rsid w:val="00C3371E"/>
    <w:rsid w:val="00C342A7"/>
    <w:rsid w:val="00C353D4"/>
    <w:rsid w:val="00C366D7"/>
    <w:rsid w:val="00C37E92"/>
    <w:rsid w:val="00C40F50"/>
    <w:rsid w:val="00C40F67"/>
    <w:rsid w:val="00C42EA3"/>
    <w:rsid w:val="00C44538"/>
    <w:rsid w:val="00C47EC8"/>
    <w:rsid w:val="00C5166D"/>
    <w:rsid w:val="00C54540"/>
    <w:rsid w:val="00C54C3B"/>
    <w:rsid w:val="00C5625E"/>
    <w:rsid w:val="00C61B6B"/>
    <w:rsid w:val="00C64823"/>
    <w:rsid w:val="00C672BF"/>
    <w:rsid w:val="00C700C9"/>
    <w:rsid w:val="00C76B3F"/>
    <w:rsid w:val="00C7742C"/>
    <w:rsid w:val="00C86592"/>
    <w:rsid w:val="00C90696"/>
    <w:rsid w:val="00C92C28"/>
    <w:rsid w:val="00C946B0"/>
    <w:rsid w:val="00C96222"/>
    <w:rsid w:val="00C96403"/>
    <w:rsid w:val="00CA3647"/>
    <w:rsid w:val="00CB00F8"/>
    <w:rsid w:val="00CB3FE8"/>
    <w:rsid w:val="00CB49BC"/>
    <w:rsid w:val="00CB54DE"/>
    <w:rsid w:val="00CC23A1"/>
    <w:rsid w:val="00CD00DB"/>
    <w:rsid w:val="00CD0E22"/>
    <w:rsid w:val="00CD70C0"/>
    <w:rsid w:val="00CE10B4"/>
    <w:rsid w:val="00CE2AB9"/>
    <w:rsid w:val="00CE374C"/>
    <w:rsid w:val="00CE5892"/>
    <w:rsid w:val="00CF5DD7"/>
    <w:rsid w:val="00CF7C97"/>
    <w:rsid w:val="00D01036"/>
    <w:rsid w:val="00D0275A"/>
    <w:rsid w:val="00D04633"/>
    <w:rsid w:val="00D12CC5"/>
    <w:rsid w:val="00D1527B"/>
    <w:rsid w:val="00D16FF9"/>
    <w:rsid w:val="00D20224"/>
    <w:rsid w:val="00D22FB3"/>
    <w:rsid w:val="00D26789"/>
    <w:rsid w:val="00D349B6"/>
    <w:rsid w:val="00D34AC7"/>
    <w:rsid w:val="00D3636F"/>
    <w:rsid w:val="00D40991"/>
    <w:rsid w:val="00D433A7"/>
    <w:rsid w:val="00D43B1E"/>
    <w:rsid w:val="00D47B2B"/>
    <w:rsid w:val="00D47B98"/>
    <w:rsid w:val="00D50596"/>
    <w:rsid w:val="00D54035"/>
    <w:rsid w:val="00D57806"/>
    <w:rsid w:val="00D602E7"/>
    <w:rsid w:val="00D61262"/>
    <w:rsid w:val="00D62344"/>
    <w:rsid w:val="00D62B13"/>
    <w:rsid w:val="00D63276"/>
    <w:rsid w:val="00D633AC"/>
    <w:rsid w:val="00D6745B"/>
    <w:rsid w:val="00D7375F"/>
    <w:rsid w:val="00D7395F"/>
    <w:rsid w:val="00D74624"/>
    <w:rsid w:val="00D75106"/>
    <w:rsid w:val="00D800AC"/>
    <w:rsid w:val="00D80AA8"/>
    <w:rsid w:val="00D80D51"/>
    <w:rsid w:val="00D844E5"/>
    <w:rsid w:val="00D84856"/>
    <w:rsid w:val="00D861F7"/>
    <w:rsid w:val="00D90CF3"/>
    <w:rsid w:val="00D91967"/>
    <w:rsid w:val="00D91DDA"/>
    <w:rsid w:val="00D9213A"/>
    <w:rsid w:val="00D92AF2"/>
    <w:rsid w:val="00D965EC"/>
    <w:rsid w:val="00D96A8F"/>
    <w:rsid w:val="00D97751"/>
    <w:rsid w:val="00DA474F"/>
    <w:rsid w:val="00DA5990"/>
    <w:rsid w:val="00DB1BF5"/>
    <w:rsid w:val="00DB552B"/>
    <w:rsid w:val="00DB6229"/>
    <w:rsid w:val="00DC7DCA"/>
    <w:rsid w:val="00DD36E0"/>
    <w:rsid w:val="00DD4125"/>
    <w:rsid w:val="00DD5E3E"/>
    <w:rsid w:val="00DD6E25"/>
    <w:rsid w:val="00DE11FB"/>
    <w:rsid w:val="00DE1CF3"/>
    <w:rsid w:val="00DE4E5E"/>
    <w:rsid w:val="00DE6DFF"/>
    <w:rsid w:val="00DF0135"/>
    <w:rsid w:val="00DF0452"/>
    <w:rsid w:val="00DF21E7"/>
    <w:rsid w:val="00E0422C"/>
    <w:rsid w:val="00E04AE9"/>
    <w:rsid w:val="00E07713"/>
    <w:rsid w:val="00E10B01"/>
    <w:rsid w:val="00E11F2E"/>
    <w:rsid w:val="00E146AC"/>
    <w:rsid w:val="00E161C9"/>
    <w:rsid w:val="00E17AB7"/>
    <w:rsid w:val="00E20A4A"/>
    <w:rsid w:val="00E217CF"/>
    <w:rsid w:val="00E23638"/>
    <w:rsid w:val="00E24825"/>
    <w:rsid w:val="00E265B8"/>
    <w:rsid w:val="00E31191"/>
    <w:rsid w:val="00E35128"/>
    <w:rsid w:val="00E405F1"/>
    <w:rsid w:val="00E4062F"/>
    <w:rsid w:val="00E46685"/>
    <w:rsid w:val="00E5340A"/>
    <w:rsid w:val="00E63DFB"/>
    <w:rsid w:val="00E64DCE"/>
    <w:rsid w:val="00E64F87"/>
    <w:rsid w:val="00E6674B"/>
    <w:rsid w:val="00E711D4"/>
    <w:rsid w:val="00E74FAF"/>
    <w:rsid w:val="00E76EFC"/>
    <w:rsid w:val="00E80390"/>
    <w:rsid w:val="00E8607C"/>
    <w:rsid w:val="00E86F37"/>
    <w:rsid w:val="00E9169A"/>
    <w:rsid w:val="00E925FF"/>
    <w:rsid w:val="00E967AF"/>
    <w:rsid w:val="00EA006A"/>
    <w:rsid w:val="00EA1716"/>
    <w:rsid w:val="00EA323E"/>
    <w:rsid w:val="00EA3261"/>
    <w:rsid w:val="00EA7241"/>
    <w:rsid w:val="00EB7E54"/>
    <w:rsid w:val="00EC438B"/>
    <w:rsid w:val="00EC4C81"/>
    <w:rsid w:val="00ED1FB9"/>
    <w:rsid w:val="00ED64D4"/>
    <w:rsid w:val="00ED7317"/>
    <w:rsid w:val="00EE3A28"/>
    <w:rsid w:val="00EE6A57"/>
    <w:rsid w:val="00EF03DB"/>
    <w:rsid w:val="00EF062F"/>
    <w:rsid w:val="00EF2877"/>
    <w:rsid w:val="00EF5B34"/>
    <w:rsid w:val="00F00ED2"/>
    <w:rsid w:val="00F01B11"/>
    <w:rsid w:val="00F06A6E"/>
    <w:rsid w:val="00F100E7"/>
    <w:rsid w:val="00F1024A"/>
    <w:rsid w:val="00F13447"/>
    <w:rsid w:val="00F15531"/>
    <w:rsid w:val="00F17AE3"/>
    <w:rsid w:val="00F2081A"/>
    <w:rsid w:val="00F21487"/>
    <w:rsid w:val="00F21B24"/>
    <w:rsid w:val="00F25EE3"/>
    <w:rsid w:val="00F27400"/>
    <w:rsid w:val="00F27FDD"/>
    <w:rsid w:val="00F3399A"/>
    <w:rsid w:val="00F36898"/>
    <w:rsid w:val="00F40687"/>
    <w:rsid w:val="00F40768"/>
    <w:rsid w:val="00F4179C"/>
    <w:rsid w:val="00F47173"/>
    <w:rsid w:val="00F4717A"/>
    <w:rsid w:val="00F51672"/>
    <w:rsid w:val="00F5602A"/>
    <w:rsid w:val="00F5767F"/>
    <w:rsid w:val="00F634C8"/>
    <w:rsid w:val="00F65265"/>
    <w:rsid w:val="00F65F7E"/>
    <w:rsid w:val="00F67376"/>
    <w:rsid w:val="00F70957"/>
    <w:rsid w:val="00F70F80"/>
    <w:rsid w:val="00F82972"/>
    <w:rsid w:val="00F837E4"/>
    <w:rsid w:val="00F857D9"/>
    <w:rsid w:val="00F85A1B"/>
    <w:rsid w:val="00F9008D"/>
    <w:rsid w:val="00F905E7"/>
    <w:rsid w:val="00F911AE"/>
    <w:rsid w:val="00F9326C"/>
    <w:rsid w:val="00F97D4A"/>
    <w:rsid w:val="00FA0C2F"/>
    <w:rsid w:val="00FA1924"/>
    <w:rsid w:val="00FB0654"/>
    <w:rsid w:val="00FB1825"/>
    <w:rsid w:val="00FB1FAE"/>
    <w:rsid w:val="00FB226D"/>
    <w:rsid w:val="00FB3D78"/>
    <w:rsid w:val="00FC03C9"/>
    <w:rsid w:val="00FC6558"/>
    <w:rsid w:val="00FC6C47"/>
    <w:rsid w:val="00FC6F13"/>
    <w:rsid w:val="00FC76B7"/>
    <w:rsid w:val="00FC79EE"/>
    <w:rsid w:val="00FD0BAF"/>
    <w:rsid w:val="00FD2E1C"/>
    <w:rsid w:val="00FD3802"/>
    <w:rsid w:val="00FD63B3"/>
    <w:rsid w:val="00FD6D42"/>
    <w:rsid w:val="00FE0632"/>
    <w:rsid w:val="00FE108E"/>
    <w:rsid w:val="00FE23B8"/>
    <w:rsid w:val="00FE4094"/>
    <w:rsid w:val="00FE7B41"/>
    <w:rsid w:val="00FF0104"/>
    <w:rsid w:val="00FF0F1F"/>
    <w:rsid w:val="00FF2BBE"/>
    <w:rsid w:val="00FF50C8"/>
    <w:rsid w:val="00FF572A"/>
    <w:rsid w:val="00FF680C"/>
    <w:rsid w:val="00FF6F0C"/>
    <w:rsid w:val="00FF7EA3"/>
    <w:rsid w:val="0128076B"/>
    <w:rsid w:val="012DB2D5"/>
    <w:rsid w:val="0132CC55"/>
    <w:rsid w:val="01351BBE"/>
    <w:rsid w:val="01ABCE2B"/>
    <w:rsid w:val="01D75B34"/>
    <w:rsid w:val="02B6D83E"/>
    <w:rsid w:val="02BDF74C"/>
    <w:rsid w:val="02C7F8D7"/>
    <w:rsid w:val="03732B95"/>
    <w:rsid w:val="03BB0790"/>
    <w:rsid w:val="03C1A82E"/>
    <w:rsid w:val="03CE81E2"/>
    <w:rsid w:val="03FF3244"/>
    <w:rsid w:val="0411488C"/>
    <w:rsid w:val="0420D0E8"/>
    <w:rsid w:val="04228366"/>
    <w:rsid w:val="046BD964"/>
    <w:rsid w:val="04768A94"/>
    <w:rsid w:val="04BFCFFF"/>
    <w:rsid w:val="05054E32"/>
    <w:rsid w:val="052571C2"/>
    <w:rsid w:val="053FC7D1"/>
    <w:rsid w:val="0549A9F1"/>
    <w:rsid w:val="0569B1F2"/>
    <w:rsid w:val="0593C67B"/>
    <w:rsid w:val="059CB82D"/>
    <w:rsid w:val="05A0DFAC"/>
    <w:rsid w:val="05D0F119"/>
    <w:rsid w:val="05EE177A"/>
    <w:rsid w:val="05EF6C1A"/>
    <w:rsid w:val="060464BB"/>
    <w:rsid w:val="060906CD"/>
    <w:rsid w:val="06120C7D"/>
    <w:rsid w:val="06228C13"/>
    <w:rsid w:val="0630C880"/>
    <w:rsid w:val="06447157"/>
    <w:rsid w:val="06E44AE6"/>
    <w:rsid w:val="0703C30B"/>
    <w:rsid w:val="0712AD4E"/>
    <w:rsid w:val="071C6D93"/>
    <w:rsid w:val="0755792E"/>
    <w:rsid w:val="07A755D1"/>
    <w:rsid w:val="07B5AF1D"/>
    <w:rsid w:val="07BC72DC"/>
    <w:rsid w:val="07D32622"/>
    <w:rsid w:val="07DAE0D7"/>
    <w:rsid w:val="08232AEB"/>
    <w:rsid w:val="0865AA11"/>
    <w:rsid w:val="08AE7DAF"/>
    <w:rsid w:val="08B05DCB"/>
    <w:rsid w:val="08D77F0E"/>
    <w:rsid w:val="0912ADEE"/>
    <w:rsid w:val="091545AF"/>
    <w:rsid w:val="093C139F"/>
    <w:rsid w:val="093D038A"/>
    <w:rsid w:val="094D3DCC"/>
    <w:rsid w:val="0954F881"/>
    <w:rsid w:val="0958433D"/>
    <w:rsid w:val="09AA5FFE"/>
    <w:rsid w:val="09E98495"/>
    <w:rsid w:val="0A2FF1B0"/>
    <w:rsid w:val="0A76DEDB"/>
    <w:rsid w:val="0A8B4F63"/>
    <w:rsid w:val="0AA23441"/>
    <w:rsid w:val="0AE90E2D"/>
    <w:rsid w:val="0B31D9E6"/>
    <w:rsid w:val="0B41A3CF"/>
    <w:rsid w:val="0B5133A1"/>
    <w:rsid w:val="0B5F457F"/>
    <w:rsid w:val="0B66DF12"/>
    <w:rsid w:val="0B9BD7FF"/>
    <w:rsid w:val="0BCFC4E6"/>
    <w:rsid w:val="0BF1A006"/>
    <w:rsid w:val="0C28EA51"/>
    <w:rsid w:val="0C2D471D"/>
    <w:rsid w:val="0C379F57"/>
    <w:rsid w:val="0C3D5C1C"/>
    <w:rsid w:val="0C55BA92"/>
    <w:rsid w:val="0C687BB2"/>
    <w:rsid w:val="0C784851"/>
    <w:rsid w:val="0C9F2301"/>
    <w:rsid w:val="0CA8EE4B"/>
    <w:rsid w:val="0D0442C0"/>
    <w:rsid w:val="0D572B2A"/>
    <w:rsid w:val="0DE61F11"/>
    <w:rsid w:val="0DF113AB"/>
    <w:rsid w:val="0E779123"/>
    <w:rsid w:val="0ED2B2B2"/>
    <w:rsid w:val="0ED7729C"/>
    <w:rsid w:val="0EFE2502"/>
    <w:rsid w:val="0F082FA0"/>
    <w:rsid w:val="0F5D16DB"/>
    <w:rsid w:val="0F68C715"/>
    <w:rsid w:val="0F96C0B6"/>
    <w:rsid w:val="0F9810EF"/>
    <w:rsid w:val="0FAF804C"/>
    <w:rsid w:val="0FC5D9F3"/>
    <w:rsid w:val="0FEBCF1F"/>
    <w:rsid w:val="100D60AE"/>
    <w:rsid w:val="1021D964"/>
    <w:rsid w:val="1022A807"/>
    <w:rsid w:val="103AB0CB"/>
    <w:rsid w:val="1040F62F"/>
    <w:rsid w:val="10665E44"/>
    <w:rsid w:val="1077CBA9"/>
    <w:rsid w:val="10C29CC7"/>
    <w:rsid w:val="110B3966"/>
    <w:rsid w:val="111ECF6D"/>
    <w:rsid w:val="116A3F87"/>
    <w:rsid w:val="116A52D3"/>
    <w:rsid w:val="119D9F63"/>
    <w:rsid w:val="11BDA9C5"/>
    <w:rsid w:val="11BE65B9"/>
    <w:rsid w:val="11E638A3"/>
    <w:rsid w:val="11F59DD6"/>
    <w:rsid w:val="12022EA5"/>
    <w:rsid w:val="1209008F"/>
    <w:rsid w:val="123B2A7D"/>
    <w:rsid w:val="127AF713"/>
    <w:rsid w:val="12AA293B"/>
    <w:rsid w:val="12E5C0B8"/>
    <w:rsid w:val="130E3C2B"/>
    <w:rsid w:val="132D84C5"/>
    <w:rsid w:val="137F1382"/>
    <w:rsid w:val="13B9F60F"/>
    <w:rsid w:val="1422FEC8"/>
    <w:rsid w:val="1447D689"/>
    <w:rsid w:val="14695F47"/>
    <w:rsid w:val="14819119"/>
    <w:rsid w:val="149F18E3"/>
    <w:rsid w:val="14C0817D"/>
    <w:rsid w:val="14D0B462"/>
    <w:rsid w:val="14DC43E9"/>
    <w:rsid w:val="152B7337"/>
    <w:rsid w:val="15517BFC"/>
    <w:rsid w:val="156BAFCE"/>
    <w:rsid w:val="15C7BBE4"/>
    <w:rsid w:val="15CF50A5"/>
    <w:rsid w:val="15FDDBEB"/>
    <w:rsid w:val="161BF0A8"/>
    <w:rsid w:val="161E2593"/>
    <w:rsid w:val="1634DC4F"/>
    <w:rsid w:val="167BD8CE"/>
    <w:rsid w:val="1682A308"/>
    <w:rsid w:val="169AD090"/>
    <w:rsid w:val="16C9D6AE"/>
    <w:rsid w:val="16DEA1DD"/>
    <w:rsid w:val="16E4A003"/>
    <w:rsid w:val="1729BF65"/>
    <w:rsid w:val="174EA4CB"/>
    <w:rsid w:val="176F0449"/>
    <w:rsid w:val="1788C164"/>
    <w:rsid w:val="1790A357"/>
    <w:rsid w:val="179838E8"/>
    <w:rsid w:val="17D0E937"/>
    <w:rsid w:val="184BD592"/>
    <w:rsid w:val="186045B1"/>
    <w:rsid w:val="187A723E"/>
    <w:rsid w:val="18E1C71B"/>
    <w:rsid w:val="18EB83F6"/>
    <w:rsid w:val="18EC1AE8"/>
    <w:rsid w:val="18ED7BAE"/>
    <w:rsid w:val="190F5ADF"/>
    <w:rsid w:val="192992BD"/>
    <w:rsid w:val="1966770B"/>
    <w:rsid w:val="196D6DFD"/>
    <w:rsid w:val="19703BB7"/>
    <w:rsid w:val="19987909"/>
    <w:rsid w:val="199CB404"/>
    <w:rsid w:val="19D75963"/>
    <w:rsid w:val="19E70450"/>
    <w:rsid w:val="19E7F9EE"/>
    <w:rsid w:val="1A036C4E"/>
    <w:rsid w:val="1A2212C9"/>
    <w:rsid w:val="1A65C3AB"/>
    <w:rsid w:val="1A7C3065"/>
    <w:rsid w:val="1AEAD1B1"/>
    <w:rsid w:val="1B1052F3"/>
    <w:rsid w:val="1B38E25C"/>
    <w:rsid w:val="1B7E3DF2"/>
    <w:rsid w:val="1BC27B83"/>
    <w:rsid w:val="1BC7B8B5"/>
    <w:rsid w:val="1BDDFD2C"/>
    <w:rsid w:val="1BF4BD54"/>
    <w:rsid w:val="1C0FD57E"/>
    <w:rsid w:val="1C10A07F"/>
    <w:rsid w:val="1C518E12"/>
    <w:rsid w:val="1C74CF47"/>
    <w:rsid w:val="1C79E4DC"/>
    <w:rsid w:val="1C8102A0"/>
    <w:rsid w:val="1C948A8D"/>
    <w:rsid w:val="1CC53D5C"/>
    <w:rsid w:val="1CD8C757"/>
    <w:rsid w:val="1D08DFD8"/>
    <w:rsid w:val="1D1E70C8"/>
    <w:rsid w:val="1D2B2F4F"/>
    <w:rsid w:val="1D4488DE"/>
    <w:rsid w:val="1D4C67A5"/>
    <w:rsid w:val="1D638916"/>
    <w:rsid w:val="1DA5BD7E"/>
    <w:rsid w:val="1DDCE40C"/>
    <w:rsid w:val="1DECB183"/>
    <w:rsid w:val="1E031E9F"/>
    <w:rsid w:val="1E0B7366"/>
    <w:rsid w:val="1E1A51DE"/>
    <w:rsid w:val="1E531301"/>
    <w:rsid w:val="1E70C1C9"/>
    <w:rsid w:val="1E78B120"/>
    <w:rsid w:val="1EA6F3AE"/>
    <w:rsid w:val="1EAE9C5E"/>
    <w:rsid w:val="1ED00F87"/>
    <w:rsid w:val="1EE2C815"/>
    <w:rsid w:val="1EF54DE9"/>
    <w:rsid w:val="1F150676"/>
    <w:rsid w:val="1F79E506"/>
    <w:rsid w:val="1F7C2A34"/>
    <w:rsid w:val="1FA83FE6"/>
    <w:rsid w:val="1FAEBA98"/>
    <w:rsid w:val="1FD3C2C7"/>
    <w:rsid w:val="2013FC26"/>
    <w:rsid w:val="2015F6C8"/>
    <w:rsid w:val="203CA04F"/>
    <w:rsid w:val="2041F42A"/>
    <w:rsid w:val="2074FC88"/>
    <w:rsid w:val="2096A604"/>
    <w:rsid w:val="20B8F1C4"/>
    <w:rsid w:val="20DB9CF3"/>
    <w:rsid w:val="20DC8D7F"/>
    <w:rsid w:val="2106D201"/>
    <w:rsid w:val="210CA7BD"/>
    <w:rsid w:val="21110C6A"/>
    <w:rsid w:val="2151F2A0"/>
    <w:rsid w:val="215464B7"/>
    <w:rsid w:val="216C85E7"/>
    <w:rsid w:val="219B56B2"/>
    <w:rsid w:val="21B5A444"/>
    <w:rsid w:val="21B84C1F"/>
    <w:rsid w:val="21EDAAD7"/>
    <w:rsid w:val="22424B47"/>
    <w:rsid w:val="229B1A8D"/>
    <w:rsid w:val="22DD6EDA"/>
    <w:rsid w:val="22F7429D"/>
    <w:rsid w:val="23021316"/>
    <w:rsid w:val="232858D4"/>
    <w:rsid w:val="234F7859"/>
    <w:rsid w:val="2373C8BF"/>
    <w:rsid w:val="237D8BAB"/>
    <w:rsid w:val="23C08358"/>
    <w:rsid w:val="23C4D976"/>
    <w:rsid w:val="23DE01D3"/>
    <w:rsid w:val="24184ED9"/>
    <w:rsid w:val="243076ED"/>
    <w:rsid w:val="2433DB89"/>
    <w:rsid w:val="24427325"/>
    <w:rsid w:val="244E7696"/>
    <w:rsid w:val="24AB00D8"/>
    <w:rsid w:val="24BD61C3"/>
    <w:rsid w:val="24DC6C62"/>
    <w:rsid w:val="25008F40"/>
    <w:rsid w:val="2507A33E"/>
    <w:rsid w:val="251F4EF3"/>
    <w:rsid w:val="25570B50"/>
    <w:rsid w:val="2579D234"/>
    <w:rsid w:val="2610A4CB"/>
    <w:rsid w:val="261DFC1C"/>
    <w:rsid w:val="265952EA"/>
    <w:rsid w:val="267B748B"/>
    <w:rsid w:val="26AE5401"/>
    <w:rsid w:val="26D0197A"/>
    <w:rsid w:val="26DF8021"/>
    <w:rsid w:val="27072ECA"/>
    <w:rsid w:val="270AC6A9"/>
    <w:rsid w:val="270FE8F7"/>
    <w:rsid w:val="27187B5D"/>
    <w:rsid w:val="272357BB"/>
    <w:rsid w:val="272D2AF6"/>
    <w:rsid w:val="27499BDB"/>
    <w:rsid w:val="274CD248"/>
    <w:rsid w:val="275C73C6"/>
    <w:rsid w:val="2775D408"/>
    <w:rsid w:val="2779A166"/>
    <w:rsid w:val="27A93A31"/>
    <w:rsid w:val="27C0D22F"/>
    <w:rsid w:val="27C644C2"/>
    <w:rsid w:val="27C65E28"/>
    <w:rsid w:val="283AE483"/>
    <w:rsid w:val="283BD9F0"/>
    <w:rsid w:val="285A7B47"/>
    <w:rsid w:val="2871F922"/>
    <w:rsid w:val="2882A72D"/>
    <w:rsid w:val="28A5B47E"/>
    <w:rsid w:val="28B172F6"/>
    <w:rsid w:val="28BADF24"/>
    <w:rsid w:val="28E9CF45"/>
    <w:rsid w:val="28EEA7F3"/>
    <w:rsid w:val="293AA9FC"/>
    <w:rsid w:val="295BB44C"/>
    <w:rsid w:val="2975AD7E"/>
    <w:rsid w:val="29B60EBD"/>
    <w:rsid w:val="29E547FF"/>
    <w:rsid w:val="29F42FAF"/>
    <w:rsid w:val="2A0067BB"/>
    <w:rsid w:val="2A115416"/>
    <w:rsid w:val="2A1F0E36"/>
    <w:rsid w:val="2A208D5C"/>
    <w:rsid w:val="2A30DFFF"/>
    <w:rsid w:val="2A410966"/>
    <w:rsid w:val="2A4D4357"/>
    <w:rsid w:val="2A728A84"/>
    <w:rsid w:val="2A7A2274"/>
    <w:rsid w:val="2AD2BFE4"/>
    <w:rsid w:val="2ADF029D"/>
    <w:rsid w:val="2B2CF6DE"/>
    <w:rsid w:val="2B3918C4"/>
    <w:rsid w:val="2B3B7C16"/>
    <w:rsid w:val="2B46624C"/>
    <w:rsid w:val="2B59BB6D"/>
    <w:rsid w:val="2BA187A4"/>
    <w:rsid w:val="2BCAAF8C"/>
    <w:rsid w:val="2BE5B9B6"/>
    <w:rsid w:val="2BF40033"/>
    <w:rsid w:val="2BF7741B"/>
    <w:rsid w:val="2C314963"/>
    <w:rsid w:val="2C6C445A"/>
    <w:rsid w:val="2CBA4EEF"/>
    <w:rsid w:val="2CF4DC50"/>
    <w:rsid w:val="2D122FFA"/>
    <w:rsid w:val="2D788DA3"/>
    <w:rsid w:val="2D7F4C9D"/>
    <w:rsid w:val="2D835AFE"/>
    <w:rsid w:val="2DB72ED6"/>
    <w:rsid w:val="2E35AD84"/>
    <w:rsid w:val="2E3D0966"/>
    <w:rsid w:val="2E545D64"/>
    <w:rsid w:val="2E87A307"/>
    <w:rsid w:val="2E8FDC19"/>
    <w:rsid w:val="2E908E9B"/>
    <w:rsid w:val="2ECE3868"/>
    <w:rsid w:val="2EF48A5B"/>
    <w:rsid w:val="2F300FD4"/>
    <w:rsid w:val="2F5AFCA6"/>
    <w:rsid w:val="2F5D5431"/>
    <w:rsid w:val="2F67AB1C"/>
    <w:rsid w:val="2F6960DA"/>
    <w:rsid w:val="2F6F68F4"/>
    <w:rsid w:val="2F91662E"/>
    <w:rsid w:val="2FC313DD"/>
    <w:rsid w:val="2FC5A234"/>
    <w:rsid w:val="2FDE9C89"/>
    <w:rsid w:val="2FEB1FA9"/>
    <w:rsid w:val="2FF0C23A"/>
    <w:rsid w:val="30213D84"/>
    <w:rsid w:val="3029B2B3"/>
    <w:rsid w:val="3051C0E2"/>
    <w:rsid w:val="3059DB0D"/>
    <w:rsid w:val="30EE625B"/>
    <w:rsid w:val="30FE2F63"/>
    <w:rsid w:val="311550EC"/>
    <w:rsid w:val="313159DC"/>
    <w:rsid w:val="3162A4B8"/>
    <w:rsid w:val="316C1C3B"/>
    <w:rsid w:val="31913A14"/>
    <w:rsid w:val="31F7A0CB"/>
    <w:rsid w:val="3242462B"/>
    <w:rsid w:val="3242E6C7"/>
    <w:rsid w:val="32517648"/>
    <w:rsid w:val="32785A38"/>
    <w:rsid w:val="3278DED6"/>
    <w:rsid w:val="327AD6EA"/>
    <w:rsid w:val="32853459"/>
    <w:rsid w:val="328AF225"/>
    <w:rsid w:val="32E57A81"/>
    <w:rsid w:val="32F1F6F1"/>
    <w:rsid w:val="33A8DBCB"/>
    <w:rsid w:val="33DA2E83"/>
    <w:rsid w:val="33DE77C7"/>
    <w:rsid w:val="34323F91"/>
    <w:rsid w:val="343287D5"/>
    <w:rsid w:val="3457DD25"/>
    <w:rsid w:val="347E96F4"/>
    <w:rsid w:val="349EE45D"/>
    <w:rsid w:val="34CE15D7"/>
    <w:rsid w:val="3500D793"/>
    <w:rsid w:val="352A0A3C"/>
    <w:rsid w:val="3535DD26"/>
    <w:rsid w:val="35383D97"/>
    <w:rsid w:val="3569AE63"/>
    <w:rsid w:val="356BAC1C"/>
    <w:rsid w:val="357EBB27"/>
    <w:rsid w:val="358C04BE"/>
    <w:rsid w:val="35D08302"/>
    <w:rsid w:val="35D35898"/>
    <w:rsid w:val="35D494DD"/>
    <w:rsid w:val="35DCDE31"/>
    <w:rsid w:val="36807DF6"/>
    <w:rsid w:val="3680A38A"/>
    <w:rsid w:val="369B7817"/>
    <w:rsid w:val="36BEB1CA"/>
    <w:rsid w:val="36CB6932"/>
    <w:rsid w:val="370CBBC4"/>
    <w:rsid w:val="37287B6E"/>
    <w:rsid w:val="37425DEA"/>
    <w:rsid w:val="37485DF7"/>
    <w:rsid w:val="3758A57C"/>
    <w:rsid w:val="37BFA754"/>
    <w:rsid w:val="37DA7E96"/>
    <w:rsid w:val="38180697"/>
    <w:rsid w:val="385695BF"/>
    <w:rsid w:val="386DF72E"/>
    <w:rsid w:val="387A6CA8"/>
    <w:rsid w:val="3886F8D8"/>
    <w:rsid w:val="38C9CAA8"/>
    <w:rsid w:val="38E16656"/>
    <w:rsid w:val="38EAB3A7"/>
    <w:rsid w:val="39338317"/>
    <w:rsid w:val="39373B79"/>
    <w:rsid w:val="39528B52"/>
    <w:rsid w:val="39530F00"/>
    <w:rsid w:val="39764EF7"/>
    <w:rsid w:val="398D2492"/>
    <w:rsid w:val="39D72024"/>
    <w:rsid w:val="39FD14AC"/>
    <w:rsid w:val="3A08AAAD"/>
    <w:rsid w:val="3A27E647"/>
    <w:rsid w:val="3A2CA2DF"/>
    <w:rsid w:val="3A3FE494"/>
    <w:rsid w:val="3A868408"/>
    <w:rsid w:val="3AB0D921"/>
    <w:rsid w:val="3ACF5378"/>
    <w:rsid w:val="3AD61B33"/>
    <w:rsid w:val="3ADAD76B"/>
    <w:rsid w:val="3AFFE767"/>
    <w:rsid w:val="3B011F6D"/>
    <w:rsid w:val="3B10DE4E"/>
    <w:rsid w:val="3B135112"/>
    <w:rsid w:val="3B475A09"/>
    <w:rsid w:val="3B50136E"/>
    <w:rsid w:val="3B511CDF"/>
    <w:rsid w:val="3B56192D"/>
    <w:rsid w:val="3B699D40"/>
    <w:rsid w:val="3B74FEE6"/>
    <w:rsid w:val="3B894A1A"/>
    <w:rsid w:val="3BEDFCAB"/>
    <w:rsid w:val="3BF4373A"/>
    <w:rsid w:val="3C6AF108"/>
    <w:rsid w:val="3CA0CEB2"/>
    <w:rsid w:val="3CB30494"/>
    <w:rsid w:val="3CBA230E"/>
    <w:rsid w:val="3CD6971D"/>
    <w:rsid w:val="3CFEC3AF"/>
    <w:rsid w:val="3DBE5020"/>
    <w:rsid w:val="3DC73F85"/>
    <w:rsid w:val="3DC7E700"/>
    <w:rsid w:val="3E12E7F2"/>
    <w:rsid w:val="3E31AD15"/>
    <w:rsid w:val="3E3CE7B8"/>
    <w:rsid w:val="3E3FC0AD"/>
    <w:rsid w:val="3E66CFDD"/>
    <w:rsid w:val="3E704187"/>
    <w:rsid w:val="3E764867"/>
    <w:rsid w:val="3E87481B"/>
    <w:rsid w:val="3EDE2A39"/>
    <w:rsid w:val="3F661DA1"/>
    <w:rsid w:val="3F74F238"/>
    <w:rsid w:val="3FB573CE"/>
    <w:rsid w:val="3FFA89F8"/>
    <w:rsid w:val="4006210A"/>
    <w:rsid w:val="401AA257"/>
    <w:rsid w:val="401C5F55"/>
    <w:rsid w:val="4024A0A7"/>
    <w:rsid w:val="40765551"/>
    <w:rsid w:val="40AFB1A6"/>
    <w:rsid w:val="40BB301F"/>
    <w:rsid w:val="40BF0723"/>
    <w:rsid w:val="40C751A7"/>
    <w:rsid w:val="40F03547"/>
    <w:rsid w:val="40F86AFD"/>
    <w:rsid w:val="41825FC8"/>
    <w:rsid w:val="41B71FF9"/>
    <w:rsid w:val="41BCFAC6"/>
    <w:rsid w:val="420B020E"/>
    <w:rsid w:val="421F7FF7"/>
    <w:rsid w:val="4222258E"/>
    <w:rsid w:val="42A238DC"/>
    <w:rsid w:val="42BB6718"/>
    <w:rsid w:val="42D5D84E"/>
    <w:rsid w:val="42E0C92C"/>
    <w:rsid w:val="42E42C20"/>
    <w:rsid w:val="42F13AF8"/>
    <w:rsid w:val="434B9D34"/>
    <w:rsid w:val="43C55B51"/>
    <w:rsid w:val="4400D70C"/>
    <w:rsid w:val="44301D13"/>
    <w:rsid w:val="443E093D"/>
    <w:rsid w:val="445475EB"/>
    <w:rsid w:val="445A6C98"/>
    <w:rsid w:val="446DEE29"/>
    <w:rsid w:val="448D0B59"/>
    <w:rsid w:val="4499E8A1"/>
    <w:rsid w:val="44BE3AC9"/>
    <w:rsid w:val="452190A3"/>
    <w:rsid w:val="453C700E"/>
    <w:rsid w:val="45495C0B"/>
    <w:rsid w:val="4573BA6F"/>
    <w:rsid w:val="45760889"/>
    <w:rsid w:val="4597C54B"/>
    <w:rsid w:val="45ABB5CD"/>
    <w:rsid w:val="45F5CCD5"/>
    <w:rsid w:val="46494BFA"/>
    <w:rsid w:val="467D6AAB"/>
    <w:rsid w:val="4684F034"/>
    <w:rsid w:val="468DF763"/>
    <w:rsid w:val="4692C615"/>
    <w:rsid w:val="46A90681"/>
    <w:rsid w:val="46DF9449"/>
    <w:rsid w:val="46E45E31"/>
    <w:rsid w:val="46EE8AAB"/>
    <w:rsid w:val="47154819"/>
    <w:rsid w:val="471BB767"/>
    <w:rsid w:val="472C2936"/>
    <w:rsid w:val="476D274B"/>
    <w:rsid w:val="4770E0F1"/>
    <w:rsid w:val="47BEACB0"/>
    <w:rsid w:val="47C31884"/>
    <w:rsid w:val="47C97A27"/>
    <w:rsid w:val="47CFFFFF"/>
    <w:rsid w:val="47DE9509"/>
    <w:rsid w:val="47E0957E"/>
    <w:rsid w:val="47E670B5"/>
    <w:rsid w:val="4823615E"/>
    <w:rsid w:val="482D38DA"/>
    <w:rsid w:val="48303B7F"/>
    <w:rsid w:val="483683FC"/>
    <w:rsid w:val="483CD6CB"/>
    <w:rsid w:val="484A01CC"/>
    <w:rsid w:val="484F5E7D"/>
    <w:rsid w:val="48B2D44A"/>
    <w:rsid w:val="48B422BA"/>
    <w:rsid w:val="48ED287E"/>
    <w:rsid w:val="48F685E8"/>
    <w:rsid w:val="48F98195"/>
    <w:rsid w:val="4976C11D"/>
    <w:rsid w:val="497C121A"/>
    <w:rsid w:val="4985EA7F"/>
    <w:rsid w:val="49AB68F1"/>
    <w:rsid w:val="49AC866F"/>
    <w:rsid w:val="49CC0BE0"/>
    <w:rsid w:val="49FB0169"/>
    <w:rsid w:val="4A04575F"/>
    <w:rsid w:val="4A07099A"/>
    <w:rsid w:val="4A18E6A9"/>
    <w:rsid w:val="4A629676"/>
    <w:rsid w:val="4A71DC8F"/>
    <w:rsid w:val="4A78482E"/>
    <w:rsid w:val="4A8D41AB"/>
    <w:rsid w:val="4A97D417"/>
    <w:rsid w:val="4A985A7E"/>
    <w:rsid w:val="4AFA5208"/>
    <w:rsid w:val="4B10DD0D"/>
    <w:rsid w:val="4B36189A"/>
    <w:rsid w:val="4B60B4F5"/>
    <w:rsid w:val="4BC87CFB"/>
    <w:rsid w:val="4BEA8A35"/>
    <w:rsid w:val="4BF9E1CE"/>
    <w:rsid w:val="4C042075"/>
    <w:rsid w:val="4C1846D9"/>
    <w:rsid w:val="4C3A4CE3"/>
    <w:rsid w:val="4C43FB5D"/>
    <w:rsid w:val="4C5D23BA"/>
    <w:rsid w:val="4C630060"/>
    <w:rsid w:val="4C9B971B"/>
    <w:rsid w:val="4CBF39BA"/>
    <w:rsid w:val="4CE59A64"/>
    <w:rsid w:val="4CEFF5E2"/>
    <w:rsid w:val="4CF37A03"/>
    <w:rsid w:val="4CF6D281"/>
    <w:rsid w:val="4D03ACA2"/>
    <w:rsid w:val="4D1559B5"/>
    <w:rsid w:val="4D8CC126"/>
    <w:rsid w:val="4DA269B7"/>
    <w:rsid w:val="4DA40DA8"/>
    <w:rsid w:val="4DAF9D64"/>
    <w:rsid w:val="4DC92018"/>
    <w:rsid w:val="4E59AE7E"/>
    <w:rsid w:val="4E5C66D6"/>
    <w:rsid w:val="4E68D27E"/>
    <w:rsid w:val="4E8EC906"/>
    <w:rsid w:val="4EAED42C"/>
    <w:rsid w:val="4EB8A560"/>
    <w:rsid w:val="4ECB5728"/>
    <w:rsid w:val="4F001DBD"/>
    <w:rsid w:val="4F1E12F5"/>
    <w:rsid w:val="4F613001"/>
    <w:rsid w:val="4F6D679A"/>
    <w:rsid w:val="4F707958"/>
    <w:rsid w:val="4F77E3D3"/>
    <w:rsid w:val="4F9C3433"/>
    <w:rsid w:val="4FB848D0"/>
    <w:rsid w:val="4FE2A88E"/>
    <w:rsid w:val="501A4F9B"/>
    <w:rsid w:val="502796A4"/>
    <w:rsid w:val="504C7A06"/>
    <w:rsid w:val="5053D4CC"/>
    <w:rsid w:val="508AB5FC"/>
    <w:rsid w:val="50962003"/>
    <w:rsid w:val="509BEE1E"/>
    <w:rsid w:val="50A39C61"/>
    <w:rsid w:val="50A6D570"/>
    <w:rsid w:val="50EA9D6F"/>
    <w:rsid w:val="5109673C"/>
    <w:rsid w:val="514BD1C6"/>
    <w:rsid w:val="51549347"/>
    <w:rsid w:val="515BBE26"/>
    <w:rsid w:val="5160C89E"/>
    <w:rsid w:val="5170EAA7"/>
    <w:rsid w:val="517E78EF"/>
    <w:rsid w:val="523EBC8E"/>
    <w:rsid w:val="527B5AAE"/>
    <w:rsid w:val="528D9D87"/>
    <w:rsid w:val="52B47F56"/>
    <w:rsid w:val="52C04A2C"/>
    <w:rsid w:val="52C0DF05"/>
    <w:rsid w:val="52C3E0F8"/>
    <w:rsid w:val="52DF4E50"/>
    <w:rsid w:val="52E31BC1"/>
    <w:rsid w:val="52EB36EA"/>
    <w:rsid w:val="530757D7"/>
    <w:rsid w:val="531602E2"/>
    <w:rsid w:val="5342C556"/>
    <w:rsid w:val="534DFC8F"/>
    <w:rsid w:val="53795E7E"/>
    <w:rsid w:val="53991973"/>
    <w:rsid w:val="53A2AA7F"/>
    <w:rsid w:val="53FB5738"/>
    <w:rsid w:val="5409346D"/>
    <w:rsid w:val="540F9496"/>
    <w:rsid w:val="54232683"/>
    <w:rsid w:val="543304F2"/>
    <w:rsid w:val="543A43BE"/>
    <w:rsid w:val="5440E3A3"/>
    <w:rsid w:val="54445474"/>
    <w:rsid w:val="5452FA59"/>
    <w:rsid w:val="54B619B1"/>
    <w:rsid w:val="550EBE87"/>
    <w:rsid w:val="551CAF25"/>
    <w:rsid w:val="551F534B"/>
    <w:rsid w:val="5527E6E4"/>
    <w:rsid w:val="553E7AE0"/>
    <w:rsid w:val="55508364"/>
    <w:rsid w:val="5551A9C7"/>
    <w:rsid w:val="559110C5"/>
    <w:rsid w:val="559872DD"/>
    <w:rsid w:val="559F31AF"/>
    <w:rsid w:val="55A9BFFE"/>
    <w:rsid w:val="5627D51B"/>
    <w:rsid w:val="563E2A1D"/>
    <w:rsid w:val="5660470E"/>
    <w:rsid w:val="56859D51"/>
    <w:rsid w:val="56D1AFA6"/>
    <w:rsid w:val="5702C47F"/>
    <w:rsid w:val="572ACDEC"/>
    <w:rsid w:val="579A6B44"/>
    <w:rsid w:val="57AC8A0D"/>
    <w:rsid w:val="57C25E9B"/>
    <w:rsid w:val="57CC243E"/>
    <w:rsid w:val="57CD4BC1"/>
    <w:rsid w:val="57E9327F"/>
    <w:rsid w:val="58216DB2"/>
    <w:rsid w:val="584172AE"/>
    <w:rsid w:val="585B4053"/>
    <w:rsid w:val="58617061"/>
    <w:rsid w:val="58E160C0"/>
    <w:rsid w:val="59079514"/>
    <w:rsid w:val="59128EE1"/>
    <w:rsid w:val="59318A16"/>
    <w:rsid w:val="594E76D8"/>
    <w:rsid w:val="59516DA7"/>
    <w:rsid w:val="5952C74B"/>
    <w:rsid w:val="5954F360"/>
    <w:rsid w:val="598632B1"/>
    <w:rsid w:val="59B9D683"/>
    <w:rsid w:val="59BC0A35"/>
    <w:rsid w:val="59DD430F"/>
    <w:rsid w:val="59F78B19"/>
    <w:rsid w:val="5A1E6D10"/>
    <w:rsid w:val="5A2BF7CC"/>
    <w:rsid w:val="5A639CCC"/>
    <w:rsid w:val="5A6AFA2B"/>
    <w:rsid w:val="5A7D3121"/>
    <w:rsid w:val="5AA8D8FB"/>
    <w:rsid w:val="5ABB69FA"/>
    <w:rsid w:val="5AC9B629"/>
    <w:rsid w:val="5ACCB027"/>
    <w:rsid w:val="5B1C19F6"/>
    <w:rsid w:val="5B1FBABF"/>
    <w:rsid w:val="5B364790"/>
    <w:rsid w:val="5B3C689C"/>
    <w:rsid w:val="5B3D0F20"/>
    <w:rsid w:val="5B4AE571"/>
    <w:rsid w:val="5B7AE62F"/>
    <w:rsid w:val="5B8F3AE2"/>
    <w:rsid w:val="5B92499D"/>
    <w:rsid w:val="5BA48CF9"/>
    <w:rsid w:val="5BBE1444"/>
    <w:rsid w:val="5BC95216"/>
    <w:rsid w:val="5C050FE6"/>
    <w:rsid w:val="5C50B249"/>
    <w:rsid w:val="5C84702B"/>
    <w:rsid w:val="5CC31480"/>
    <w:rsid w:val="5CCB7CE1"/>
    <w:rsid w:val="5CE48C50"/>
    <w:rsid w:val="5CF6EF69"/>
    <w:rsid w:val="5D023881"/>
    <w:rsid w:val="5D32F8C9"/>
    <w:rsid w:val="5DFA6B25"/>
    <w:rsid w:val="5E59B823"/>
    <w:rsid w:val="5EB5A0CD"/>
    <w:rsid w:val="5ECEC92A"/>
    <w:rsid w:val="60046AA9"/>
    <w:rsid w:val="602B73DE"/>
    <w:rsid w:val="60338F07"/>
    <w:rsid w:val="6064FDC4"/>
    <w:rsid w:val="608F9EEF"/>
    <w:rsid w:val="6098B64A"/>
    <w:rsid w:val="609EE4D9"/>
    <w:rsid w:val="60A8C74C"/>
    <w:rsid w:val="60B0CC5F"/>
    <w:rsid w:val="60BDE1AB"/>
    <w:rsid w:val="60D7DAD8"/>
    <w:rsid w:val="61278436"/>
    <w:rsid w:val="61328CCB"/>
    <w:rsid w:val="613305E7"/>
    <w:rsid w:val="61476D75"/>
    <w:rsid w:val="617F9C5F"/>
    <w:rsid w:val="618EFDBF"/>
    <w:rsid w:val="61ADE229"/>
    <w:rsid w:val="61D4BB86"/>
    <w:rsid w:val="6212EA6B"/>
    <w:rsid w:val="6217A4C3"/>
    <w:rsid w:val="62226A00"/>
    <w:rsid w:val="624AA225"/>
    <w:rsid w:val="62B42565"/>
    <w:rsid w:val="62B6BA76"/>
    <w:rsid w:val="62C4D980"/>
    <w:rsid w:val="62CD4BEA"/>
    <w:rsid w:val="62D2F86F"/>
    <w:rsid w:val="63571AF3"/>
    <w:rsid w:val="6379CAE3"/>
    <w:rsid w:val="637AC4FB"/>
    <w:rsid w:val="63842CB5"/>
    <w:rsid w:val="63A23A4D"/>
    <w:rsid w:val="63B6E453"/>
    <w:rsid w:val="63CA578B"/>
    <w:rsid w:val="63CE75EF"/>
    <w:rsid w:val="63D07ED3"/>
    <w:rsid w:val="63FAF575"/>
    <w:rsid w:val="642CFCDA"/>
    <w:rsid w:val="643F07A9"/>
    <w:rsid w:val="646B527A"/>
    <w:rsid w:val="64752A63"/>
    <w:rsid w:val="6481101A"/>
    <w:rsid w:val="64F56CD5"/>
    <w:rsid w:val="653E0AAE"/>
    <w:rsid w:val="6552B4B4"/>
    <w:rsid w:val="6574FEAB"/>
    <w:rsid w:val="65926D33"/>
    <w:rsid w:val="65A39870"/>
    <w:rsid w:val="65BBB4E8"/>
    <w:rsid w:val="65CA0AAA"/>
    <w:rsid w:val="65D461B3"/>
    <w:rsid w:val="65FFDE69"/>
    <w:rsid w:val="6602E279"/>
    <w:rsid w:val="663A7AA1"/>
    <w:rsid w:val="6647EFBC"/>
    <w:rsid w:val="66730806"/>
    <w:rsid w:val="66795D49"/>
    <w:rsid w:val="669CE21A"/>
    <w:rsid w:val="66AA217E"/>
    <w:rsid w:val="66EBE44C"/>
    <w:rsid w:val="672FAF16"/>
    <w:rsid w:val="673AD212"/>
    <w:rsid w:val="67879688"/>
    <w:rsid w:val="67A41E0D"/>
    <w:rsid w:val="67E34D03"/>
    <w:rsid w:val="6810567B"/>
    <w:rsid w:val="682656A5"/>
    <w:rsid w:val="68345AB4"/>
    <w:rsid w:val="68530D89"/>
    <w:rsid w:val="68749B98"/>
    <w:rsid w:val="6875AB70"/>
    <w:rsid w:val="688FB3CC"/>
    <w:rsid w:val="689D15F1"/>
    <w:rsid w:val="68C5D076"/>
    <w:rsid w:val="68CA2653"/>
    <w:rsid w:val="692F620E"/>
    <w:rsid w:val="6962F7CE"/>
    <w:rsid w:val="697DF634"/>
    <w:rsid w:val="69805970"/>
    <w:rsid w:val="6991E1A0"/>
    <w:rsid w:val="699688DC"/>
    <w:rsid w:val="699833EC"/>
    <w:rsid w:val="69B10485"/>
    <w:rsid w:val="69D6E5FE"/>
    <w:rsid w:val="69E4E20E"/>
    <w:rsid w:val="6A0B6C9D"/>
    <w:rsid w:val="6A285454"/>
    <w:rsid w:val="6A2A8AC0"/>
    <w:rsid w:val="6A3120B0"/>
    <w:rsid w:val="6A73BFB2"/>
    <w:rsid w:val="6A98EFAF"/>
    <w:rsid w:val="6ACDF4F6"/>
    <w:rsid w:val="6B078CC8"/>
    <w:rsid w:val="6B202815"/>
    <w:rsid w:val="6B5DF767"/>
    <w:rsid w:val="6B9056E7"/>
    <w:rsid w:val="6BA084F9"/>
    <w:rsid w:val="6BA7FA9B"/>
    <w:rsid w:val="6BD9235A"/>
    <w:rsid w:val="6BF436A3"/>
    <w:rsid w:val="6C070E4B"/>
    <w:rsid w:val="6C132BB0"/>
    <w:rsid w:val="6C500763"/>
    <w:rsid w:val="6C5FBA36"/>
    <w:rsid w:val="6C840393"/>
    <w:rsid w:val="6C8B63E5"/>
    <w:rsid w:val="6C8CA34C"/>
    <w:rsid w:val="6C8CEEDC"/>
    <w:rsid w:val="6CAADC76"/>
    <w:rsid w:val="6CC0BC6D"/>
    <w:rsid w:val="6CD3E698"/>
    <w:rsid w:val="6D1E0E76"/>
    <w:rsid w:val="6D21D22B"/>
    <w:rsid w:val="6D2FF436"/>
    <w:rsid w:val="6D32E5F4"/>
    <w:rsid w:val="6D37E1BC"/>
    <w:rsid w:val="6D63FEBD"/>
    <w:rsid w:val="6D8DCBBE"/>
    <w:rsid w:val="6DDE6710"/>
    <w:rsid w:val="6DFC86B6"/>
    <w:rsid w:val="6E0D83F4"/>
    <w:rsid w:val="6E16AA37"/>
    <w:rsid w:val="6E461E8F"/>
    <w:rsid w:val="6E6B93BC"/>
    <w:rsid w:val="6E82504C"/>
    <w:rsid w:val="6ECCB39E"/>
    <w:rsid w:val="6F0D634B"/>
    <w:rsid w:val="6F15C4D5"/>
    <w:rsid w:val="6F29B52F"/>
    <w:rsid w:val="6F3D01F6"/>
    <w:rsid w:val="6F6C60D2"/>
    <w:rsid w:val="7031688A"/>
    <w:rsid w:val="7071350C"/>
    <w:rsid w:val="70B9151F"/>
    <w:rsid w:val="70F5B2C3"/>
    <w:rsid w:val="70F623AF"/>
    <w:rsid w:val="712278B7"/>
    <w:rsid w:val="7128CAC3"/>
    <w:rsid w:val="713F8688"/>
    <w:rsid w:val="71543B26"/>
    <w:rsid w:val="71D8573C"/>
    <w:rsid w:val="71F17F99"/>
    <w:rsid w:val="71FC0196"/>
    <w:rsid w:val="71FD05EA"/>
    <w:rsid w:val="721C8DB6"/>
    <w:rsid w:val="721E092D"/>
    <w:rsid w:val="7234E483"/>
    <w:rsid w:val="7286EBFB"/>
    <w:rsid w:val="72D7DBC8"/>
    <w:rsid w:val="72D8C9C9"/>
    <w:rsid w:val="7363B0D7"/>
    <w:rsid w:val="7382F248"/>
    <w:rsid w:val="738876D0"/>
    <w:rsid w:val="73BC6258"/>
    <w:rsid w:val="73C12DAC"/>
    <w:rsid w:val="73CBDA28"/>
    <w:rsid w:val="73DB34EE"/>
    <w:rsid w:val="73DFF07C"/>
    <w:rsid w:val="73EFF0BF"/>
    <w:rsid w:val="7432ED3C"/>
    <w:rsid w:val="74392716"/>
    <w:rsid w:val="743FD1F5"/>
    <w:rsid w:val="7446058C"/>
    <w:rsid w:val="7492F8AD"/>
    <w:rsid w:val="74A6A94E"/>
    <w:rsid w:val="74DCCFEF"/>
    <w:rsid w:val="753EC5D5"/>
    <w:rsid w:val="754FD6B0"/>
    <w:rsid w:val="7555A99C"/>
    <w:rsid w:val="75886C3C"/>
    <w:rsid w:val="758BEDFB"/>
    <w:rsid w:val="75A4927F"/>
    <w:rsid w:val="75E15849"/>
    <w:rsid w:val="7603CA42"/>
    <w:rsid w:val="760625C7"/>
    <w:rsid w:val="7615F6FF"/>
    <w:rsid w:val="762F1EA4"/>
    <w:rsid w:val="76AB96D7"/>
    <w:rsid w:val="76ABC85F"/>
    <w:rsid w:val="76F09DD8"/>
    <w:rsid w:val="773646D4"/>
    <w:rsid w:val="774D6D3F"/>
    <w:rsid w:val="776D5273"/>
    <w:rsid w:val="776E15FF"/>
    <w:rsid w:val="78235A5F"/>
    <w:rsid w:val="7827F46C"/>
    <w:rsid w:val="7856A2B9"/>
    <w:rsid w:val="789CE8B1"/>
    <w:rsid w:val="78BFE095"/>
    <w:rsid w:val="78EEDCDD"/>
    <w:rsid w:val="7939AD55"/>
    <w:rsid w:val="7941384F"/>
    <w:rsid w:val="7943A81C"/>
    <w:rsid w:val="794854D8"/>
    <w:rsid w:val="7951E136"/>
    <w:rsid w:val="79531C04"/>
    <w:rsid w:val="7977A4A7"/>
    <w:rsid w:val="79815321"/>
    <w:rsid w:val="7A7C9429"/>
    <w:rsid w:val="7A859BCC"/>
    <w:rsid w:val="7AA23C98"/>
    <w:rsid w:val="7AFFD1F5"/>
    <w:rsid w:val="7B1C15EE"/>
    <w:rsid w:val="7B9D3BA8"/>
    <w:rsid w:val="7BADEC59"/>
    <w:rsid w:val="7BD1CC2C"/>
    <w:rsid w:val="7BEE057B"/>
    <w:rsid w:val="7BF578E0"/>
    <w:rsid w:val="7C27361F"/>
    <w:rsid w:val="7C5B1354"/>
    <w:rsid w:val="7C64A4E8"/>
    <w:rsid w:val="7C6C5F9D"/>
    <w:rsid w:val="7C9C35E2"/>
    <w:rsid w:val="7C9DBC9C"/>
    <w:rsid w:val="7CB8F3E3"/>
    <w:rsid w:val="7CBDAF71"/>
    <w:rsid w:val="7CD64298"/>
    <w:rsid w:val="7CE464E8"/>
    <w:rsid w:val="7D46E8C1"/>
    <w:rsid w:val="7D672250"/>
    <w:rsid w:val="7DEEA1C1"/>
    <w:rsid w:val="7E15C03C"/>
    <w:rsid w:val="7E1A3E31"/>
    <w:rsid w:val="7E597FD2"/>
    <w:rsid w:val="7E5CCB73"/>
    <w:rsid w:val="7E744AE2"/>
    <w:rsid w:val="7E80362B"/>
    <w:rsid w:val="7E813613"/>
    <w:rsid w:val="7E9843FF"/>
    <w:rsid w:val="7EB165DE"/>
    <w:rsid w:val="7ECC579E"/>
    <w:rsid w:val="7ECF32A2"/>
    <w:rsid w:val="7ED93284"/>
    <w:rsid w:val="7F0161B4"/>
    <w:rsid w:val="7F040F1C"/>
    <w:rsid w:val="7F12D29E"/>
    <w:rsid w:val="7F3D8517"/>
    <w:rsid w:val="7F5BEDE6"/>
    <w:rsid w:val="7F857C88"/>
    <w:rsid w:val="7F8BC2AF"/>
    <w:rsid w:val="7FAB4820"/>
    <w:rsid w:val="7FEE7FE4"/>
    <w:rsid w:val="7FEE9B1F"/>
    <w:rsid w:val="7FF5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91633"/>
  <w15:chartTrackingRefBased/>
  <w15:docId w15:val="{188AF105-847B-494F-A3E2-D2229B4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BEE"/>
    <w:pPr>
      <w:spacing w:before="120"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E51"/>
    <w:pPr>
      <w:keepNext/>
      <w:keepLines/>
      <w:numPr>
        <w:numId w:val="21"/>
      </w:numP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51"/>
    <w:pPr>
      <w:keepNext/>
      <w:keepLines/>
      <w:numPr>
        <w:ilvl w:val="1"/>
        <w:numId w:val="21"/>
      </w:numP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51"/>
    <w:pPr>
      <w:keepNext/>
      <w:keepLines/>
      <w:numPr>
        <w:ilvl w:val="2"/>
        <w:numId w:val="21"/>
      </w:numPr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AiTPCode"/>
    <w:next w:val="Normal"/>
    <w:link w:val="Heading4Char"/>
    <w:uiPriority w:val="9"/>
    <w:unhideWhenUsed/>
    <w:qFormat/>
    <w:rsid w:val="00B71E5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E51"/>
    <w:pPr>
      <w:keepNext/>
      <w:keepLines/>
      <w:numPr>
        <w:ilvl w:val="4"/>
        <w:numId w:val="21"/>
      </w:numPr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Cs w:val="24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rsid w:val="00B23E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388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B23E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A8"/>
  </w:style>
  <w:style w:type="character" w:styleId="Mention">
    <w:name w:val="Mention"/>
    <w:basedOn w:val="DefaultParagraphFont"/>
    <w:uiPriority w:val="99"/>
    <w:semiHidden/>
    <w:rsid w:val="00957F56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rsid w:val="00957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88"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5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C5"/>
    <w:rPr>
      <w:rFonts w:ascii="Segoe UI" w:hAnsi="Segoe UI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323E"/>
    <w:pPr>
      <w:spacing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3E"/>
    <w:rPr>
      <w:rFonts w:ascii="Segoe UI" w:eastAsiaTheme="majorEastAsia" w:hAnsi="Segoe UI" w:cstheme="majorBidi"/>
      <w:spacing w:val="-10"/>
      <w:kern w:val="28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E51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71E5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774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rsid w:val="00FA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  <w:style w:type="paragraph" w:styleId="ListParagraph">
    <w:name w:val="List Paragraph"/>
    <w:basedOn w:val="Normal"/>
    <w:uiPriority w:val="34"/>
    <w:semiHidden/>
    <w:qFormat/>
    <w:rsid w:val="00065E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1FE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538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44282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634C8"/>
    <w:rPr>
      <w:color w:val="954F72" w:themeColor="followedHyperlink"/>
      <w:u w:val="single"/>
    </w:rPr>
  </w:style>
  <w:style w:type="character" w:customStyle="1" w:styleId="Tryit">
    <w:name w:val="Try it"/>
    <w:uiPriority w:val="1"/>
    <w:qFormat/>
    <w:rsid w:val="009060EF"/>
    <w:rPr>
      <w:b/>
      <w:b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35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33388"/>
    <w:rPr>
      <w:rFonts w:ascii="Segoe UI" w:hAnsi="Segoe U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semiHidden/>
    <w:qFormat/>
    <w:rsid w:val="0056355C"/>
    <w:rPr>
      <w:i/>
      <w:iCs/>
      <w:color w:val="4472C4" w:themeColor="accent1"/>
    </w:rPr>
  </w:style>
  <w:style w:type="paragraph" w:styleId="NoSpacing">
    <w:name w:val="No Spacing"/>
    <w:uiPriority w:val="1"/>
    <w:qFormat/>
    <w:rsid w:val="0056355C"/>
    <w:pPr>
      <w:spacing w:after="0" w:line="240" w:lineRule="auto"/>
    </w:pPr>
    <w:rPr>
      <w:rFonts w:ascii="Segoe UI" w:hAnsi="Segoe UI"/>
      <w:sz w:val="24"/>
    </w:rPr>
  </w:style>
  <w:style w:type="character" w:customStyle="1" w:styleId="Italics">
    <w:name w:val="Italics"/>
    <w:uiPriority w:val="1"/>
    <w:qFormat/>
    <w:rsid w:val="00FC6558"/>
    <w:rPr>
      <w:b w:val="0"/>
      <w:i/>
    </w:rPr>
  </w:style>
  <w:style w:type="character" w:customStyle="1" w:styleId="Bold">
    <w:name w:val="Bold"/>
    <w:uiPriority w:val="1"/>
    <w:qFormat/>
    <w:rsid w:val="00FC6558"/>
    <w:rPr>
      <w:b/>
    </w:rPr>
  </w:style>
  <w:style w:type="character" w:styleId="Emphasis">
    <w:name w:val="Emphasis"/>
    <w:basedOn w:val="DefaultParagraphFont"/>
    <w:uiPriority w:val="20"/>
    <w:qFormat/>
    <w:rsid w:val="00FC6558"/>
    <w:rPr>
      <w:b/>
      <w:i/>
      <w:iCs/>
    </w:rPr>
  </w:style>
  <w:style w:type="character" w:customStyle="1" w:styleId="NormalFrench">
    <w:name w:val="Normal French"/>
    <w:uiPriority w:val="1"/>
    <w:qFormat/>
    <w:rsid w:val="00FC6558"/>
    <w:rPr>
      <w:i/>
      <w:iCs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328"/>
    <w:pPr>
      <w:numPr>
        <w:ilvl w:val="1"/>
      </w:numPr>
      <w:spacing w:before="240" w:after="60"/>
      <w:ind w:left="709"/>
    </w:pPr>
    <w:rPr>
      <w:rFonts w:eastAsiaTheme="minorEastAsia"/>
      <w:b/>
      <w:bCs/>
      <w:i/>
      <w:iCs/>
      <w:color w:val="5A5A5A" w:themeColor="text1" w:themeTint="A5"/>
      <w:spacing w:val="15"/>
      <w:sz w:val="22"/>
      <w:u w:val="single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771328"/>
    <w:rPr>
      <w:rFonts w:eastAsiaTheme="minorEastAsia"/>
      <w:b/>
      <w:bCs/>
      <w:i/>
      <w:iCs/>
      <w:color w:val="5A5A5A" w:themeColor="text1" w:themeTint="A5"/>
      <w:spacing w:val="15"/>
      <w:u w:val="single"/>
      <w:lang w:val="en-PH"/>
    </w:rPr>
  </w:style>
  <w:style w:type="paragraph" w:customStyle="1" w:styleId="AiTPCode">
    <w:name w:val="AiTP_Code"/>
    <w:basedOn w:val="Normal"/>
    <w:qFormat/>
    <w:rsid w:val="00595E80"/>
    <w:pPr>
      <w:spacing w:before="20" w:after="20" w:line="278" w:lineRule="auto"/>
      <w:ind w:left="720"/>
    </w:pPr>
    <w:rPr>
      <w:rFonts w:ascii="Lucida Console" w:hAnsi="Lucida Console"/>
      <w:b/>
      <w:bCs/>
      <w:kern w:val="2"/>
      <w:sz w:val="18"/>
      <w:szCs w:val="18"/>
      <w:lang w:val="en-PH"/>
      <w14:ligatures w14:val="standardContextual"/>
    </w:rPr>
  </w:style>
  <w:style w:type="paragraph" w:customStyle="1" w:styleId="AiTPCodeExplain">
    <w:name w:val="AiTP_Code_Explain"/>
    <w:basedOn w:val="Normal"/>
    <w:qFormat/>
    <w:rsid w:val="00595E80"/>
    <w:pPr>
      <w:spacing w:after="240" w:line="278" w:lineRule="auto"/>
      <w:ind w:left="709"/>
    </w:pPr>
    <w:rPr>
      <w:rFonts w:ascii="Aptos" w:hAnsi="Aptos"/>
      <w:i/>
      <w:iCs/>
      <w:kern w:val="2"/>
      <w:sz w:val="18"/>
      <w:szCs w:val="18"/>
      <w:lang w:val="en-PH"/>
      <w14:ligatures w14:val="standardContextual"/>
    </w:rPr>
  </w:style>
  <w:style w:type="paragraph" w:customStyle="1" w:styleId="AiTPText1">
    <w:name w:val="AiTP_Text1"/>
    <w:qFormat/>
    <w:rsid w:val="00771328"/>
    <w:pPr>
      <w:spacing w:before="160" w:after="0" w:line="278" w:lineRule="auto"/>
    </w:pPr>
    <w:rPr>
      <w:rFonts w:ascii="Aptos" w:hAnsi="Aptos"/>
      <w:kern w:val="2"/>
      <w:sz w:val="20"/>
      <w:szCs w:val="20"/>
      <w:lang w:val="en-PH"/>
      <w14:ligatures w14:val="standardContextual"/>
    </w:rPr>
  </w:style>
  <w:style w:type="paragraph" w:customStyle="1" w:styleId="AiTPText3">
    <w:name w:val="AiTP_Text3"/>
    <w:qFormat/>
    <w:rsid w:val="00B71E51"/>
    <w:pPr>
      <w:spacing w:line="278" w:lineRule="auto"/>
    </w:pPr>
    <w:rPr>
      <w:kern w:val="2"/>
      <w:sz w:val="24"/>
      <w:szCs w:val="24"/>
      <w:lang w:val="en-PH"/>
      <w14:ligatures w14:val="standardContextual"/>
    </w:rPr>
  </w:style>
  <w:style w:type="paragraph" w:customStyle="1" w:styleId="AiTPText4">
    <w:name w:val="AiTP_Text4"/>
    <w:basedOn w:val="Normal"/>
    <w:qFormat/>
    <w:rsid w:val="00B71E51"/>
    <w:pPr>
      <w:spacing w:before="240" w:after="160" w:line="278" w:lineRule="auto"/>
      <w:ind w:left="284"/>
    </w:pPr>
    <w:rPr>
      <w:kern w:val="2"/>
      <w:szCs w:val="24"/>
      <w:lang w:val="en-PH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71E51"/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B71E51"/>
    <w:rPr>
      <w:rFonts w:ascii="Lucida Console" w:hAnsi="Lucida Console"/>
      <w:kern w:val="2"/>
      <w:sz w:val="18"/>
      <w:szCs w:val="18"/>
      <w:lang w:val="en-PH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B71E51"/>
    <w:rPr>
      <w:rFonts w:eastAsiaTheme="majorEastAsia" w:cstheme="majorBidi"/>
      <w:color w:val="2F5496" w:themeColor="accent1" w:themeShade="BF"/>
      <w:kern w:val="2"/>
      <w:sz w:val="24"/>
      <w:szCs w:val="24"/>
      <w:lang w:val="en-PH"/>
      <w14:ligatures w14:val="standardContextual"/>
    </w:rPr>
  </w:style>
  <w:style w:type="paragraph" w:customStyle="1" w:styleId="AiTPText2">
    <w:name w:val="AiTP_Text2"/>
    <w:basedOn w:val="AiTPText1"/>
    <w:qFormat/>
    <w:rsid w:val="00B71E51"/>
  </w:style>
  <w:style w:type="paragraph" w:customStyle="1" w:styleId="AiTPListNumber">
    <w:name w:val="AiTP_List_Number"/>
    <w:basedOn w:val="AiTPText1"/>
    <w:qFormat/>
    <w:rsid w:val="00B71E51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79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70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18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26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40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49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8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5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9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65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2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8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02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4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9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ditor%20in%20Word%20Tutoria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AEFB0A-337E-4216-BB31-F5E1E4A58DCB}" type="doc">
      <dgm:prSet loTypeId="urn:microsoft.com/office/officeart/2005/8/layout/hierarchy2" loCatId="hierarchy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PH"/>
        </a:p>
      </dgm:t>
    </dgm:pt>
    <dgm:pt modelId="{1A313227-C0A2-478F-8360-9AAD321803C1}">
      <dgm:prSet phldrT="[Text]" custT="1"/>
      <dgm:spPr/>
      <dgm:t>
        <a:bodyPr/>
        <a:lstStyle/>
        <a:p>
          <a:r>
            <a:rPr lang="en-PH" sz="1200"/>
            <a:t>virtualE/</a:t>
          </a:r>
        </a:p>
      </dgm:t>
    </dgm:pt>
    <dgm:pt modelId="{A80CDB77-625B-4C26-94F0-B779E7BA262A}" type="parTrans" cxnId="{9818766B-2F7C-49B2-BD2F-56F20A6C0701}">
      <dgm:prSet/>
      <dgm:spPr/>
      <dgm:t>
        <a:bodyPr/>
        <a:lstStyle/>
        <a:p>
          <a:endParaRPr lang="en-PH"/>
        </a:p>
      </dgm:t>
    </dgm:pt>
    <dgm:pt modelId="{D21CFA79-26ED-4BA3-BE10-6E582A5D1EBE}" type="sibTrans" cxnId="{9818766B-2F7C-49B2-BD2F-56F20A6C0701}">
      <dgm:prSet/>
      <dgm:spPr/>
      <dgm:t>
        <a:bodyPr/>
        <a:lstStyle/>
        <a:p>
          <a:endParaRPr lang="en-PH"/>
        </a:p>
      </dgm:t>
    </dgm:pt>
    <dgm:pt modelId="{C7EB285D-DD82-4911-A738-A13DC88519B7}">
      <dgm:prSet phldrT="[Text]" custT="1"/>
      <dgm:spPr/>
      <dgm:t>
        <a:bodyPr/>
        <a:lstStyle/>
        <a:p>
          <a:r>
            <a:rPr lang="en-PH" sz="1200"/>
            <a:t>project/</a:t>
          </a:r>
        </a:p>
      </dgm:t>
    </dgm:pt>
    <dgm:pt modelId="{6B638E38-F3B1-455E-A7B5-C568CC1DCFAF}" type="parTrans" cxnId="{E18BCDB0-63D8-4321-9AFE-9E5AC99C6F2E}">
      <dgm:prSet/>
      <dgm:spPr/>
      <dgm:t>
        <a:bodyPr/>
        <a:lstStyle/>
        <a:p>
          <a:endParaRPr lang="en-PH"/>
        </a:p>
      </dgm:t>
    </dgm:pt>
    <dgm:pt modelId="{07969A7D-73BE-4DA3-B633-7C9C1C449044}" type="sibTrans" cxnId="{E18BCDB0-63D8-4321-9AFE-9E5AC99C6F2E}">
      <dgm:prSet/>
      <dgm:spPr/>
      <dgm:t>
        <a:bodyPr/>
        <a:lstStyle/>
        <a:p>
          <a:endParaRPr lang="en-PH"/>
        </a:p>
      </dgm:t>
    </dgm:pt>
    <dgm:pt modelId="{E2B518CB-13FD-4EAB-B511-0145F5D9D288}">
      <dgm:prSet phldrT="[Text]" custT="1"/>
      <dgm:spPr/>
      <dgm:t>
        <a:bodyPr/>
        <a:lstStyle/>
        <a:p>
          <a:r>
            <a:rPr lang="en-PH" sz="1200"/>
            <a:t>venv</a:t>
          </a:r>
        </a:p>
      </dgm:t>
    </dgm:pt>
    <dgm:pt modelId="{E486D6F0-7F6A-4A28-84A2-4194A2817C4D}" type="parTrans" cxnId="{25024AB3-2AC3-452F-A157-E9750FD6C916}">
      <dgm:prSet/>
      <dgm:spPr/>
      <dgm:t>
        <a:bodyPr/>
        <a:lstStyle/>
        <a:p>
          <a:endParaRPr lang="en-PH"/>
        </a:p>
      </dgm:t>
    </dgm:pt>
    <dgm:pt modelId="{F358F0AA-182F-4BB9-8CAA-F40EB3E84424}" type="sibTrans" cxnId="{25024AB3-2AC3-452F-A157-E9750FD6C916}">
      <dgm:prSet/>
      <dgm:spPr/>
      <dgm:t>
        <a:bodyPr/>
        <a:lstStyle/>
        <a:p>
          <a:endParaRPr lang="en-PH"/>
        </a:p>
      </dgm:t>
    </dgm:pt>
    <dgm:pt modelId="{56968803-9B2B-4FC2-AB20-84BA9E3F2593}">
      <dgm:prSet phldrT="[Text]" custT="1"/>
      <dgm:spPr/>
      <dgm:t>
        <a:bodyPr/>
        <a:lstStyle/>
        <a:p>
          <a:r>
            <a:rPr lang="en-PH" sz="1200"/>
            <a:t>__init__.py</a:t>
          </a:r>
        </a:p>
      </dgm:t>
    </dgm:pt>
    <dgm:pt modelId="{790C308D-1CDD-4E98-A18F-CC9DAF301342}" type="parTrans" cxnId="{DFDE1461-42D4-4D7B-B0F0-C58419136E25}">
      <dgm:prSet/>
      <dgm:spPr/>
      <dgm:t>
        <a:bodyPr/>
        <a:lstStyle/>
        <a:p>
          <a:endParaRPr lang="en-PH"/>
        </a:p>
      </dgm:t>
    </dgm:pt>
    <dgm:pt modelId="{2C891630-C0AE-4DD3-96C2-020FEDE17D72}" type="sibTrans" cxnId="{DFDE1461-42D4-4D7B-B0F0-C58419136E25}">
      <dgm:prSet/>
      <dgm:spPr/>
      <dgm:t>
        <a:bodyPr/>
        <a:lstStyle/>
        <a:p>
          <a:endParaRPr lang="en-PH"/>
        </a:p>
      </dgm:t>
    </dgm:pt>
    <dgm:pt modelId="{F99BD34A-639D-48EF-A7D5-05542B750E66}">
      <dgm:prSet phldrT="[Text]" custT="1"/>
      <dgm:spPr/>
      <dgm:t>
        <a:bodyPr/>
        <a:lstStyle/>
        <a:p>
          <a:r>
            <a:rPr lang="en-PH" sz="1200"/>
            <a:t>manage.py</a:t>
          </a:r>
          <a:endParaRPr lang="en-PH" sz="1200" b="1"/>
        </a:p>
      </dgm:t>
    </dgm:pt>
    <dgm:pt modelId="{C8D0CAE0-F643-418E-971C-F9A02AA8A2CC}" type="parTrans" cxnId="{8C3B98E7-D07E-4410-9AE8-1B236354BF1A}">
      <dgm:prSet/>
      <dgm:spPr/>
      <dgm:t>
        <a:bodyPr/>
        <a:lstStyle/>
        <a:p>
          <a:endParaRPr lang="en-PH"/>
        </a:p>
      </dgm:t>
    </dgm:pt>
    <dgm:pt modelId="{AC8EBE1F-2246-40C7-859B-AC607D8659D9}" type="sibTrans" cxnId="{8C3B98E7-D07E-4410-9AE8-1B236354BF1A}">
      <dgm:prSet/>
      <dgm:spPr/>
      <dgm:t>
        <a:bodyPr/>
        <a:lstStyle/>
        <a:p>
          <a:endParaRPr lang="en-PH"/>
        </a:p>
      </dgm:t>
    </dgm:pt>
    <dgm:pt modelId="{B7913082-FD26-4BA9-9D52-392AA2F03B04}">
      <dgm:prSet phldrT="[Text]" custT="1"/>
      <dgm:spPr/>
      <dgm:t>
        <a:bodyPr/>
        <a:lstStyle/>
        <a:p>
          <a:r>
            <a:rPr lang="en-PH" sz="1200" b="1"/>
            <a:t>settings.py</a:t>
          </a:r>
          <a:endParaRPr lang="en-PH" sz="1200"/>
        </a:p>
      </dgm:t>
    </dgm:pt>
    <dgm:pt modelId="{93D494F0-82E5-476B-A7BA-695019E109C6}" type="parTrans" cxnId="{D678A872-2D99-4A09-B6A9-1ECDD3CCE6DC}">
      <dgm:prSet/>
      <dgm:spPr/>
      <dgm:t>
        <a:bodyPr/>
        <a:lstStyle/>
        <a:p>
          <a:endParaRPr lang="en-PH"/>
        </a:p>
      </dgm:t>
    </dgm:pt>
    <dgm:pt modelId="{D9BB6E94-08B7-4E10-B46D-B3279006001A}" type="sibTrans" cxnId="{D678A872-2D99-4A09-B6A9-1ECDD3CCE6DC}">
      <dgm:prSet/>
      <dgm:spPr/>
      <dgm:t>
        <a:bodyPr/>
        <a:lstStyle/>
        <a:p>
          <a:endParaRPr lang="en-PH"/>
        </a:p>
      </dgm:t>
    </dgm:pt>
    <dgm:pt modelId="{E3D957B4-AC8D-4898-A9CB-58EF1003B7B7}">
      <dgm:prSet phldrT="[Text]" custT="1"/>
      <dgm:spPr/>
      <dgm:t>
        <a:bodyPr/>
        <a:lstStyle/>
        <a:p>
          <a:r>
            <a:rPr lang="en-PH" sz="1200"/>
            <a:t>urls.py</a:t>
          </a:r>
        </a:p>
      </dgm:t>
    </dgm:pt>
    <dgm:pt modelId="{DF9C5AFC-1AAB-4470-B1EE-475D5CD3F6EF}" type="parTrans" cxnId="{BB6B25BF-648A-4FA6-A2A6-5F46FF3A27C3}">
      <dgm:prSet/>
      <dgm:spPr/>
      <dgm:t>
        <a:bodyPr/>
        <a:lstStyle/>
        <a:p>
          <a:endParaRPr lang="en-PH"/>
        </a:p>
      </dgm:t>
    </dgm:pt>
    <dgm:pt modelId="{00C7513A-B1B2-4103-A251-1A6F9036B0A5}" type="sibTrans" cxnId="{BB6B25BF-648A-4FA6-A2A6-5F46FF3A27C3}">
      <dgm:prSet/>
      <dgm:spPr/>
      <dgm:t>
        <a:bodyPr/>
        <a:lstStyle/>
        <a:p>
          <a:endParaRPr lang="en-PH"/>
        </a:p>
      </dgm:t>
    </dgm:pt>
    <dgm:pt modelId="{95D77F5E-258D-4767-BEBA-7498C1D63A84}">
      <dgm:prSet phldrT="[Text]" custT="1"/>
      <dgm:spPr/>
      <dgm:t>
        <a:bodyPr/>
        <a:lstStyle/>
        <a:p>
          <a:r>
            <a:rPr lang="en-PH" sz="1200"/>
            <a:t>asgi.py</a:t>
          </a:r>
        </a:p>
      </dgm:t>
    </dgm:pt>
    <dgm:pt modelId="{5C22F913-F777-4A81-AFF2-00C8601A9406}" type="parTrans" cxnId="{EF4B7B4C-65A2-403C-933C-D58D6093490F}">
      <dgm:prSet/>
      <dgm:spPr/>
      <dgm:t>
        <a:bodyPr/>
        <a:lstStyle/>
        <a:p>
          <a:endParaRPr lang="en-PH"/>
        </a:p>
      </dgm:t>
    </dgm:pt>
    <dgm:pt modelId="{2E87A607-8208-408D-BF37-FFBE24A1E817}" type="sibTrans" cxnId="{EF4B7B4C-65A2-403C-933C-D58D6093490F}">
      <dgm:prSet/>
      <dgm:spPr/>
      <dgm:t>
        <a:bodyPr/>
        <a:lstStyle/>
        <a:p>
          <a:endParaRPr lang="en-PH"/>
        </a:p>
      </dgm:t>
    </dgm:pt>
    <dgm:pt modelId="{B7BEB6D6-6C55-4F05-A37E-A5625B849065}">
      <dgm:prSet phldrT="[Text]" custT="1"/>
      <dgm:spPr/>
      <dgm:t>
        <a:bodyPr/>
        <a:lstStyle/>
        <a:p>
          <a:r>
            <a:rPr lang="en-PH" sz="1200"/>
            <a:t>wsig.py</a:t>
          </a:r>
        </a:p>
      </dgm:t>
    </dgm:pt>
    <dgm:pt modelId="{E8C8E44A-6B7A-4EB9-828B-849B3A45187F}" type="parTrans" cxnId="{E72D6855-D059-499B-8B93-9FB2CDF4A43F}">
      <dgm:prSet/>
      <dgm:spPr/>
      <dgm:t>
        <a:bodyPr/>
        <a:lstStyle/>
        <a:p>
          <a:endParaRPr lang="en-PH"/>
        </a:p>
      </dgm:t>
    </dgm:pt>
    <dgm:pt modelId="{1450B56A-EFD5-47BD-A260-F06FF61E5600}" type="sibTrans" cxnId="{E72D6855-D059-499B-8B93-9FB2CDF4A43F}">
      <dgm:prSet/>
      <dgm:spPr/>
      <dgm:t>
        <a:bodyPr/>
        <a:lstStyle/>
        <a:p>
          <a:endParaRPr lang="en-PH"/>
        </a:p>
      </dgm:t>
    </dgm:pt>
    <dgm:pt modelId="{D27DD6D7-6407-43C7-9977-DC09B4A9FE75}">
      <dgm:prSet phldrT="[Text]" custT="1"/>
      <dgm:spPr/>
      <dgm:t>
        <a:bodyPr/>
        <a:lstStyle/>
        <a:p>
          <a:r>
            <a:rPr lang="en-PH" sz="1200"/>
            <a:t>project/</a:t>
          </a:r>
          <a:endParaRPr lang="en-PH" sz="1200" b="1"/>
        </a:p>
      </dgm:t>
    </dgm:pt>
    <dgm:pt modelId="{4F1D6B22-98F2-481D-8A8E-3F30046E1549}" type="parTrans" cxnId="{4A5F719E-057D-4B1E-B3B9-2F92F4E6C7AC}">
      <dgm:prSet/>
      <dgm:spPr/>
      <dgm:t>
        <a:bodyPr/>
        <a:lstStyle/>
        <a:p>
          <a:endParaRPr lang="en-PH"/>
        </a:p>
      </dgm:t>
    </dgm:pt>
    <dgm:pt modelId="{CC5FD93A-625F-4B0B-B49C-AFD655F9BE5B}" type="sibTrans" cxnId="{4A5F719E-057D-4B1E-B3B9-2F92F4E6C7AC}">
      <dgm:prSet/>
      <dgm:spPr/>
      <dgm:t>
        <a:bodyPr/>
        <a:lstStyle/>
        <a:p>
          <a:endParaRPr lang="en-PH"/>
        </a:p>
      </dgm:t>
    </dgm:pt>
    <dgm:pt modelId="{F56C94BA-141E-4F56-9FC6-0E374B99B95C}" type="pres">
      <dgm:prSet presAssocID="{A4AEFB0A-337E-4216-BB31-F5E1E4A58D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E6E8D4-2977-4496-82E2-F55526C0BC32}" type="pres">
      <dgm:prSet presAssocID="{1A313227-C0A2-478F-8360-9AAD321803C1}" presName="root1" presStyleCnt="0"/>
      <dgm:spPr/>
    </dgm:pt>
    <dgm:pt modelId="{E0090619-15A3-4857-80F9-13C75ED4B1C3}" type="pres">
      <dgm:prSet presAssocID="{1A313227-C0A2-478F-8360-9AAD321803C1}" presName="LevelOneTextNode" presStyleLbl="node0" presStyleIdx="0" presStyleCnt="1">
        <dgm:presLayoutVars>
          <dgm:chPref val="3"/>
        </dgm:presLayoutVars>
      </dgm:prSet>
      <dgm:spPr/>
    </dgm:pt>
    <dgm:pt modelId="{615D053D-64C8-40B2-A1C7-74F51E425478}" type="pres">
      <dgm:prSet presAssocID="{1A313227-C0A2-478F-8360-9AAD321803C1}" presName="level2hierChild" presStyleCnt="0"/>
      <dgm:spPr/>
    </dgm:pt>
    <dgm:pt modelId="{5E80570C-4313-4B0C-8806-70068E642190}" type="pres">
      <dgm:prSet presAssocID="{6B638E38-F3B1-455E-A7B5-C568CC1DCFAF}" presName="conn2-1" presStyleLbl="parChTrans1D2" presStyleIdx="0" presStyleCnt="2"/>
      <dgm:spPr/>
    </dgm:pt>
    <dgm:pt modelId="{6238D193-8510-4E8D-AB1B-0EFC0678CCCB}" type="pres">
      <dgm:prSet presAssocID="{6B638E38-F3B1-455E-A7B5-C568CC1DCFAF}" presName="connTx" presStyleLbl="parChTrans1D2" presStyleIdx="0" presStyleCnt="2"/>
      <dgm:spPr/>
    </dgm:pt>
    <dgm:pt modelId="{1EF2EF65-9D79-4062-B52B-EC22F29F2F84}" type="pres">
      <dgm:prSet presAssocID="{C7EB285D-DD82-4911-A738-A13DC88519B7}" presName="root2" presStyleCnt="0"/>
      <dgm:spPr/>
    </dgm:pt>
    <dgm:pt modelId="{A96478F1-6698-41D8-900F-0A11534DF873}" type="pres">
      <dgm:prSet presAssocID="{C7EB285D-DD82-4911-A738-A13DC88519B7}" presName="LevelTwoTextNode" presStyleLbl="node2" presStyleIdx="0" presStyleCnt="2">
        <dgm:presLayoutVars>
          <dgm:chPref val="3"/>
        </dgm:presLayoutVars>
      </dgm:prSet>
      <dgm:spPr/>
    </dgm:pt>
    <dgm:pt modelId="{E7B5C6E4-D4C7-4669-8805-23CFABFE4FC0}" type="pres">
      <dgm:prSet presAssocID="{C7EB285D-DD82-4911-A738-A13DC88519B7}" presName="level3hierChild" presStyleCnt="0"/>
      <dgm:spPr/>
    </dgm:pt>
    <dgm:pt modelId="{CFC463CE-8099-4A13-AECB-F7210536367A}" type="pres">
      <dgm:prSet presAssocID="{C8D0CAE0-F643-418E-971C-F9A02AA8A2CC}" presName="conn2-1" presStyleLbl="parChTrans1D3" presStyleIdx="0" presStyleCnt="2"/>
      <dgm:spPr/>
    </dgm:pt>
    <dgm:pt modelId="{10B2FFAC-0737-4872-A78F-5F20D9381F83}" type="pres">
      <dgm:prSet presAssocID="{C8D0CAE0-F643-418E-971C-F9A02AA8A2CC}" presName="connTx" presStyleLbl="parChTrans1D3" presStyleIdx="0" presStyleCnt="2"/>
      <dgm:spPr/>
    </dgm:pt>
    <dgm:pt modelId="{404AE4F3-C3D3-4D89-9259-7176B2A29AF1}" type="pres">
      <dgm:prSet presAssocID="{F99BD34A-639D-48EF-A7D5-05542B750E66}" presName="root2" presStyleCnt="0"/>
      <dgm:spPr/>
    </dgm:pt>
    <dgm:pt modelId="{AC55311F-B5B6-4060-B156-3AEF5BC5A1E1}" type="pres">
      <dgm:prSet presAssocID="{F99BD34A-639D-48EF-A7D5-05542B750E66}" presName="LevelTwoTextNode" presStyleLbl="node3" presStyleIdx="0" presStyleCnt="2">
        <dgm:presLayoutVars>
          <dgm:chPref val="3"/>
        </dgm:presLayoutVars>
      </dgm:prSet>
      <dgm:spPr/>
    </dgm:pt>
    <dgm:pt modelId="{0C711FCF-5705-4CC8-8BC7-90A222C6F8F2}" type="pres">
      <dgm:prSet presAssocID="{F99BD34A-639D-48EF-A7D5-05542B750E66}" presName="level3hierChild" presStyleCnt="0"/>
      <dgm:spPr/>
    </dgm:pt>
    <dgm:pt modelId="{41A3D45D-903D-4CBD-9437-D258897DD8AB}" type="pres">
      <dgm:prSet presAssocID="{4F1D6B22-98F2-481D-8A8E-3F30046E1549}" presName="conn2-1" presStyleLbl="parChTrans1D3" presStyleIdx="1" presStyleCnt="2"/>
      <dgm:spPr/>
    </dgm:pt>
    <dgm:pt modelId="{D770BAE0-93C4-4D62-BBF2-3D2A505008A4}" type="pres">
      <dgm:prSet presAssocID="{4F1D6B22-98F2-481D-8A8E-3F30046E1549}" presName="connTx" presStyleLbl="parChTrans1D3" presStyleIdx="1" presStyleCnt="2"/>
      <dgm:spPr/>
    </dgm:pt>
    <dgm:pt modelId="{D1275B1E-3993-44D9-9BA6-30A5039AC030}" type="pres">
      <dgm:prSet presAssocID="{D27DD6D7-6407-43C7-9977-DC09B4A9FE75}" presName="root2" presStyleCnt="0"/>
      <dgm:spPr/>
    </dgm:pt>
    <dgm:pt modelId="{46FF5F67-1CE5-49B6-B9FB-DBD3FDA44F2B}" type="pres">
      <dgm:prSet presAssocID="{D27DD6D7-6407-43C7-9977-DC09B4A9FE75}" presName="LevelTwoTextNode" presStyleLbl="node3" presStyleIdx="1" presStyleCnt="2">
        <dgm:presLayoutVars>
          <dgm:chPref val="3"/>
        </dgm:presLayoutVars>
      </dgm:prSet>
      <dgm:spPr/>
    </dgm:pt>
    <dgm:pt modelId="{C92E143E-E89B-4EC5-95B5-92B1D5F44C9F}" type="pres">
      <dgm:prSet presAssocID="{D27DD6D7-6407-43C7-9977-DC09B4A9FE75}" presName="level3hierChild" presStyleCnt="0"/>
      <dgm:spPr/>
    </dgm:pt>
    <dgm:pt modelId="{283C4E9D-F7AE-47A7-BAD4-B2A18298B0C4}" type="pres">
      <dgm:prSet presAssocID="{790C308D-1CDD-4E98-A18F-CC9DAF301342}" presName="conn2-1" presStyleLbl="parChTrans1D4" presStyleIdx="0" presStyleCnt="5"/>
      <dgm:spPr/>
    </dgm:pt>
    <dgm:pt modelId="{260624EE-E9CF-4260-B1F8-F4667E989BB1}" type="pres">
      <dgm:prSet presAssocID="{790C308D-1CDD-4E98-A18F-CC9DAF301342}" presName="connTx" presStyleLbl="parChTrans1D4" presStyleIdx="0" presStyleCnt="5"/>
      <dgm:spPr/>
    </dgm:pt>
    <dgm:pt modelId="{D321E3A2-D352-4C2B-BFC1-A61E2578A877}" type="pres">
      <dgm:prSet presAssocID="{56968803-9B2B-4FC2-AB20-84BA9E3F2593}" presName="root2" presStyleCnt="0"/>
      <dgm:spPr/>
    </dgm:pt>
    <dgm:pt modelId="{6BA2E265-2D24-493D-968C-059BD32D1DB3}" type="pres">
      <dgm:prSet presAssocID="{56968803-9B2B-4FC2-AB20-84BA9E3F2593}" presName="LevelTwoTextNode" presStyleLbl="node4" presStyleIdx="0" presStyleCnt="5">
        <dgm:presLayoutVars>
          <dgm:chPref val="3"/>
        </dgm:presLayoutVars>
      </dgm:prSet>
      <dgm:spPr/>
    </dgm:pt>
    <dgm:pt modelId="{DE0DD881-20E7-441A-B4A6-A416C3CA7C68}" type="pres">
      <dgm:prSet presAssocID="{56968803-9B2B-4FC2-AB20-84BA9E3F2593}" presName="level3hierChild" presStyleCnt="0"/>
      <dgm:spPr/>
    </dgm:pt>
    <dgm:pt modelId="{1009342C-19E0-4918-82E9-5769C8892DCD}" type="pres">
      <dgm:prSet presAssocID="{93D494F0-82E5-476B-A7BA-695019E109C6}" presName="conn2-1" presStyleLbl="parChTrans1D4" presStyleIdx="1" presStyleCnt="5"/>
      <dgm:spPr/>
    </dgm:pt>
    <dgm:pt modelId="{868A2F01-128D-40D4-88F8-E540AC16D0CA}" type="pres">
      <dgm:prSet presAssocID="{93D494F0-82E5-476B-A7BA-695019E109C6}" presName="connTx" presStyleLbl="parChTrans1D4" presStyleIdx="1" presStyleCnt="5"/>
      <dgm:spPr/>
    </dgm:pt>
    <dgm:pt modelId="{858D9091-0792-44A9-BC82-DD19C40337E3}" type="pres">
      <dgm:prSet presAssocID="{B7913082-FD26-4BA9-9D52-392AA2F03B04}" presName="root2" presStyleCnt="0"/>
      <dgm:spPr/>
    </dgm:pt>
    <dgm:pt modelId="{D6D4836B-B592-4970-B72A-1FE4F1C74D5C}" type="pres">
      <dgm:prSet presAssocID="{B7913082-FD26-4BA9-9D52-392AA2F03B04}" presName="LevelTwoTextNode" presStyleLbl="node4" presStyleIdx="1" presStyleCnt="5">
        <dgm:presLayoutVars>
          <dgm:chPref val="3"/>
        </dgm:presLayoutVars>
      </dgm:prSet>
      <dgm:spPr/>
    </dgm:pt>
    <dgm:pt modelId="{E4E75AC1-9723-4F57-9516-4BE42E0FCEC1}" type="pres">
      <dgm:prSet presAssocID="{B7913082-FD26-4BA9-9D52-392AA2F03B04}" presName="level3hierChild" presStyleCnt="0"/>
      <dgm:spPr/>
    </dgm:pt>
    <dgm:pt modelId="{A59A9273-1E67-42B7-A9BF-2FD3D01696C3}" type="pres">
      <dgm:prSet presAssocID="{DF9C5AFC-1AAB-4470-B1EE-475D5CD3F6EF}" presName="conn2-1" presStyleLbl="parChTrans1D4" presStyleIdx="2" presStyleCnt="5"/>
      <dgm:spPr/>
    </dgm:pt>
    <dgm:pt modelId="{57407F00-42AA-4901-AA75-3AD0DAB0767D}" type="pres">
      <dgm:prSet presAssocID="{DF9C5AFC-1AAB-4470-B1EE-475D5CD3F6EF}" presName="connTx" presStyleLbl="parChTrans1D4" presStyleIdx="2" presStyleCnt="5"/>
      <dgm:spPr/>
    </dgm:pt>
    <dgm:pt modelId="{59173F83-9AE9-41DB-A9E3-082AD5B36E98}" type="pres">
      <dgm:prSet presAssocID="{E3D957B4-AC8D-4898-A9CB-58EF1003B7B7}" presName="root2" presStyleCnt="0"/>
      <dgm:spPr/>
    </dgm:pt>
    <dgm:pt modelId="{170EBE8E-FAA3-4248-8367-91403B13D0FD}" type="pres">
      <dgm:prSet presAssocID="{E3D957B4-AC8D-4898-A9CB-58EF1003B7B7}" presName="LevelTwoTextNode" presStyleLbl="node4" presStyleIdx="2" presStyleCnt="5">
        <dgm:presLayoutVars>
          <dgm:chPref val="3"/>
        </dgm:presLayoutVars>
      </dgm:prSet>
      <dgm:spPr/>
    </dgm:pt>
    <dgm:pt modelId="{03A19867-3986-4194-B0FC-F8E5DCE1FA0D}" type="pres">
      <dgm:prSet presAssocID="{E3D957B4-AC8D-4898-A9CB-58EF1003B7B7}" presName="level3hierChild" presStyleCnt="0"/>
      <dgm:spPr/>
    </dgm:pt>
    <dgm:pt modelId="{0C5C3C42-221A-4FFC-A24B-1608237CC15E}" type="pres">
      <dgm:prSet presAssocID="{5C22F913-F777-4A81-AFF2-00C8601A9406}" presName="conn2-1" presStyleLbl="parChTrans1D4" presStyleIdx="3" presStyleCnt="5"/>
      <dgm:spPr/>
    </dgm:pt>
    <dgm:pt modelId="{08F2D246-BD9C-49B6-AEB7-FC0684E9CE1D}" type="pres">
      <dgm:prSet presAssocID="{5C22F913-F777-4A81-AFF2-00C8601A9406}" presName="connTx" presStyleLbl="parChTrans1D4" presStyleIdx="3" presStyleCnt="5"/>
      <dgm:spPr/>
    </dgm:pt>
    <dgm:pt modelId="{F6C42700-56BD-46FF-A9F6-525D2ABB35DC}" type="pres">
      <dgm:prSet presAssocID="{95D77F5E-258D-4767-BEBA-7498C1D63A84}" presName="root2" presStyleCnt="0"/>
      <dgm:spPr/>
    </dgm:pt>
    <dgm:pt modelId="{D2E21C01-4D43-498F-ADA5-559B0C36E656}" type="pres">
      <dgm:prSet presAssocID="{95D77F5E-258D-4767-BEBA-7498C1D63A84}" presName="LevelTwoTextNode" presStyleLbl="node4" presStyleIdx="3" presStyleCnt="5">
        <dgm:presLayoutVars>
          <dgm:chPref val="3"/>
        </dgm:presLayoutVars>
      </dgm:prSet>
      <dgm:spPr/>
    </dgm:pt>
    <dgm:pt modelId="{088324CE-7791-4A3E-AA14-ECD8495738E6}" type="pres">
      <dgm:prSet presAssocID="{95D77F5E-258D-4767-BEBA-7498C1D63A84}" presName="level3hierChild" presStyleCnt="0"/>
      <dgm:spPr/>
    </dgm:pt>
    <dgm:pt modelId="{33B7B188-8614-466D-A497-81F2A9753959}" type="pres">
      <dgm:prSet presAssocID="{E8C8E44A-6B7A-4EB9-828B-849B3A45187F}" presName="conn2-1" presStyleLbl="parChTrans1D4" presStyleIdx="4" presStyleCnt="5"/>
      <dgm:spPr/>
    </dgm:pt>
    <dgm:pt modelId="{4115EE5A-0B35-413C-9C60-BAC8AF13384B}" type="pres">
      <dgm:prSet presAssocID="{E8C8E44A-6B7A-4EB9-828B-849B3A45187F}" presName="connTx" presStyleLbl="parChTrans1D4" presStyleIdx="4" presStyleCnt="5"/>
      <dgm:spPr/>
    </dgm:pt>
    <dgm:pt modelId="{2089833B-5883-46D6-B522-C3AF50FE866E}" type="pres">
      <dgm:prSet presAssocID="{B7BEB6D6-6C55-4F05-A37E-A5625B849065}" presName="root2" presStyleCnt="0"/>
      <dgm:spPr/>
    </dgm:pt>
    <dgm:pt modelId="{87FAEBD8-954E-4534-9168-7C33F96E792B}" type="pres">
      <dgm:prSet presAssocID="{B7BEB6D6-6C55-4F05-A37E-A5625B849065}" presName="LevelTwoTextNode" presStyleLbl="node4" presStyleIdx="4" presStyleCnt="5">
        <dgm:presLayoutVars>
          <dgm:chPref val="3"/>
        </dgm:presLayoutVars>
      </dgm:prSet>
      <dgm:spPr/>
    </dgm:pt>
    <dgm:pt modelId="{AB88B46D-497E-436C-9CE6-3335E0CBB478}" type="pres">
      <dgm:prSet presAssocID="{B7BEB6D6-6C55-4F05-A37E-A5625B849065}" presName="level3hierChild" presStyleCnt="0"/>
      <dgm:spPr/>
    </dgm:pt>
    <dgm:pt modelId="{73C60E33-6605-4959-8D61-4BD656474A51}" type="pres">
      <dgm:prSet presAssocID="{E486D6F0-7F6A-4A28-84A2-4194A2817C4D}" presName="conn2-1" presStyleLbl="parChTrans1D2" presStyleIdx="1" presStyleCnt="2"/>
      <dgm:spPr/>
    </dgm:pt>
    <dgm:pt modelId="{D03ACDF4-D3D3-45C2-8668-F60573FF3F6E}" type="pres">
      <dgm:prSet presAssocID="{E486D6F0-7F6A-4A28-84A2-4194A2817C4D}" presName="connTx" presStyleLbl="parChTrans1D2" presStyleIdx="1" presStyleCnt="2"/>
      <dgm:spPr/>
    </dgm:pt>
    <dgm:pt modelId="{B0E6221B-F3DD-492A-8098-1BA65A856EC8}" type="pres">
      <dgm:prSet presAssocID="{E2B518CB-13FD-4EAB-B511-0145F5D9D288}" presName="root2" presStyleCnt="0"/>
      <dgm:spPr/>
    </dgm:pt>
    <dgm:pt modelId="{FDC6E4ED-8FC0-4040-90D6-02C39ABA3B66}" type="pres">
      <dgm:prSet presAssocID="{E2B518CB-13FD-4EAB-B511-0145F5D9D288}" presName="LevelTwoTextNode" presStyleLbl="node2" presStyleIdx="1" presStyleCnt="2">
        <dgm:presLayoutVars>
          <dgm:chPref val="3"/>
        </dgm:presLayoutVars>
      </dgm:prSet>
      <dgm:spPr/>
    </dgm:pt>
    <dgm:pt modelId="{26ED979F-262E-4321-AABD-D6FCBB2F4121}" type="pres">
      <dgm:prSet presAssocID="{E2B518CB-13FD-4EAB-B511-0145F5D9D288}" presName="level3hierChild" presStyleCnt="0"/>
      <dgm:spPr/>
    </dgm:pt>
  </dgm:ptLst>
  <dgm:cxnLst>
    <dgm:cxn modelId="{1E7CCE09-EA6E-45ED-8936-9431AB84BF64}" type="presOf" srcId="{E486D6F0-7F6A-4A28-84A2-4194A2817C4D}" destId="{73C60E33-6605-4959-8D61-4BD656474A51}" srcOrd="0" destOrd="0" presId="urn:microsoft.com/office/officeart/2005/8/layout/hierarchy2"/>
    <dgm:cxn modelId="{4FDCD30A-7AD8-481E-B969-EF2B08389902}" type="presOf" srcId="{C8D0CAE0-F643-418E-971C-F9A02AA8A2CC}" destId="{CFC463CE-8099-4A13-AECB-F7210536367A}" srcOrd="0" destOrd="0" presId="urn:microsoft.com/office/officeart/2005/8/layout/hierarchy2"/>
    <dgm:cxn modelId="{621D0E0B-518D-47CF-97AD-0C6779A10EDF}" type="presOf" srcId="{4F1D6B22-98F2-481D-8A8E-3F30046E1549}" destId="{41A3D45D-903D-4CBD-9437-D258897DD8AB}" srcOrd="0" destOrd="0" presId="urn:microsoft.com/office/officeart/2005/8/layout/hierarchy2"/>
    <dgm:cxn modelId="{64528C0B-F1CE-4B26-BD6D-2DFEEC4B85CD}" type="presOf" srcId="{B7913082-FD26-4BA9-9D52-392AA2F03B04}" destId="{D6D4836B-B592-4970-B72A-1FE4F1C74D5C}" srcOrd="0" destOrd="0" presId="urn:microsoft.com/office/officeart/2005/8/layout/hierarchy2"/>
    <dgm:cxn modelId="{A71E1D0D-9CE1-46DB-8F98-5CCB2AC07ACD}" type="presOf" srcId="{DF9C5AFC-1AAB-4470-B1EE-475D5CD3F6EF}" destId="{57407F00-42AA-4901-AA75-3AD0DAB0767D}" srcOrd="1" destOrd="0" presId="urn:microsoft.com/office/officeart/2005/8/layout/hierarchy2"/>
    <dgm:cxn modelId="{87B91910-3EB6-45D7-88E5-CCC48DF24CFF}" type="presOf" srcId="{1A313227-C0A2-478F-8360-9AAD321803C1}" destId="{E0090619-15A3-4857-80F9-13C75ED4B1C3}" srcOrd="0" destOrd="0" presId="urn:microsoft.com/office/officeart/2005/8/layout/hierarchy2"/>
    <dgm:cxn modelId="{3ED7FA10-539C-4E44-87DF-98174A815106}" type="presOf" srcId="{E8C8E44A-6B7A-4EB9-828B-849B3A45187F}" destId="{33B7B188-8614-466D-A497-81F2A9753959}" srcOrd="0" destOrd="0" presId="urn:microsoft.com/office/officeart/2005/8/layout/hierarchy2"/>
    <dgm:cxn modelId="{DFDE1461-42D4-4D7B-B0F0-C58419136E25}" srcId="{D27DD6D7-6407-43C7-9977-DC09B4A9FE75}" destId="{56968803-9B2B-4FC2-AB20-84BA9E3F2593}" srcOrd="0" destOrd="0" parTransId="{790C308D-1CDD-4E98-A18F-CC9DAF301342}" sibTransId="{2C891630-C0AE-4DD3-96C2-020FEDE17D72}"/>
    <dgm:cxn modelId="{32C0DB45-726A-4E1B-84A9-4028B0D19979}" type="presOf" srcId="{E486D6F0-7F6A-4A28-84A2-4194A2817C4D}" destId="{D03ACDF4-D3D3-45C2-8668-F60573FF3F6E}" srcOrd="1" destOrd="0" presId="urn:microsoft.com/office/officeart/2005/8/layout/hierarchy2"/>
    <dgm:cxn modelId="{36ACC849-EEA2-4895-9FB5-BE0D865234CC}" type="presOf" srcId="{4F1D6B22-98F2-481D-8A8E-3F30046E1549}" destId="{D770BAE0-93C4-4D62-BBF2-3D2A505008A4}" srcOrd="1" destOrd="0" presId="urn:microsoft.com/office/officeart/2005/8/layout/hierarchy2"/>
    <dgm:cxn modelId="{9818766B-2F7C-49B2-BD2F-56F20A6C0701}" srcId="{A4AEFB0A-337E-4216-BB31-F5E1E4A58DCB}" destId="{1A313227-C0A2-478F-8360-9AAD321803C1}" srcOrd="0" destOrd="0" parTransId="{A80CDB77-625B-4C26-94F0-B779E7BA262A}" sibTransId="{D21CFA79-26ED-4BA3-BE10-6E582A5D1EBE}"/>
    <dgm:cxn modelId="{EF4B7B4C-65A2-403C-933C-D58D6093490F}" srcId="{D27DD6D7-6407-43C7-9977-DC09B4A9FE75}" destId="{95D77F5E-258D-4767-BEBA-7498C1D63A84}" srcOrd="3" destOrd="0" parTransId="{5C22F913-F777-4A81-AFF2-00C8601A9406}" sibTransId="{2E87A607-8208-408D-BF37-FFBE24A1E817}"/>
    <dgm:cxn modelId="{2FF9CC6D-B710-453E-949E-F59342D2D883}" type="presOf" srcId="{C7EB285D-DD82-4911-A738-A13DC88519B7}" destId="{A96478F1-6698-41D8-900F-0A11534DF873}" srcOrd="0" destOrd="0" presId="urn:microsoft.com/office/officeart/2005/8/layout/hierarchy2"/>
    <dgm:cxn modelId="{3B9D8E4E-852E-4395-AE3D-F43E03BA4714}" type="presOf" srcId="{D27DD6D7-6407-43C7-9977-DC09B4A9FE75}" destId="{46FF5F67-1CE5-49B6-B9FB-DBD3FDA44F2B}" srcOrd="0" destOrd="0" presId="urn:microsoft.com/office/officeart/2005/8/layout/hierarchy2"/>
    <dgm:cxn modelId="{4CCEB74E-D29A-4309-AC47-C3A30A45BE93}" type="presOf" srcId="{6B638E38-F3B1-455E-A7B5-C568CC1DCFAF}" destId="{5E80570C-4313-4B0C-8806-70068E642190}" srcOrd="0" destOrd="0" presId="urn:microsoft.com/office/officeart/2005/8/layout/hierarchy2"/>
    <dgm:cxn modelId="{D678A872-2D99-4A09-B6A9-1ECDD3CCE6DC}" srcId="{D27DD6D7-6407-43C7-9977-DC09B4A9FE75}" destId="{B7913082-FD26-4BA9-9D52-392AA2F03B04}" srcOrd="1" destOrd="0" parTransId="{93D494F0-82E5-476B-A7BA-695019E109C6}" sibTransId="{D9BB6E94-08B7-4E10-B46D-B3279006001A}"/>
    <dgm:cxn modelId="{9B083254-D492-4A79-830E-6FDDBB4461AA}" type="presOf" srcId="{E3D957B4-AC8D-4898-A9CB-58EF1003B7B7}" destId="{170EBE8E-FAA3-4248-8367-91403B13D0FD}" srcOrd="0" destOrd="0" presId="urn:microsoft.com/office/officeart/2005/8/layout/hierarchy2"/>
    <dgm:cxn modelId="{E72D6855-D059-499B-8B93-9FB2CDF4A43F}" srcId="{D27DD6D7-6407-43C7-9977-DC09B4A9FE75}" destId="{B7BEB6D6-6C55-4F05-A37E-A5625B849065}" srcOrd="4" destOrd="0" parTransId="{E8C8E44A-6B7A-4EB9-828B-849B3A45187F}" sibTransId="{1450B56A-EFD5-47BD-A260-F06FF61E5600}"/>
    <dgm:cxn modelId="{55659678-705F-4FEC-9FE8-7DEEC0E48A62}" type="presOf" srcId="{93D494F0-82E5-476B-A7BA-695019E109C6}" destId="{1009342C-19E0-4918-82E9-5769C8892DCD}" srcOrd="0" destOrd="0" presId="urn:microsoft.com/office/officeart/2005/8/layout/hierarchy2"/>
    <dgm:cxn modelId="{CD6F0E7B-C7BC-4692-B325-A8249D4A508A}" type="presOf" srcId="{790C308D-1CDD-4E98-A18F-CC9DAF301342}" destId="{283C4E9D-F7AE-47A7-BAD4-B2A18298B0C4}" srcOrd="0" destOrd="0" presId="urn:microsoft.com/office/officeart/2005/8/layout/hierarchy2"/>
    <dgm:cxn modelId="{A4CEA87E-5CD9-45E4-B32A-5A3FCFDA798E}" type="presOf" srcId="{B7BEB6D6-6C55-4F05-A37E-A5625B849065}" destId="{87FAEBD8-954E-4534-9168-7C33F96E792B}" srcOrd="0" destOrd="0" presId="urn:microsoft.com/office/officeart/2005/8/layout/hierarchy2"/>
    <dgm:cxn modelId="{34D57A85-65BF-429E-A273-8A572E8D153A}" type="presOf" srcId="{E8C8E44A-6B7A-4EB9-828B-849B3A45187F}" destId="{4115EE5A-0B35-413C-9C60-BAC8AF13384B}" srcOrd="1" destOrd="0" presId="urn:microsoft.com/office/officeart/2005/8/layout/hierarchy2"/>
    <dgm:cxn modelId="{5E8DA985-90F1-4A0A-B91C-02D049BA5CFD}" type="presOf" srcId="{93D494F0-82E5-476B-A7BA-695019E109C6}" destId="{868A2F01-128D-40D4-88F8-E540AC16D0CA}" srcOrd="1" destOrd="0" presId="urn:microsoft.com/office/officeart/2005/8/layout/hierarchy2"/>
    <dgm:cxn modelId="{13138187-AAEC-4F81-9320-06087FA4A8AD}" type="presOf" srcId="{95D77F5E-258D-4767-BEBA-7498C1D63A84}" destId="{D2E21C01-4D43-498F-ADA5-559B0C36E656}" srcOrd="0" destOrd="0" presId="urn:microsoft.com/office/officeart/2005/8/layout/hierarchy2"/>
    <dgm:cxn modelId="{C59DA18E-1428-4282-964B-ECD56D9CEA58}" type="presOf" srcId="{DF9C5AFC-1AAB-4470-B1EE-475D5CD3F6EF}" destId="{A59A9273-1E67-42B7-A9BF-2FD3D01696C3}" srcOrd="0" destOrd="0" presId="urn:microsoft.com/office/officeart/2005/8/layout/hierarchy2"/>
    <dgm:cxn modelId="{4A5F719E-057D-4B1E-B3B9-2F92F4E6C7AC}" srcId="{C7EB285D-DD82-4911-A738-A13DC88519B7}" destId="{D27DD6D7-6407-43C7-9977-DC09B4A9FE75}" srcOrd="1" destOrd="0" parTransId="{4F1D6B22-98F2-481D-8A8E-3F30046E1549}" sibTransId="{CC5FD93A-625F-4B0B-B49C-AFD655F9BE5B}"/>
    <dgm:cxn modelId="{FA3F3BA8-1ABD-428E-8D31-62A6E17F5DCC}" type="presOf" srcId="{A4AEFB0A-337E-4216-BB31-F5E1E4A58DCB}" destId="{F56C94BA-141E-4F56-9FC6-0E374B99B95C}" srcOrd="0" destOrd="0" presId="urn:microsoft.com/office/officeart/2005/8/layout/hierarchy2"/>
    <dgm:cxn modelId="{E26DC8AF-4DEF-4758-85AD-B8BC721D5F92}" type="presOf" srcId="{790C308D-1CDD-4E98-A18F-CC9DAF301342}" destId="{260624EE-E9CF-4260-B1F8-F4667E989BB1}" srcOrd="1" destOrd="0" presId="urn:microsoft.com/office/officeart/2005/8/layout/hierarchy2"/>
    <dgm:cxn modelId="{2FFEA0B0-4904-4179-AD46-DF305F89685F}" type="presOf" srcId="{C8D0CAE0-F643-418E-971C-F9A02AA8A2CC}" destId="{10B2FFAC-0737-4872-A78F-5F20D9381F83}" srcOrd="1" destOrd="0" presId="urn:microsoft.com/office/officeart/2005/8/layout/hierarchy2"/>
    <dgm:cxn modelId="{E18BCDB0-63D8-4321-9AFE-9E5AC99C6F2E}" srcId="{1A313227-C0A2-478F-8360-9AAD321803C1}" destId="{C7EB285D-DD82-4911-A738-A13DC88519B7}" srcOrd="0" destOrd="0" parTransId="{6B638E38-F3B1-455E-A7B5-C568CC1DCFAF}" sibTransId="{07969A7D-73BE-4DA3-B633-7C9C1C449044}"/>
    <dgm:cxn modelId="{914C3BB1-0AFE-4B1A-A7D9-00193E368AE4}" type="presOf" srcId="{E2B518CB-13FD-4EAB-B511-0145F5D9D288}" destId="{FDC6E4ED-8FC0-4040-90D6-02C39ABA3B66}" srcOrd="0" destOrd="0" presId="urn:microsoft.com/office/officeart/2005/8/layout/hierarchy2"/>
    <dgm:cxn modelId="{25024AB3-2AC3-452F-A157-E9750FD6C916}" srcId="{1A313227-C0A2-478F-8360-9AAD321803C1}" destId="{E2B518CB-13FD-4EAB-B511-0145F5D9D288}" srcOrd="1" destOrd="0" parTransId="{E486D6F0-7F6A-4A28-84A2-4194A2817C4D}" sibTransId="{F358F0AA-182F-4BB9-8CAA-F40EB3E84424}"/>
    <dgm:cxn modelId="{BB6B25BF-648A-4FA6-A2A6-5F46FF3A27C3}" srcId="{D27DD6D7-6407-43C7-9977-DC09B4A9FE75}" destId="{E3D957B4-AC8D-4898-A9CB-58EF1003B7B7}" srcOrd="2" destOrd="0" parTransId="{DF9C5AFC-1AAB-4470-B1EE-475D5CD3F6EF}" sibTransId="{00C7513A-B1B2-4103-A251-1A6F9036B0A5}"/>
    <dgm:cxn modelId="{97D2BBC1-F32C-4E27-AE89-17187948E955}" type="presOf" srcId="{5C22F913-F777-4A81-AFF2-00C8601A9406}" destId="{0C5C3C42-221A-4FFC-A24B-1608237CC15E}" srcOrd="0" destOrd="0" presId="urn:microsoft.com/office/officeart/2005/8/layout/hierarchy2"/>
    <dgm:cxn modelId="{623E46CA-7E5B-4C00-B6C1-F6374272A521}" type="presOf" srcId="{6B638E38-F3B1-455E-A7B5-C568CC1DCFAF}" destId="{6238D193-8510-4E8D-AB1B-0EFC0678CCCB}" srcOrd="1" destOrd="0" presId="urn:microsoft.com/office/officeart/2005/8/layout/hierarchy2"/>
    <dgm:cxn modelId="{E1FB13D6-9EB5-4319-BFFE-C5C9FD3578B9}" type="presOf" srcId="{56968803-9B2B-4FC2-AB20-84BA9E3F2593}" destId="{6BA2E265-2D24-493D-968C-059BD32D1DB3}" srcOrd="0" destOrd="0" presId="urn:microsoft.com/office/officeart/2005/8/layout/hierarchy2"/>
    <dgm:cxn modelId="{BF4736E4-743F-44F3-BE1F-F6CA6F4E84B6}" type="presOf" srcId="{5C22F913-F777-4A81-AFF2-00C8601A9406}" destId="{08F2D246-BD9C-49B6-AEB7-FC0684E9CE1D}" srcOrd="1" destOrd="0" presId="urn:microsoft.com/office/officeart/2005/8/layout/hierarchy2"/>
    <dgm:cxn modelId="{8C3B98E7-D07E-4410-9AE8-1B236354BF1A}" srcId="{C7EB285D-DD82-4911-A738-A13DC88519B7}" destId="{F99BD34A-639D-48EF-A7D5-05542B750E66}" srcOrd="0" destOrd="0" parTransId="{C8D0CAE0-F643-418E-971C-F9A02AA8A2CC}" sibTransId="{AC8EBE1F-2246-40C7-859B-AC607D8659D9}"/>
    <dgm:cxn modelId="{E919FAEC-812F-4A8C-81C2-C5B79E304413}" type="presOf" srcId="{F99BD34A-639D-48EF-A7D5-05542B750E66}" destId="{AC55311F-B5B6-4060-B156-3AEF5BC5A1E1}" srcOrd="0" destOrd="0" presId="urn:microsoft.com/office/officeart/2005/8/layout/hierarchy2"/>
    <dgm:cxn modelId="{4EAAB78C-08CB-48C1-AFC7-770586D85FDE}" type="presParOf" srcId="{F56C94BA-141E-4F56-9FC6-0E374B99B95C}" destId="{C1E6E8D4-2977-4496-82E2-F55526C0BC32}" srcOrd="0" destOrd="0" presId="urn:microsoft.com/office/officeart/2005/8/layout/hierarchy2"/>
    <dgm:cxn modelId="{A99850EC-3E5C-4A9A-93E9-D555EC587DA7}" type="presParOf" srcId="{C1E6E8D4-2977-4496-82E2-F55526C0BC32}" destId="{E0090619-15A3-4857-80F9-13C75ED4B1C3}" srcOrd="0" destOrd="0" presId="urn:microsoft.com/office/officeart/2005/8/layout/hierarchy2"/>
    <dgm:cxn modelId="{921DF9DE-2BF9-454F-9AC1-C6CB61B1EB01}" type="presParOf" srcId="{C1E6E8D4-2977-4496-82E2-F55526C0BC32}" destId="{615D053D-64C8-40B2-A1C7-74F51E425478}" srcOrd="1" destOrd="0" presId="urn:microsoft.com/office/officeart/2005/8/layout/hierarchy2"/>
    <dgm:cxn modelId="{3EBDB372-D90F-4404-84A1-C2A088A0B3AB}" type="presParOf" srcId="{615D053D-64C8-40B2-A1C7-74F51E425478}" destId="{5E80570C-4313-4B0C-8806-70068E642190}" srcOrd="0" destOrd="0" presId="urn:microsoft.com/office/officeart/2005/8/layout/hierarchy2"/>
    <dgm:cxn modelId="{D398A111-25E3-4B95-B8C5-5D6847D0AA4E}" type="presParOf" srcId="{5E80570C-4313-4B0C-8806-70068E642190}" destId="{6238D193-8510-4E8D-AB1B-0EFC0678CCCB}" srcOrd="0" destOrd="0" presId="urn:microsoft.com/office/officeart/2005/8/layout/hierarchy2"/>
    <dgm:cxn modelId="{65B3173D-412C-4D48-9B0B-9FC768D2FACB}" type="presParOf" srcId="{615D053D-64C8-40B2-A1C7-74F51E425478}" destId="{1EF2EF65-9D79-4062-B52B-EC22F29F2F84}" srcOrd="1" destOrd="0" presId="urn:microsoft.com/office/officeart/2005/8/layout/hierarchy2"/>
    <dgm:cxn modelId="{AF8AA4C5-5137-42D0-85C3-4CB306DA0F30}" type="presParOf" srcId="{1EF2EF65-9D79-4062-B52B-EC22F29F2F84}" destId="{A96478F1-6698-41D8-900F-0A11534DF873}" srcOrd="0" destOrd="0" presId="urn:microsoft.com/office/officeart/2005/8/layout/hierarchy2"/>
    <dgm:cxn modelId="{1A0FA3D6-701E-44B0-B27F-3EB4F26B4F59}" type="presParOf" srcId="{1EF2EF65-9D79-4062-B52B-EC22F29F2F84}" destId="{E7B5C6E4-D4C7-4669-8805-23CFABFE4FC0}" srcOrd="1" destOrd="0" presId="urn:microsoft.com/office/officeart/2005/8/layout/hierarchy2"/>
    <dgm:cxn modelId="{20E441F9-7D9A-445C-B509-A35F24278FD0}" type="presParOf" srcId="{E7B5C6E4-D4C7-4669-8805-23CFABFE4FC0}" destId="{CFC463CE-8099-4A13-AECB-F7210536367A}" srcOrd="0" destOrd="0" presId="urn:microsoft.com/office/officeart/2005/8/layout/hierarchy2"/>
    <dgm:cxn modelId="{B4340FC0-2491-41D2-80F6-5D9490F3B66B}" type="presParOf" srcId="{CFC463CE-8099-4A13-AECB-F7210536367A}" destId="{10B2FFAC-0737-4872-A78F-5F20D9381F83}" srcOrd="0" destOrd="0" presId="urn:microsoft.com/office/officeart/2005/8/layout/hierarchy2"/>
    <dgm:cxn modelId="{AFAAC93B-CAB2-4DA1-B9F0-A87DFDC06DA3}" type="presParOf" srcId="{E7B5C6E4-D4C7-4669-8805-23CFABFE4FC0}" destId="{404AE4F3-C3D3-4D89-9259-7176B2A29AF1}" srcOrd="1" destOrd="0" presId="urn:microsoft.com/office/officeart/2005/8/layout/hierarchy2"/>
    <dgm:cxn modelId="{5EB244E7-FA3F-40F8-B4FA-5A5C9388F514}" type="presParOf" srcId="{404AE4F3-C3D3-4D89-9259-7176B2A29AF1}" destId="{AC55311F-B5B6-4060-B156-3AEF5BC5A1E1}" srcOrd="0" destOrd="0" presId="urn:microsoft.com/office/officeart/2005/8/layout/hierarchy2"/>
    <dgm:cxn modelId="{CD9510AB-C6F8-4DE3-9334-16D656B05164}" type="presParOf" srcId="{404AE4F3-C3D3-4D89-9259-7176B2A29AF1}" destId="{0C711FCF-5705-4CC8-8BC7-90A222C6F8F2}" srcOrd="1" destOrd="0" presId="urn:microsoft.com/office/officeart/2005/8/layout/hierarchy2"/>
    <dgm:cxn modelId="{D9539854-A5B3-4BC2-845F-0AC1B3298484}" type="presParOf" srcId="{E7B5C6E4-D4C7-4669-8805-23CFABFE4FC0}" destId="{41A3D45D-903D-4CBD-9437-D258897DD8AB}" srcOrd="2" destOrd="0" presId="urn:microsoft.com/office/officeart/2005/8/layout/hierarchy2"/>
    <dgm:cxn modelId="{DFDF4AFE-D2E6-4C2D-A07F-9111D5C4814E}" type="presParOf" srcId="{41A3D45D-903D-4CBD-9437-D258897DD8AB}" destId="{D770BAE0-93C4-4D62-BBF2-3D2A505008A4}" srcOrd="0" destOrd="0" presId="urn:microsoft.com/office/officeart/2005/8/layout/hierarchy2"/>
    <dgm:cxn modelId="{63C172F2-B9F3-4013-A71D-779497EBC1D5}" type="presParOf" srcId="{E7B5C6E4-D4C7-4669-8805-23CFABFE4FC0}" destId="{D1275B1E-3993-44D9-9BA6-30A5039AC030}" srcOrd="3" destOrd="0" presId="urn:microsoft.com/office/officeart/2005/8/layout/hierarchy2"/>
    <dgm:cxn modelId="{05881639-ABC9-4468-A1F2-9E1E22199912}" type="presParOf" srcId="{D1275B1E-3993-44D9-9BA6-30A5039AC030}" destId="{46FF5F67-1CE5-49B6-B9FB-DBD3FDA44F2B}" srcOrd="0" destOrd="0" presId="urn:microsoft.com/office/officeart/2005/8/layout/hierarchy2"/>
    <dgm:cxn modelId="{43C2EEF8-83F4-40EE-BA9E-8981EA504A8B}" type="presParOf" srcId="{D1275B1E-3993-44D9-9BA6-30A5039AC030}" destId="{C92E143E-E89B-4EC5-95B5-92B1D5F44C9F}" srcOrd="1" destOrd="0" presId="urn:microsoft.com/office/officeart/2005/8/layout/hierarchy2"/>
    <dgm:cxn modelId="{4F4B0F5C-35BD-4B56-8AC2-78C612937D02}" type="presParOf" srcId="{C92E143E-E89B-4EC5-95B5-92B1D5F44C9F}" destId="{283C4E9D-F7AE-47A7-BAD4-B2A18298B0C4}" srcOrd="0" destOrd="0" presId="urn:microsoft.com/office/officeart/2005/8/layout/hierarchy2"/>
    <dgm:cxn modelId="{2646471E-9234-4E9A-AB78-0CAC6018678E}" type="presParOf" srcId="{283C4E9D-F7AE-47A7-BAD4-B2A18298B0C4}" destId="{260624EE-E9CF-4260-B1F8-F4667E989BB1}" srcOrd="0" destOrd="0" presId="urn:microsoft.com/office/officeart/2005/8/layout/hierarchy2"/>
    <dgm:cxn modelId="{0F889479-4FE2-4420-94B8-34684C146DFE}" type="presParOf" srcId="{C92E143E-E89B-4EC5-95B5-92B1D5F44C9F}" destId="{D321E3A2-D352-4C2B-BFC1-A61E2578A877}" srcOrd="1" destOrd="0" presId="urn:microsoft.com/office/officeart/2005/8/layout/hierarchy2"/>
    <dgm:cxn modelId="{66C89631-F2CD-4161-AB33-F77F260B8D49}" type="presParOf" srcId="{D321E3A2-D352-4C2B-BFC1-A61E2578A877}" destId="{6BA2E265-2D24-493D-968C-059BD32D1DB3}" srcOrd="0" destOrd="0" presId="urn:microsoft.com/office/officeart/2005/8/layout/hierarchy2"/>
    <dgm:cxn modelId="{FCE0D658-0A15-4B55-BC0E-4EF07680BBE8}" type="presParOf" srcId="{D321E3A2-D352-4C2B-BFC1-A61E2578A877}" destId="{DE0DD881-20E7-441A-B4A6-A416C3CA7C68}" srcOrd="1" destOrd="0" presId="urn:microsoft.com/office/officeart/2005/8/layout/hierarchy2"/>
    <dgm:cxn modelId="{A7CD77EE-9C85-4F91-BF41-5783C3F79419}" type="presParOf" srcId="{C92E143E-E89B-4EC5-95B5-92B1D5F44C9F}" destId="{1009342C-19E0-4918-82E9-5769C8892DCD}" srcOrd="2" destOrd="0" presId="urn:microsoft.com/office/officeart/2005/8/layout/hierarchy2"/>
    <dgm:cxn modelId="{603DB836-412C-4AE0-96EB-7B965B1CF4CE}" type="presParOf" srcId="{1009342C-19E0-4918-82E9-5769C8892DCD}" destId="{868A2F01-128D-40D4-88F8-E540AC16D0CA}" srcOrd="0" destOrd="0" presId="urn:microsoft.com/office/officeart/2005/8/layout/hierarchy2"/>
    <dgm:cxn modelId="{43B22956-CCBF-4C0B-85BF-18EFE5804BAC}" type="presParOf" srcId="{C92E143E-E89B-4EC5-95B5-92B1D5F44C9F}" destId="{858D9091-0792-44A9-BC82-DD19C40337E3}" srcOrd="3" destOrd="0" presId="urn:microsoft.com/office/officeart/2005/8/layout/hierarchy2"/>
    <dgm:cxn modelId="{3E8FCE10-6B18-4DED-A0AC-7026967877C0}" type="presParOf" srcId="{858D9091-0792-44A9-BC82-DD19C40337E3}" destId="{D6D4836B-B592-4970-B72A-1FE4F1C74D5C}" srcOrd="0" destOrd="0" presId="urn:microsoft.com/office/officeart/2005/8/layout/hierarchy2"/>
    <dgm:cxn modelId="{BC66F009-04D3-40EB-BAD9-2F2E5B93A5AF}" type="presParOf" srcId="{858D9091-0792-44A9-BC82-DD19C40337E3}" destId="{E4E75AC1-9723-4F57-9516-4BE42E0FCEC1}" srcOrd="1" destOrd="0" presId="urn:microsoft.com/office/officeart/2005/8/layout/hierarchy2"/>
    <dgm:cxn modelId="{6401611C-A3C3-418F-947D-0A10CDD6742A}" type="presParOf" srcId="{C92E143E-E89B-4EC5-95B5-92B1D5F44C9F}" destId="{A59A9273-1E67-42B7-A9BF-2FD3D01696C3}" srcOrd="4" destOrd="0" presId="urn:microsoft.com/office/officeart/2005/8/layout/hierarchy2"/>
    <dgm:cxn modelId="{ACC8A68E-7A48-48C4-A0FA-2C374CBFBEAD}" type="presParOf" srcId="{A59A9273-1E67-42B7-A9BF-2FD3D01696C3}" destId="{57407F00-42AA-4901-AA75-3AD0DAB0767D}" srcOrd="0" destOrd="0" presId="urn:microsoft.com/office/officeart/2005/8/layout/hierarchy2"/>
    <dgm:cxn modelId="{424402B0-5964-4F0A-8FE6-20E570567D7E}" type="presParOf" srcId="{C92E143E-E89B-4EC5-95B5-92B1D5F44C9F}" destId="{59173F83-9AE9-41DB-A9E3-082AD5B36E98}" srcOrd="5" destOrd="0" presId="urn:microsoft.com/office/officeart/2005/8/layout/hierarchy2"/>
    <dgm:cxn modelId="{CC54904A-7AC2-4BBB-9188-880AB937BABD}" type="presParOf" srcId="{59173F83-9AE9-41DB-A9E3-082AD5B36E98}" destId="{170EBE8E-FAA3-4248-8367-91403B13D0FD}" srcOrd="0" destOrd="0" presId="urn:microsoft.com/office/officeart/2005/8/layout/hierarchy2"/>
    <dgm:cxn modelId="{D20CB740-AD50-481C-B2D6-4DE1CB515F53}" type="presParOf" srcId="{59173F83-9AE9-41DB-A9E3-082AD5B36E98}" destId="{03A19867-3986-4194-B0FC-F8E5DCE1FA0D}" srcOrd="1" destOrd="0" presId="urn:microsoft.com/office/officeart/2005/8/layout/hierarchy2"/>
    <dgm:cxn modelId="{5F6C8833-49D1-41E5-901E-EE98F82C61E7}" type="presParOf" srcId="{C92E143E-E89B-4EC5-95B5-92B1D5F44C9F}" destId="{0C5C3C42-221A-4FFC-A24B-1608237CC15E}" srcOrd="6" destOrd="0" presId="urn:microsoft.com/office/officeart/2005/8/layout/hierarchy2"/>
    <dgm:cxn modelId="{1A5573E2-8241-4457-BEA9-9DE6F6EF19C7}" type="presParOf" srcId="{0C5C3C42-221A-4FFC-A24B-1608237CC15E}" destId="{08F2D246-BD9C-49B6-AEB7-FC0684E9CE1D}" srcOrd="0" destOrd="0" presId="urn:microsoft.com/office/officeart/2005/8/layout/hierarchy2"/>
    <dgm:cxn modelId="{CB18B4E4-72CA-4AC5-B310-33760EA72413}" type="presParOf" srcId="{C92E143E-E89B-4EC5-95B5-92B1D5F44C9F}" destId="{F6C42700-56BD-46FF-A9F6-525D2ABB35DC}" srcOrd="7" destOrd="0" presId="urn:microsoft.com/office/officeart/2005/8/layout/hierarchy2"/>
    <dgm:cxn modelId="{1C722074-B9F8-4665-A73E-C560C5674243}" type="presParOf" srcId="{F6C42700-56BD-46FF-A9F6-525D2ABB35DC}" destId="{D2E21C01-4D43-498F-ADA5-559B0C36E656}" srcOrd="0" destOrd="0" presId="urn:microsoft.com/office/officeart/2005/8/layout/hierarchy2"/>
    <dgm:cxn modelId="{F0F416F0-0064-4CD7-963E-7A2D4D7A4AB2}" type="presParOf" srcId="{F6C42700-56BD-46FF-A9F6-525D2ABB35DC}" destId="{088324CE-7791-4A3E-AA14-ECD8495738E6}" srcOrd="1" destOrd="0" presId="urn:microsoft.com/office/officeart/2005/8/layout/hierarchy2"/>
    <dgm:cxn modelId="{4E10C330-ACEE-4F67-A4A9-53FADA4BD71C}" type="presParOf" srcId="{C92E143E-E89B-4EC5-95B5-92B1D5F44C9F}" destId="{33B7B188-8614-466D-A497-81F2A9753959}" srcOrd="8" destOrd="0" presId="urn:microsoft.com/office/officeart/2005/8/layout/hierarchy2"/>
    <dgm:cxn modelId="{56235256-5A28-4317-B058-B5D7B3CC9453}" type="presParOf" srcId="{33B7B188-8614-466D-A497-81F2A9753959}" destId="{4115EE5A-0B35-413C-9C60-BAC8AF13384B}" srcOrd="0" destOrd="0" presId="urn:microsoft.com/office/officeart/2005/8/layout/hierarchy2"/>
    <dgm:cxn modelId="{B2134BF2-4E06-4B76-B61F-68A0BD71B8B6}" type="presParOf" srcId="{C92E143E-E89B-4EC5-95B5-92B1D5F44C9F}" destId="{2089833B-5883-46D6-B522-C3AF50FE866E}" srcOrd="9" destOrd="0" presId="urn:microsoft.com/office/officeart/2005/8/layout/hierarchy2"/>
    <dgm:cxn modelId="{6DAA656B-995C-4D74-82B6-7D5314666D50}" type="presParOf" srcId="{2089833B-5883-46D6-B522-C3AF50FE866E}" destId="{87FAEBD8-954E-4534-9168-7C33F96E792B}" srcOrd="0" destOrd="0" presId="urn:microsoft.com/office/officeart/2005/8/layout/hierarchy2"/>
    <dgm:cxn modelId="{E1CC478A-3743-4522-9BEF-A94BF126425F}" type="presParOf" srcId="{2089833B-5883-46D6-B522-C3AF50FE866E}" destId="{AB88B46D-497E-436C-9CE6-3335E0CBB478}" srcOrd="1" destOrd="0" presId="urn:microsoft.com/office/officeart/2005/8/layout/hierarchy2"/>
    <dgm:cxn modelId="{11595037-16F2-40C1-9546-007F80CCF735}" type="presParOf" srcId="{615D053D-64C8-40B2-A1C7-74F51E425478}" destId="{73C60E33-6605-4959-8D61-4BD656474A51}" srcOrd="2" destOrd="0" presId="urn:microsoft.com/office/officeart/2005/8/layout/hierarchy2"/>
    <dgm:cxn modelId="{9E844A1F-C5B5-4582-92B6-6A9D49E3E767}" type="presParOf" srcId="{73C60E33-6605-4959-8D61-4BD656474A51}" destId="{D03ACDF4-D3D3-45C2-8668-F60573FF3F6E}" srcOrd="0" destOrd="0" presId="urn:microsoft.com/office/officeart/2005/8/layout/hierarchy2"/>
    <dgm:cxn modelId="{0DACCBF5-0D1C-4B9C-A250-EDCA3B79EB9E}" type="presParOf" srcId="{615D053D-64C8-40B2-A1C7-74F51E425478}" destId="{B0E6221B-F3DD-492A-8098-1BA65A856EC8}" srcOrd="3" destOrd="0" presId="urn:microsoft.com/office/officeart/2005/8/layout/hierarchy2"/>
    <dgm:cxn modelId="{1E91126E-E431-4E95-8FBE-09A07F2833D5}" type="presParOf" srcId="{B0E6221B-F3DD-492A-8098-1BA65A856EC8}" destId="{FDC6E4ED-8FC0-4040-90D6-02C39ABA3B66}" srcOrd="0" destOrd="0" presId="urn:microsoft.com/office/officeart/2005/8/layout/hierarchy2"/>
    <dgm:cxn modelId="{151F5ABE-9CB2-49A5-B58F-8F19157429B2}" type="presParOf" srcId="{B0E6221B-F3DD-492A-8098-1BA65A856EC8}" destId="{26ED979F-262E-4321-AABD-D6FCBB2F41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AEFB0A-337E-4216-BB31-F5E1E4A58DCB}" type="doc">
      <dgm:prSet loTypeId="urn:microsoft.com/office/officeart/2005/8/layout/hierarchy2" loCatId="hierarchy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PH"/>
        </a:p>
      </dgm:t>
    </dgm:pt>
    <dgm:pt modelId="{1A313227-C0A2-478F-8360-9AAD321803C1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virtualE/</a:t>
          </a:r>
        </a:p>
      </dgm:t>
    </dgm:pt>
    <dgm:pt modelId="{A80CDB77-625B-4C26-94F0-B779E7BA262A}" type="parTrans" cxnId="{9818766B-2F7C-49B2-BD2F-56F20A6C0701}">
      <dgm:prSet/>
      <dgm:spPr/>
      <dgm:t>
        <a:bodyPr/>
        <a:lstStyle/>
        <a:p>
          <a:endParaRPr lang="en-PH"/>
        </a:p>
      </dgm:t>
    </dgm:pt>
    <dgm:pt modelId="{D21CFA79-26ED-4BA3-BE10-6E582A5D1EBE}" type="sibTrans" cxnId="{9818766B-2F7C-49B2-BD2F-56F20A6C0701}">
      <dgm:prSet/>
      <dgm:spPr/>
      <dgm:t>
        <a:bodyPr/>
        <a:lstStyle/>
        <a:p>
          <a:endParaRPr lang="en-PH"/>
        </a:p>
      </dgm:t>
    </dgm:pt>
    <dgm:pt modelId="{C7EB285D-DD82-4911-A738-A13DC88519B7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project/</a:t>
          </a:r>
        </a:p>
      </dgm:t>
    </dgm:pt>
    <dgm:pt modelId="{6B638E38-F3B1-455E-A7B5-C568CC1DCFAF}" type="parTrans" cxnId="{E18BCDB0-63D8-4321-9AFE-9E5AC99C6F2E}">
      <dgm:prSet/>
      <dgm:spPr/>
      <dgm:t>
        <a:bodyPr/>
        <a:lstStyle/>
        <a:p>
          <a:endParaRPr lang="en-PH"/>
        </a:p>
      </dgm:t>
    </dgm:pt>
    <dgm:pt modelId="{07969A7D-73BE-4DA3-B633-7C9C1C449044}" type="sibTrans" cxnId="{E18BCDB0-63D8-4321-9AFE-9E5AC99C6F2E}">
      <dgm:prSet/>
      <dgm:spPr/>
      <dgm:t>
        <a:bodyPr/>
        <a:lstStyle/>
        <a:p>
          <a:endParaRPr lang="en-PH"/>
        </a:p>
      </dgm:t>
    </dgm:pt>
    <dgm:pt modelId="{E2B518CB-13FD-4EAB-B511-0145F5D9D288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venv</a:t>
          </a:r>
        </a:p>
      </dgm:t>
    </dgm:pt>
    <dgm:pt modelId="{E486D6F0-7F6A-4A28-84A2-4194A2817C4D}" type="parTrans" cxnId="{25024AB3-2AC3-452F-A157-E9750FD6C916}">
      <dgm:prSet/>
      <dgm:spPr/>
      <dgm:t>
        <a:bodyPr/>
        <a:lstStyle/>
        <a:p>
          <a:endParaRPr lang="en-PH"/>
        </a:p>
      </dgm:t>
    </dgm:pt>
    <dgm:pt modelId="{F358F0AA-182F-4BB9-8CAA-F40EB3E84424}" type="sibTrans" cxnId="{25024AB3-2AC3-452F-A157-E9750FD6C916}">
      <dgm:prSet/>
      <dgm:spPr/>
      <dgm:t>
        <a:bodyPr/>
        <a:lstStyle/>
        <a:p>
          <a:endParaRPr lang="en-PH"/>
        </a:p>
      </dgm:t>
    </dgm:pt>
    <dgm:pt modelId="{56968803-9B2B-4FC2-AB20-84BA9E3F2593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__init__.py</a:t>
          </a:r>
        </a:p>
      </dgm:t>
    </dgm:pt>
    <dgm:pt modelId="{790C308D-1CDD-4E98-A18F-CC9DAF301342}" type="parTrans" cxnId="{DFDE1461-42D4-4D7B-B0F0-C58419136E25}">
      <dgm:prSet/>
      <dgm:spPr/>
      <dgm:t>
        <a:bodyPr/>
        <a:lstStyle/>
        <a:p>
          <a:endParaRPr lang="en-PH"/>
        </a:p>
      </dgm:t>
    </dgm:pt>
    <dgm:pt modelId="{2C891630-C0AE-4DD3-96C2-020FEDE17D72}" type="sibTrans" cxnId="{DFDE1461-42D4-4D7B-B0F0-C58419136E25}">
      <dgm:prSet/>
      <dgm:spPr/>
      <dgm:t>
        <a:bodyPr/>
        <a:lstStyle/>
        <a:p>
          <a:endParaRPr lang="en-PH"/>
        </a:p>
      </dgm:t>
    </dgm:pt>
    <dgm:pt modelId="{F99BD34A-639D-48EF-A7D5-05542B750E66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manage.py</a:t>
          </a:r>
          <a:endParaRPr lang="en-PH" sz="1000" b="1">
            <a:latin typeface="Aptos" panose="020B0004020202020204" pitchFamily="34" charset="0"/>
          </a:endParaRPr>
        </a:p>
      </dgm:t>
    </dgm:pt>
    <dgm:pt modelId="{C8D0CAE0-F643-418E-971C-F9A02AA8A2CC}" type="parTrans" cxnId="{8C3B98E7-D07E-4410-9AE8-1B236354BF1A}">
      <dgm:prSet/>
      <dgm:spPr/>
      <dgm:t>
        <a:bodyPr/>
        <a:lstStyle/>
        <a:p>
          <a:endParaRPr lang="en-PH"/>
        </a:p>
      </dgm:t>
    </dgm:pt>
    <dgm:pt modelId="{AC8EBE1F-2246-40C7-859B-AC607D8659D9}" type="sibTrans" cxnId="{8C3B98E7-D07E-4410-9AE8-1B236354BF1A}">
      <dgm:prSet/>
      <dgm:spPr/>
      <dgm:t>
        <a:bodyPr/>
        <a:lstStyle/>
        <a:p>
          <a:endParaRPr lang="en-PH"/>
        </a:p>
      </dgm:t>
    </dgm:pt>
    <dgm:pt modelId="{B7913082-FD26-4BA9-9D52-392AA2F03B04}">
      <dgm:prSet phldrT="[Text]" custT="1"/>
      <dgm:spPr/>
      <dgm:t>
        <a:bodyPr/>
        <a:lstStyle/>
        <a:p>
          <a:r>
            <a:rPr lang="en-PH" sz="1000" b="1">
              <a:latin typeface="Aptos" panose="020B0004020202020204" pitchFamily="34" charset="0"/>
            </a:rPr>
            <a:t>settings.py</a:t>
          </a:r>
          <a:endParaRPr lang="en-PH" sz="1000">
            <a:latin typeface="Aptos" panose="020B0004020202020204" pitchFamily="34" charset="0"/>
          </a:endParaRPr>
        </a:p>
      </dgm:t>
    </dgm:pt>
    <dgm:pt modelId="{93D494F0-82E5-476B-A7BA-695019E109C6}" type="parTrans" cxnId="{D678A872-2D99-4A09-B6A9-1ECDD3CCE6DC}">
      <dgm:prSet/>
      <dgm:spPr/>
      <dgm:t>
        <a:bodyPr/>
        <a:lstStyle/>
        <a:p>
          <a:endParaRPr lang="en-PH"/>
        </a:p>
      </dgm:t>
    </dgm:pt>
    <dgm:pt modelId="{D9BB6E94-08B7-4E10-B46D-B3279006001A}" type="sibTrans" cxnId="{D678A872-2D99-4A09-B6A9-1ECDD3CCE6DC}">
      <dgm:prSet/>
      <dgm:spPr/>
      <dgm:t>
        <a:bodyPr/>
        <a:lstStyle/>
        <a:p>
          <a:endParaRPr lang="en-PH"/>
        </a:p>
      </dgm:t>
    </dgm:pt>
    <dgm:pt modelId="{E3D957B4-AC8D-4898-A9CB-58EF1003B7B7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urls.py</a:t>
          </a:r>
        </a:p>
      </dgm:t>
    </dgm:pt>
    <dgm:pt modelId="{DF9C5AFC-1AAB-4470-B1EE-475D5CD3F6EF}" type="parTrans" cxnId="{BB6B25BF-648A-4FA6-A2A6-5F46FF3A27C3}">
      <dgm:prSet/>
      <dgm:spPr/>
      <dgm:t>
        <a:bodyPr/>
        <a:lstStyle/>
        <a:p>
          <a:endParaRPr lang="en-PH"/>
        </a:p>
      </dgm:t>
    </dgm:pt>
    <dgm:pt modelId="{00C7513A-B1B2-4103-A251-1A6F9036B0A5}" type="sibTrans" cxnId="{BB6B25BF-648A-4FA6-A2A6-5F46FF3A27C3}">
      <dgm:prSet/>
      <dgm:spPr/>
      <dgm:t>
        <a:bodyPr/>
        <a:lstStyle/>
        <a:p>
          <a:endParaRPr lang="en-PH"/>
        </a:p>
      </dgm:t>
    </dgm:pt>
    <dgm:pt modelId="{95D77F5E-258D-4767-BEBA-7498C1D63A84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asgi.py</a:t>
          </a:r>
        </a:p>
      </dgm:t>
    </dgm:pt>
    <dgm:pt modelId="{5C22F913-F777-4A81-AFF2-00C8601A9406}" type="parTrans" cxnId="{EF4B7B4C-65A2-403C-933C-D58D6093490F}">
      <dgm:prSet/>
      <dgm:spPr/>
      <dgm:t>
        <a:bodyPr/>
        <a:lstStyle/>
        <a:p>
          <a:endParaRPr lang="en-PH"/>
        </a:p>
      </dgm:t>
    </dgm:pt>
    <dgm:pt modelId="{2E87A607-8208-408D-BF37-FFBE24A1E817}" type="sibTrans" cxnId="{EF4B7B4C-65A2-403C-933C-D58D6093490F}">
      <dgm:prSet/>
      <dgm:spPr/>
      <dgm:t>
        <a:bodyPr/>
        <a:lstStyle/>
        <a:p>
          <a:endParaRPr lang="en-PH"/>
        </a:p>
      </dgm:t>
    </dgm:pt>
    <dgm:pt modelId="{B7BEB6D6-6C55-4F05-A37E-A5625B849065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wsig.py</a:t>
          </a:r>
        </a:p>
      </dgm:t>
    </dgm:pt>
    <dgm:pt modelId="{E8C8E44A-6B7A-4EB9-828B-849B3A45187F}" type="parTrans" cxnId="{E72D6855-D059-499B-8B93-9FB2CDF4A43F}">
      <dgm:prSet/>
      <dgm:spPr/>
      <dgm:t>
        <a:bodyPr/>
        <a:lstStyle/>
        <a:p>
          <a:endParaRPr lang="en-PH"/>
        </a:p>
      </dgm:t>
    </dgm:pt>
    <dgm:pt modelId="{1450B56A-EFD5-47BD-A260-F06FF61E5600}" type="sibTrans" cxnId="{E72D6855-D059-499B-8B93-9FB2CDF4A43F}">
      <dgm:prSet/>
      <dgm:spPr/>
      <dgm:t>
        <a:bodyPr/>
        <a:lstStyle/>
        <a:p>
          <a:endParaRPr lang="en-PH"/>
        </a:p>
      </dgm:t>
    </dgm:pt>
    <dgm:pt modelId="{8D8F6A0E-9DB2-4C18-816A-4537EA20495A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project/</a:t>
          </a:r>
          <a:endParaRPr lang="en-PH" sz="1000" b="1">
            <a:latin typeface="Aptos" panose="020B0004020202020204" pitchFamily="34" charset="0"/>
          </a:endParaRPr>
        </a:p>
      </dgm:t>
    </dgm:pt>
    <dgm:pt modelId="{E72B2AF5-6AEE-423D-B6E4-BB7F19D59BB9}" type="parTrans" cxnId="{6D739627-C836-4461-9F9B-86F41EC22132}">
      <dgm:prSet/>
      <dgm:spPr/>
      <dgm:t>
        <a:bodyPr/>
        <a:lstStyle/>
        <a:p>
          <a:endParaRPr lang="en-PH"/>
        </a:p>
      </dgm:t>
    </dgm:pt>
    <dgm:pt modelId="{673236C4-2853-4824-A18E-D6B9EA2A9A58}" type="sibTrans" cxnId="{6D739627-C836-4461-9F9B-86F41EC22132}">
      <dgm:prSet/>
      <dgm:spPr/>
      <dgm:t>
        <a:bodyPr/>
        <a:lstStyle/>
        <a:p>
          <a:endParaRPr lang="en-PH"/>
        </a:p>
      </dgm:t>
    </dgm:pt>
    <dgm:pt modelId="{06EEAEEB-1AB0-48D1-A934-195C09AFF0B5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app/</a:t>
          </a:r>
        </a:p>
      </dgm:t>
    </dgm:pt>
    <dgm:pt modelId="{C0D5B8D8-7066-4408-AD67-9EFD496B77C5}" type="parTrans" cxnId="{34FEAC25-4143-4B93-9578-CC6D281D2CEB}">
      <dgm:prSet/>
      <dgm:spPr/>
      <dgm:t>
        <a:bodyPr/>
        <a:lstStyle/>
        <a:p>
          <a:endParaRPr lang="en-PH"/>
        </a:p>
      </dgm:t>
    </dgm:pt>
    <dgm:pt modelId="{71749F4D-F31A-400E-8769-C67A4EF8DD9B}" type="sibTrans" cxnId="{34FEAC25-4143-4B93-9578-CC6D281D2CEB}">
      <dgm:prSet/>
      <dgm:spPr/>
      <dgm:t>
        <a:bodyPr/>
        <a:lstStyle/>
        <a:p>
          <a:endParaRPr lang="en-PH"/>
        </a:p>
      </dgm:t>
    </dgm:pt>
    <dgm:pt modelId="{530973F3-3620-4C0F-8A3E-C8B170214192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db.sqlite3</a:t>
          </a:r>
        </a:p>
      </dgm:t>
    </dgm:pt>
    <dgm:pt modelId="{0B3BC71C-9D43-482D-BD11-3C35F2B5B088}" type="parTrans" cxnId="{FAFA17EE-ACA5-4C76-98A2-BB345629F470}">
      <dgm:prSet/>
      <dgm:spPr/>
      <dgm:t>
        <a:bodyPr/>
        <a:lstStyle/>
        <a:p>
          <a:endParaRPr lang="en-PH"/>
        </a:p>
      </dgm:t>
    </dgm:pt>
    <dgm:pt modelId="{4B3CEF79-EBBE-49F9-B209-F52288F50E10}" type="sibTrans" cxnId="{FAFA17EE-ACA5-4C76-98A2-BB345629F470}">
      <dgm:prSet/>
      <dgm:spPr/>
      <dgm:t>
        <a:bodyPr/>
        <a:lstStyle/>
        <a:p>
          <a:endParaRPr lang="en-PH"/>
        </a:p>
      </dgm:t>
    </dgm:pt>
    <dgm:pt modelId="{6D7DE520-24C9-402B-959F-AF69354D0A68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migrations/</a:t>
          </a:r>
        </a:p>
      </dgm:t>
    </dgm:pt>
    <dgm:pt modelId="{6675BD4D-E2A6-4357-A7D7-58F7D1CFFDFE}" type="parTrans" cxnId="{6E6FB194-3469-453D-B8C4-34E0B0B0FD45}">
      <dgm:prSet/>
      <dgm:spPr/>
      <dgm:t>
        <a:bodyPr/>
        <a:lstStyle/>
        <a:p>
          <a:endParaRPr lang="en-PH"/>
        </a:p>
      </dgm:t>
    </dgm:pt>
    <dgm:pt modelId="{7D1FFF69-0CDE-42DC-AC6B-718AC9591EBA}" type="sibTrans" cxnId="{6E6FB194-3469-453D-B8C4-34E0B0B0FD45}">
      <dgm:prSet/>
      <dgm:spPr/>
      <dgm:t>
        <a:bodyPr/>
        <a:lstStyle/>
        <a:p>
          <a:endParaRPr lang="en-PH"/>
        </a:p>
      </dgm:t>
    </dgm:pt>
    <dgm:pt modelId="{0F91F0CE-657C-4EDF-8770-0DDECD8441E6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__init__.py</a:t>
          </a:r>
        </a:p>
      </dgm:t>
    </dgm:pt>
    <dgm:pt modelId="{0B97CC1B-F943-4CA2-8A4E-46BC6D115641}" type="parTrans" cxnId="{1F5A782C-94B5-4F05-AC6A-5D7602C0F9C1}">
      <dgm:prSet/>
      <dgm:spPr/>
      <dgm:t>
        <a:bodyPr/>
        <a:lstStyle/>
        <a:p>
          <a:endParaRPr lang="en-PH"/>
        </a:p>
      </dgm:t>
    </dgm:pt>
    <dgm:pt modelId="{6AF2210F-9EB6-4C6A-86BF-5BA01F9EAE66}" type="sibTrans" cxnId="{1F5A782C-94B5-4F05-AC6A-5D7602C0F9C1}">
      <dgm:prSet/>
      <dgm:spPr/>
      <dgm:t>
        <a:bodyPr/>
        <a:lstStyle/>
        <a:p>
          <a:endParaRPr lang="en-PH"/>
        </a:p>
      </dgm:t>
    </dgm:pt>
    <dgm:pt modelId="{3466E4C6-9A9C-4B6E-B0ED-98318FCDF584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admin.py</a:t>
          </a:r>
        </a:p>
      </dgm:t>
    </dgm:pt>
    <dgm:pt modelId="{1EB17626-F1BD-44AA-862C-D2AA825F5E29}" type="parTrans" cxnId="{82A09798-712F-432B-96FD-6A83E3F2D311}">
      <dgm:prSet/>
      <dgm:spPr/>
      <dgm:t>
        <a:bodyPr/>
        <a:lstStyle/>
        <a:p>
          <a:endParaRPr lang="en-PH"/>
        </a:p>
      </dgm:t>
    </dgm:pt>
    <dgm:pt modelId="{9E92D6EA-ADD5-45B8-86E8-DDD972F59687}" type="sibTrans" cxnId="{82A09798-712F-432B-96FD-6A83E3F2D311}">
      <dgm:prSet/>
      <dgm:spPr/>
      <dgm:t>
        <a:bodyPr/>
        <a:lstStyle/>
        <a:p>
          <a:endParaRPr lang="en-PH"/>
        </a:p>
      </dgm:t>
    </dgm:pt>
    <dgm:pt modelId="{C107E1B3-AD36-4E31-9760-6B8D80C0720F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apps.py</a:t>
          </a:r>
        </a:p>
      </dgm:t>
    </dgm:pt>
    <dgm:pt modelId="{C6BDFDAF-5EEB-4A03-90E1-EFD5804FF617}" type="parTrans" cxnId="{534F1360-6EE4-4CCF-8AF8-884FA0DCA1E0}">
      <dgm:prSet/>
      <dgm:spPr/>
      <dgm:t>
        <a:bodyPr/>
        <a:lstStyle/>
        <a:p>
          <a:endParaRPr lang="en-PH"/>
        </a:p>
      </dgm:t>
    </dgm:pt>
    <dgm:pt modelId="{858F8334-7640-43C6-AE27-B776E8494BBF}" type="sibTrans" cxnId="{534F1360-6EE4-4CCF-8AF8-884FA0DCA1E0}">
      <dgm:prSet/>
      <dgm:spPr/>
      <dgm:t>
        <a:bodyPr/>
        <a:lstStyle/>
        <a:p>
          <a:endParaRPr lang="en-PH"/>
        </a:p>
      </dgm:t>
    </dgm:pt>
    <dgm:pt modelId="{3AA328EE-179F-4929-B53A-8FC50A4E76F9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models.py</a:t>
          </a:r>
        </a:p>
      </dgm:t>
    </dgm:pt>
    <dgm:pt modelId="{3E87B429-667E-4D5C-8DED-471CF2397C1A}" type="parTrans" cxnId="{CFE5EAE9-E81C-4657-B6F6-B8060AE3AE7D}">
      <dgm:prSet/>
      <dgm:spPr/>
      <dgm:t>
        <a:bodyPr/>
        <a:lstStyle/>
        <a:p>
          <a:endParaRPr lang="en-PH"/>
        </a:p>
      </dgm:t>
    </dgm:pt>
    <dgm:pt modelId="{6ABF247B-740A-41DB-869E-62E681817099}" type="sibTrans" cxnId="{CFE5EAE9-E81C-4657-B6F6-B8060AE3AE7D}">
      <dgm:prSet/>
      <dgm:spPr/>
      <dgm:t>
        <a:bodyPr/>
        <a:lstStyle/>
        <a:p>
          <a:endParaRPr lang="en-PH"/>
        </a:p>
      </dgm:t>
    </dgm:pt>
    <dgm:pt modelId="{47F7336E-64FE-4EC1-9BEE-60E94FA6DA10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test.py</a:t>
          </a:r>
        </a:p>
      </dgm:t>
    </dgm:pt>
    <dgm:pt modelId="{0D6C76D0-BB3B-4490-8A85-71F842981BE3}" type="parTrans" cxnId="{C17A5049-BF5F-4A62-A20E-C5E0C83C30EF}">
      <dgm:prSet/>
      <dgm:spPr/>
      <dgm:t>
        <a:bodyPr/>
        <a:lstStyle/>
        <a:p>
          <a:endParaRPr lang="en-PH"/>
        </a:p>
      </dgm:t>
    </dgm:pt>
    <dgm:pt modelId="{F3EA50BC-4512-4423-A3C2-9B39BF30EF2B}" type="sibTrans" cxnId="{C17A5049-BF5F-4A62-A20E-C5E0C83C30EF}">
      <dgm:prSet/>
      <dgm:spPr/>
      <dgm:t>
        <a:bodyPr/>
        <a:lstStyle/>
        <a:p>
          <a:endParaRPr lang="en-PH"/>
        </a:p>
      </dgm:t>
    </dgm:pt>
    <dgm:pt modelId="{B3AECB6D-0DD8-4525-A1B4-55FD5498E6A9}">
      <dgm:prSet phldrT="[Text]" custT="1"/>
      <dgm:spPr/>
      <dgm:t>
        <a:bodyPr/>
        <a:lstStyle/>
        <a:p>
          <a:r>
            <a:rPr lang="en-PH" sz="1000">
              <a:latin typeface="Aptos" panose="020B0004020202020204" pitchFamily="34" charset="0"/>
            </a:rPr>
            <a:t>views.py</a:t>
          </a:r>
        </a:p>
      </dgm:t>
    </dgm:pt>
    <dgm:pt modelId="{09C86ED3-BDCF-46AE-A853-03A484A59DD6}" type="parTrans" cxnId="{8BE0813C-75AF-40AB-A8B3-533C82F09E61}">
      <dgm:prSet/>
      <dgm:spPr/>
      <dgm:t>
        <a:bodyPr/>
        <a:lstStyle/>
        <a:p>
          <a:endParaRPr lang="en-PH"/>
        </a:p>
      </dgm:t>
    </dgm:pt>
    <dgm:pt modelId="{A9E10DF9-4706-4E34-A11E-00DC384F2C9C}" type="sibTrans" cxnId="{8BE0813C-75AF-40AB-A8B3-533C82F09E61}">
      <dgm:prSet/>
      <dgm:spPr/>
      <dgm:t>
        <a:bodyPr/>
        <a:lstStyle/>
        <a:p>
          <a:endParaRPr lang="en-PH"/>
        </a:p>
      </dgm:t>
    </dgm:pt>
    <dgm:pt modelId="{F56C94BA-141E-4F56-9FC6-0E374B99B95C}" type="pres">
      <dgm:prSet presAssocID="{A4AEFB0A-337E-4216-BB31-F5E1E4A58D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E6E8D4-2977-4496-82E2-F55526C0BC32}" type="pres">
      <dgm:prSet presAssocID="{1A313227-C0A2-478F-8360-9AAD321803C1}" presName="root1" presStyleCnt="0"/>
      <dgm:spPr/>
    </dgm:pt>
    <dgm:pt modelId="{E0090619-15A3-4857-80F9-13C75ED4B1C3}" type="pres">
      <dgm:prSet presAssocID="{1A313227-C0A2-478F-8360-9AAD321803C1}" presName="LevelOneTextNode" presStyleLbl="node0" presStyleIdx="0" presStyleCnt="1" custScaleX="179590">
        <dgm:presLayoutVars>
          <dgm:chPref val="3"/>
        </dgm:presLayoutVars>
      </dgm:prSet>
      <dgm:spPr/>
    </dgm:pt>
    <dgm:pt modelId="{615D053D-64C8-40B2-A1C7-74F51E425478}" type="pres">
      <dgm:prSet presAssocID="{1A313227-C0A2-478F-8360-9AAD321803C1}" presName="level2hierChild" presStyleCnt="0"/>
      <dgm:spPr/>
    </dgm:pt>
    <dgm:pt modelId="{5E80570C-4313-4B0C-8806-70068E642190}" type="pres">
      <dgm:prSet presAssocID="{6B638E38-F3B1-455E-A7B5-C568CC1DCFAF}" presName="conn2-1" presStyleLbl="parChTrans1D2" presStyleIdx="0" presStyleCnt="2"/>
      <dgm:spPr/>
    </dgm:pt>
    <dgm:pt modelId="{6238D193-8510-4E8D-AB1B-0EFC0678CCCB}" type="pres">
      <dgm:prSet presAssocID="{6B638E38-F3B1-455E-A7B5-C568CC1DCFAF}" presName="connTx" presStyleLbl="parChTrans1D2" presStyleIdx="0" presStyleCnt="2"/>
      <dgm:spPr/>
    </dgm:pt>
    <dgm:pt modelId="{1EF2EF65-9D79-4062-B52B-EC22F29F2F84}" type="pres">
      <dgm:prSet presAssocID="{C7EB285D-DD82-4911-A738-A13DC88519B7}" presName="root2" presStyleCnt="0"/>
      <dgm:spPr/>
    </dgm:pt>
    <dgm:pt modelId="{A96478F1-6698-41D8-900F-0A11534DF873}" type="pres">
      <dgm:prSet presAssocID="{C7EB285D-DD82-4911-A738-A13DC88519B7}" presName="LevelTwoTextNode" presStyleLbl="node2" presStyleIdx="0" presStyleCnt="2" custScaleX="179590">
        <dgm:presLayoutVars>
          <dgm:chPref val="3"/>
        </dgm:presLayoutVars>
      </dgm:prSet>
      <dgm:spPr/>
    </dgm:pt>
    <dgm:pt modelId="{E7B5C6E4-D4C7-4669-8805-23CFABFE4FC0}" type="pres">
      <dgm:prSet presAssocID="{C7EB285D-DD82-4911-A738-A13DC88519B7}" presName="level3hierChild" presStyleCnt="0"/>
      <dgm:spPr/>
    </dgm:pt>
    <dgm:pt modelId="{CFC463CE-8099-4A13-AECB-F7210536367A}" type="pres">
      <dgm:prSet presAssocID="{C8D0CAE0-F643-418E-971C-F9A02AA8A2CC}" presName="conn2-1" presStyleLbl="parChTrans1D3" presStyleIdx="0" presStyleCnt="4"/>
      <dgm:spPr/>
    </dgm:pt>
    <dgm:pt modelId="{10B2FFAC-0737-4872-A78F-5F20D9381F83}" type="pres">
      <dgm:prSet presAssocID="{C8D0CAE0-F643-418E-971C-F9A02AA8A2CC}" presName="connTx" presStyleLbl="parChTrans1D3" presStyleIdx="0" presStyleCnt="4"/>
      <dgm:spPr/>
    </dgm:pt>
    <dgm:pt modelId="{404AE4F3-C3D3-4D89-9259-7176B2A29AF1}" type="pres">
      <dgm:prSet presAssocID="{F99BD34A-639D-48EF-A7D5-05542B750E66}" presName="root2" presStyleCnt="0"/>
      <dgm:spPr/>
    </dgm:pt>
    <dgm:pt modelId="{AC55311F-B5B6-4060-B156-3AEF5BC5A1E1}" type="pres">
      <dgm:prSet presAssocID="{F99BD34A-639D-48EF-A7D5-05542B750E66}" presName="LevelTwoTextNode" presStyleLbl="node3" presStyleIdx="0" presStyleCnt="4" custScaleX="179590" custLinFactNeighborX="3967" custLinFactNeighborY="-5289">
        <dgm:presLayoutVars>
          <dgm:chPref val="3"/>
        </dgm:presLayoutVars>
      </dgm:prSet>
      <dgm:spPr/>
    </dgm:pt>
    <dgm:pt modelId="{0C711FCF-5705-4CC8-8BC7-90A222C6F8F2}" type="pres">
      <dgm:prSet presAssocID="{F99BD34A-639D-48EF-A7D5-05542B750E66}" presName="level3hierChild" presStyleCnt="0"/>
      <dgm:spPr/>
    </dgm:pt>
    <dgm:pt modelId="{C604A2E0-3C84-426E-9913-7F3275CA5D83}" type="pres">
      <dgm:prSet presAssocID="{E72B2AF5-6AEE-423D-B6E4-BB7F19D59BB9}" presName="conn2-1" presStyleLbl="parChTrans1D3" presStyleIdx="1" presStyleCnt="4"/>
      <dgm:spPr/>
    </dgm:pt>
    <dgm:pt modelId="{2E02DA31-A928-4F8F-A977-A72F5C586F7F}" type="pres">
      <dgm:prSet presAssocID="{E72B2AF5-6AEE-423D-B6E4-BB7F19D59BB9}" presName="connTx" presStyleLbl="parChTrans1D3" presStyleIdx="1" presStyleCnt="4"/>
      <dgm:spPr/>
    </dgm:pt>
    <dgm:pt modelId="{A6CAE2A1-D76E-4B5C-96B0-F83AF9F8FE76}" type="pres">
      <dgm:prSet presAssocID="{8D8F6A0E-9DB2-4C18-816A-4537EA20495A}" presName="root2" presStyleCnt="0"/>
      <dgm:spPr/>
    </dgm:pt>
    <dgm:pt modelId="{5C67D723-ECB4-4EC0-91E2-3A30BBB7AD7C}" type="pres">
      <dgm:prSet presAssocID="{8D8F6A0E-9DB2-4C18-816A-4537EA20495A}" presName="LevelTwoTextNode" presStyleLbl="node3" presStyleIdx="1" presStyleCnt="4" custScaleX="179590" custLinFactNeighborX="3967" custLinFactNeighborY="-5289">
        <dgm:presLayoutVars>
          <dgm:chPref val="3"/>
        </dgm:presLayoutVars>
      </dgm:prSet>
      <dgm:spPr/>
    </dgm:pt>
    <dgm:pt modelId="{049897FA-93BB-48DB-B6F8-0882B0518902}" type="pres">
      <dgm:prSet presAssocID="{8D8F6A0E-9DB2-4C18-816A-4537EA20495A}" presName="level3hierChild" presStyleCnt="0"/>
      <dgm:spPr/>
    </dgm:pt>
    <dgm:pt modelId="{283C4E9D-F7AE-47A7-BAD4-B2A18298B0C4}" type="pres">
      <dgm:prSet presAssocID="{790C308D-1CDD-4E98-A18F-CC9DAF301342}" presName="conn2-1" presStyleLbl="parChTrans1D4" presStyleIdx="0" presStyleCnt="12"/>
      <dgm:spPr/>
    </dgm:pt>
    <dgm:pt modelId="{260624EE-E9CF-4260-B1F8-F4667E989BB1}" type="pres">
      <dgm:prSet presAssocID="{790C308D-1CDD-4E98-A18F-CC9DAF301342}" presName="connTx" presStyleLbl="parChTrans1D4" presStyleIdx="0" presStyleCnt="12"/>
      <dgm:spPr/>
    </dgm:pt>
    <dgm:pt modelId="{D321E3A2-D352-4C2B-BFC1-A61E2578A877}" type="pres">
      <dgm:prSet presAssocID="{56968803-9B2B-4FC2-AB20-84BA9E3F2593}" presName="root2" presStyleCnt="0"/>
      <dgm:spPr/>
    </dgm:pt>
    <dgm:pt modelId="{6BA2E265-2D24-493D-968C-059BD32D1DB3}" type="pres">
      <dgm:prSet presAssocID="{56968803-9B2B-4FC2-AB20-84BA9E3F2593}" presName="LevelTwoTextNode" presStyleLbl="node4" presStyleIdx="0" presStyleCnt="12" custScaleX="239454">
        <dgm:presLayoutVars>
          <dgm:chPref val="3"/>
        </dgm:presLayoutVars>
      </dgm:prSet>
      <dgm:spPr/>
    </dgm:pt>
    <dgm:pt modelId="{DE0DD881-20E7-441A-B4A6-A416C3CA7C68}" type="pres">
      <dgm:prSet presAssocID="{56968803-9B2B-4FC2-AB20-84BA9E3F2593}" presName="level3hierChild" presStyleCnt="0"/>
      <dgm:spPr/>
    </dgm:pt>
    <dgm:pt modelId="{1009342C-19E0-4918-82E9-5769C8892DCD}" type="pres">
      <dgm:prSet presAssocID="{93D494F0-82E5-476B-A7BA-695019E109C6}" presName="conn2-1" presStyleLbl="parChTrans1D4" presStyleIdx="1" presStyleCnt="12"/>
      <dgm:spPr/>
    </dgm:pt>
    <dgm:pt modelId="{868A2F01-128D-40D4-88F8-E540AC16D0CA}" type="pres">
      <dgm:prSet presAssocID="{93D494F0-82E5-476B-A7BA-695019E109C6}" presName="connTx" presStyleLbl="parChTrans1D4" presStyleIdx="1" presStyleCnt="12"/>
      <dgm:spPr/>
    </dgm:pt>
    <dgm:pt modelId="{858D9091-0792-44A9-BC82-DD19C40337E3}" type="pres">
      <dgm:prSet presAssocID="{B7913082-FD26-4BA9-9D52-392AA2F03B04}" presName="root2" presStyleCnt="0"/>
      <dgm:spPr/>
    </dgm:pt>
    <dgm:pt modelId="{D6D4836B-B592-4970-B72A-1FE4F1C74D5C}" type="pres">
      <dgm:prSet presAssocID="{B7913082-FD26-4BA9-9D52-392AA2F03B04}" presName="LevelTwoTextNode" presStyleLbl="node4" presStyleIdx="1" presStyleCnt="12" custScaleX="239455">
        <dgm:presLayoutVars>
          <dgm:chPref val="3"/>
        </dgm:presLayoutVars>
      </dgm:prSet>
      <dgm:spPr/>
    </dgm:pt>
    <dgm:pt modelId="{E4E75AC1-9723-4F57-9516-4BE42E0FCEC1}" type="pres">
      <dgm:prSet presAssocID="{B7913082-FD26-4BA9-9D52-392AA2F03B04}" presName="level3hierChild" presStyleCnt="0"/>
      <dgm:spPr/>
    </dgm:pt>
    <dgm:pt modelId="{A59A9273-1E67-42B7-A9BF-2FD3D01696C3}" type="pres">
      <dgm:prSet presAssocID="{DF9C5AFC-1AAB-4470-B1EE-475D5CD3F6EF}" presName="conn2-1" presStyleLbl="parChTrans1D4" presStyleIdx="2" presStyleCnt="12"/>
      <dgm:spPr/>
    </dgm:pt>
    <dgm:pt modelId="{57407F00-42AA-4901-AA75-3AD0DAB0767D}" type="pres">
      <dgm:prSet presAssocID="{DF9C5AFC-1AAB-4470-B1EE-475D5CD3F6EF}" presName="connTx" presStyleLbl="parChTrans1D4" presStyleIdx="2" presStyleCnt="12"/>
      <dgm:spPr/>
    </dgm:pt>
    <dgm:pt modelId="{59173F83-9AE9-41DB-A9E3-082AD5B36E98}" type="pres">
      <dgm:prSet presAssocID="{E3D957B4-AC8D-4898-A9CB-58EF1003B7B7}" presName="root2" presStyleCnt="0"/>
      <dgm:spPr/>
    </dgm:pt>
    <dgm:pt modelId="{170EBE8E-FAA3-4248-8367-91403B13D0FD}" type="pres">
      <dgm:prSet presAssocID="{E3D957B4-AC8D-4898-A9CB-58EF1003B7B7}" presName="LevelTwoTextNode" presStyleLbl="node4" presStyleIdx="2" presStyleCnt="12" custScaleX="239455">
        <dgm:presLayoutVars>
          <dgm:chPref val="3"/>
        </dgm:presLayoutVars>
      </dgm:prSet>
      <dgm:spPr/>
    </dgm:pt>
    <dgm:pt modelId="{03A19867-3986-4194-B0FC-F8E5DCE1FA0D}" type="pres">
      <dgm:prSet presAssocID="{E3D957B4-AC8D-4898-A9CB-58EF1003B7B7}" presName="level3hierChild" presStyleCnt="0"/>
      <dgm:spPr/>
    </dgm:pt>
    <dgm:pt modelId="{0C5C3C42-221A-4FFC-A24B-1608237CC15E}" type="pres">
      <dgm:prSet presAssocID="{5C22F913-F777-4A81-AFF2-00C8601A9406}" presName="conn2-1" presStyleLbl="parChTrans1D4" presStyleIdx="3" presStyleCnt="12"/>
      <dgm:spPr/>
    </dgm:pt>
    <dgm:pt modelId="{08F2D246-BD9C-49B6-AEB7-FC0684E9CE1D}" type="pres">
      <dgm:prSet presAssocID="{5C22F913-F777-4A81-AFF2-00C8601A9406}" presName="connTx" presStyleLbl="parChTrans1D4" presStyleIdx="3" presStyleCnt="12"/>
      <dgm:spPr/>
    </dgm:pt>
    <dgm:pt modelId="{F6C42700-56BD-46FF-A9F6-525D2ABB35DC}" type="pres">
      <dgm:prSet presAssocID="{95D77F5E-258D-4767-BEBA-7498C1D63A84}" presName="root2" presStyleCnt="0"/>
      <dgm:spPr/>
    </dgm:pt>
    <dgm:pt modelId="{D2E21C01-4D43-498F-ADA5-559B0C36E656}" type="pres">
      <dgm:prSet presAssocID="{95D77F5E-258D-4767-BEBA-7498C1D63A84}" presName="LevelTwoTextNode" presStyleLbl="node4" presStyleIdx="3" presStyleCnt="12" custScaleX="239455">
        <dgm:presLayoutVars>
          <dgm:chPref val="3"/>
        </dgm:presLayoutVars>
      </dgm:prSet>
      <dgm:spPr/>
    </dgm:pt>
    <dgm:pt modelId="{088324CE-7791-4A3E-AA14-ECD8495738E6}" type="pres">
      <dgm:prSet presAssocID="{95D77F5E-258D-4767-BEBA-7498C1D63A84}" presName="level3hierChild" presStyleCnt="0"/>
      <dgm:spPr/>
    </dgm:pt>
    <dgm:pt modelId="{33B7B188-8614-466D-A497-81F2A9753959}" type="pres">
      <dgm:prSet presAssocID="{E8C8E44A-6B7A-4EB9-828B-849B3A45187F}" presName="conn2-1" presStyleLbl="parChTrans1D4" presStyleIdx="4" presStyleCnt="12"/>
      <dgm:spPr/>
    </dgm:pt>
    <dgm:pt modelId="{4115EE5A-0B35-413C-9C60-BAC8AF13384B}" type="pres">
      <dgm:prSet presAssocID="{E8C8E44A-6B7A-4EB9-828B-849B3A45187F}" presName="connTx" presStyleLbl="parChTrans1D4" presStyleIdx="4" presStyleCnt="12"/>
      <dgm:spPr/>
    </dgm:pt>
    <dgm:pt modelId="{2089833B-5883-46D6-B522-C3AF50FE866E}" type="pres">
      <dgm:prSet presAssocID="{B7BEB6D6-6C55-4F05-A37E-A5625B849065}" presName="root2" presStyleCnt="0"/>
      <dgm:spPr/>
    </dgm:pt>
    <dgm:pt modelId="{87FAEBD8-954E-4534-9168-7C33F96E792B}" type="pres">
      <dgm:prSet presAssocID="{B7BEB6D6-6C55-4F05-A37E-A5625B849065}" presName="LevelTwoTextNode" presStyleLbl="node4" presStyleIdx="4" presStyleCnt="12" custScaleX="239455">
        <dgm:presLayoutVars>
          <dgm:chPref val="3"/>
        </dgm:presLayoutVars>
      </dgm:prSet>
      <dgm:spPr/>
    </dgm:pt>
    <dgm:pt modelId="{AB88B46D-497E-436C-9CE6-3335E0CBB478}" type="pres">
      <dgm:prSet presAssocID="{B7BEB6D6-6C55-4F05-A37E-A5625B849065}" presName="level3hierChild" presStyleCnt="0"/>
      <dgm:spPr/>
    </dgm:pt>
    <dgm:pt modelId="{CF0B67FD-6A91-40AB-8DBB-29C27870936A}" type="pres">
      <dgm:prSet presAssocID="{C0D5B8D8-7066-4408-AD67-9EFD496B77C5}" presName="conn2-1" presStyleLbl="parChTrans1D3" presStyleIdx="2" presStyleCnt="4"/>
      <dgm:spPr/>
    </dgm:pt>
    <dgm:pt modelId="{B482B052-C0A1-4EFB-8B92-65463B625483}" type="pres">
      <dgm:prSet presAssocID="{C0D5B8D8-7066-4408-AD67-9EFD496B77C5}" presName="connTx" presStyleLbl="parChTrans1D3" presStyleIdx="2" presStyleCnt="4"/>
      <dgm:spPr/>
    </dgm:pt>
    <dgm:pt modelId="{A9466C45-929D-4623-9EEF-BDBF17DE4570}" type="pres">
      <dgm:prSet presAssocID="{06EEAEEB-1AB0-48D1-A934-195C09AFF0B5}" presName="root2" presStyleCnt="0"/>
      <dgm:spPr/>
    </dgm:pt>
    <dgm:pt modelId="{BAEAD50A-C876-43BE-9B9B-AB91CE6076EC}" type="pres">
      <dgm:prSet presAssocID="{06EEAEEB-1AB0-48D1-A934-195C09AFF0B5}" presName="LevelTwoTextNode" presStyleLbl="node3" presStyleIdx="2" presStyleCnt="4" custScaleX="179590" custLinFactNeighborX="3967" custLinFactNeighborY="-5289">
        <dgm:presLayoutVars>
          <dgm:chPref val="3"/>
        </dgm:presLayoutVars>
      </dgm:prSet>
      <dgm:spPr/>
    </dgm:pt>
    <dgm:pt modelId="{34D90C98-9FEA-4B26-970F-D7D46CA69BEC}" type="pres">
      <dgm:prSet presAssocID="{06EEAEEB-1AB0-48D1-A934-195C09AFF0B5}" presName="level3hierChild" presStyleCnt="0"/>
      <dgm:spPr/>
    </dgm:pt>
    <dgm:pt modelId="{C241B131-EF8F-4802-B02D-E02C81B72BD6}" type="pres">
      <dgm:prSet presAssocID="{6675BD4D-E2A6-4357-A7D7-58F7D1CFFDFE}" presName="conn2-1" presStyleLbl="parChTrans1D4" presStyleIdx="5" presStyleCnt="12"/>
      <dgm:spPr/>
    </dgm:pt>
    <dgm:pt modelId="{9E30CEE7-E7FD-43B7-B40E-F2933FF8D71A}" type="pres">
      <dgm:prSet presAssocID="{6675BD4D-E2A6-4357-A7D7-58F7D1CFFDFE}" presName="connTx" presStyleLbl="parChTrans1D4" presStyleIdx="5" presStyleCnt="12"/>
      <dgm:spPr/>
    </dgm:pt>
    <dgm:pt modelId="{39E28049-000D-4CFC-BB9C-43A75F1D916E}" type="pres">
      <dgm:prSet presAssocID="{6D7DE520-24C9-402B-959F-AF69354D0A68}" presName="root2" presStyleCnt="0"/>
      <dgm:spPr/>
    </dgm:pt>
    <dgm:pt modelId="{D8F6859E-BD92-499B-BECD-5C0B55C3AC9A}" type="pres">
      <dgm:prSet presAssocID="{6D7DE520-24C9-402B-959F-AF69354D0A68}" presName="LevelTwoTextNode" presStyleLbl="node4" presStyleIdx="5" presStyleCnt="12" custScaleX="239455">
        <dgm:presLayoutVars>
          <dgm:chPref val="3"/>
        </dgm:presLayoutVars>
      </dgm:prSet>
      <dgm:spPr/>
    </dgm:pt>
    <dgm:pt modelId="{F3DC7AD8-B7EA-4B34-BA6C-886597DDF70C}" type="pres">
      <dgm:prSet presAssocID="{6D7DE520-24C9-402B-959F-AF69354D0A68}" presName="level3hierChild" presStyleCnt="0"/>
      <dgm:spPr/>
    </dgm:pt>
    <dgm:pt modelId="{8B584A7A-B18A-439B-B011-A7A40D5AF0A0}" type="pres">
      <dgm:prSet presAssocID="{0B97CC1B-F943-4CA2-8A4E-46BC6D115641}" presName="conn2-1" presStyleLbl="parChTrans1D4" presStyleIdx="6" presStyleCnt="12"/>
      <dgm:spPr/>
    </dgm:pt>
    <dgm:pt modelId="{1B12D6CD-9FA0-41F7-A16C-46013123E879}" type="pres">
      <dgm:prSet presAssocID="{0B97CC1B-F943-4CA2-8A4E-46BC6D115641}" presName="connTx" presStyleLbl="parChTrans1D4" presStyleIdx="6" presStyleCnt="12"/>
      <dgm:spPr/>
    </dgm:pt>
    <dgm:pt modelId="{7BB26DAA-E00C-4FF6-9037-752E601B5A8B}" type="pres">
      <dgm:prSet presAssocID="{0F91F0CE-657C-4EDF-8770-0DDECD8441E6}" presName="root2" presStyleCnt="0"/>
      <dgm:spPr/>
    </dgm:pt>
    <dgm:pt modelId="{8B8663A0-FAB5-45D8-822E-7339E0709CE7}" type="pres">
      <dgm:prSet presAssocID="{0F91F0CE-657C-4EDF-8770-0DDECD8441E6}" presName="LevelTwoTextNode" presStyleLbl="node4" presStyleIdx="6" presStyleCnt="12" custScaleX="239455">
        <dgm:presLayoutVars>
          <dgm:chPref val="3"/>
        </dgm:presLayoutVars>
      </dgm:prSet>
      <dgm:spPr/>
    </dgm:pt>
    <dgm:pt modelId="{E31C411B-E10A-4728-B960-AACCD8118AEA}" type="pres">
      <dgm:prSet presAssocID="{0F91F0CE-657C-4EDF-8770-0DDECD8441E6}" presName="level3hierChild" presStyleCnt="0"/>
      <dgm:spPr/>
    </dgm:pt>
    <dgm:pt modelId="{B3CAB348-4C2E-4D1A-AFC4-7F78FC5EA74B}" type="pres">
      <dgm:prSet presAssocID="{1EB17626-F1BD-44AA-862C-D2AA825F5E29}" presName="conn2-1" presStyleLbl="parChTrans1D4" presStyleIdx="7" presStyleCnt="12"/>
      <dgm:spPr/>
    </dgm:pt>
    <dgm:pt modelId="{A9EFDF18-4D91-4ECE-9582-5998A065DE82}" type="pres">
      <dgm:prSet presAssocID="{1EB17626-F1BD-44AA-862C-D2AA825F5E29}" presName="connTx" presStyleLbl="parChTrans1D4" presStyleIdx="7" presStyleCnt="12"/>
      <dgm:spPr/>
    </dgm:pt>
    <dgm:pt modelId="{2AA7ED0F-FB33-4D6E-A752-B6ABCE28AB74}" type="pres">
      <dgm:prSet presAssocID="{3466E4C6-9A9C-4B6E-B0ED-98318FCDF584}" presName="root2" presStyleCnt="0"/>
      <dgm:spPr/>
    </dgm:pt>
    <dgm:pt modelId="{211A10FF-37A6-4304-B4C4-EE80FD1D98B6}" type="pres">
      <dgm:prSet presAssocID="{3466E4C6-9A9C-4B6E-B0ED-98318FCDF584}" presName="LevelTwoTextNode" presStyleLbl="node4" presStyleIdx="7" presStyleCnt="12" custScaleX="239455">
        <dgm:presLayoutVars>
          <dgm:chPref val="3"/>
        </dgm:presLayoutVars>
      </dgm:prSet>
      <dgm:spPr/>
    </dgm:pt>
    <dgm:pt modelId="{61380E5B-394D-4A9D-88A7-838437345E80}" type="pres">
      <dgm:prSet presAssocID="{3466E4C6-9A9C-4B6E-B0ED-98318FCDF584}" presName="level3hierChild" presStyleCnt="0"/>
      <dgm:spPr/>
    </dgm:pt>
    <dgm:pt modelId="{E66DF700-BC34-4AD0-81B6-4630905F4A10}" type="pres">
      <dgm:prSet presAssocID="{C6BDFDAF-5EEB-4A03-90E1-EFD5804FF617}" presName="conn2-1" presStyleLbl="parChTrans1D4" presStyleIdx="8" presStyleCnt="12"/>
      <dgm:spPr/>
    </dgm:pt>
    <dgm:pt modelId="{3D01E15D-E91D-48AB-BC38-0661B262B82B}" type="pres">
      <dgm:prSet presAssocID="{C6BDFDAF-5EEB-4A03-90E1-EFD5804FF617}" presName="connTx" presStyleLbl="parChTrans1D4" presStyleIdx="8" presStyleCnt="12"/>
      <dgm:spPr/>
    </dgm:pt>
    <dgm:pt modelId="{A9E32BD5-B074-48DA-9ED2-12B0C69CEABD}" type="pres">
      <dgm:prSet presAssocID="{C107E1B3-AD36-4E31-9760-6B8D80C0720F}" presName="root2" presStyleCnt="0"/>
      <dgm:spPr/>
    </dgm:pt>
    <dgm:pt modelId="{C6E789C2-879F-4FE5-8C6C-B82BEBA10045}" type="pres">
      <dgm:prSet presAssocID="{C107E1B3-AD36-4E31-9760-6B8D80C0720F}" presName="LevelTwoTextNode" presStyleLbl="node4" presStyleIdx="8" presStyleCnt="12" custScaleX="239455">
        <dgm:presLayoutVars>
          <dgm:chPref val="3"/>
        </dgm:presLayoutVars>
      </dgm:prSet>
      <dgm:spPr/>
    </dgm:pt>
    <dgm:pt modelId="{923E38E7-3F6A-4631-BA18-C1EA8E75C04C}" type="pres">
      <dgm:prSet presAssocID="{C107E1B3-AD36-4E31-9760-6B8D80C0720F}" presName="level3hierChild" presStyleCnt="0"/>
      <dgm:spPr/>
    </dgm:pt>
    <dgm:pt modelId="{A08A9D50-5951-4A95-BB07-AC621F477C34}" type="pres">
      <dgm:prSet presAssocID="{3E87B429-667E-4D5C-8DED-471CF2397C1A}" presName="conn2-1" presStyleLbl="parChTrans1D4" presStyleIdx="9" presStyleCnt="12"/>
      <dgm:spPr/>
    </dgm:pt>
    <dgm:pt modelId="{C7E0A4A0-0007-4038-8DBB-542F2DC4FD7D}" type="pres">
      <dgm:prSet presAssocID="{3E87B429-667E-4D5C-8DED-471CF2397C1A}" presName="connTx" presStyleLbl="parChTrans1D4" presStyleIdx="9" presStyleCnt="12"/>
      <dgm:spPr/>
    </dgm:pt>
    <dgm:pt modelId="{B7C1C39E-0215-42C2-9516-C6CC7D962931}" type="pres">
      <dgm:prSet presAssocID="{3AA328EE-179F-4929-B53A-8FC50A4E76F9}" presName="root2" presStyleCnt="0"/>
      <dgm:spPr/>
    </dgm:pt>
    <dgm:pt modelId="{AA7D5E0E-0500-4424-B648-ECF59BFDE398}" type="pres">
      <dgm:prSet presAssocID="{3AA328EE-179F-4929-B53A-8FC50A4E76F9}" presName="LevelTwoTextNode" presStyleLbl="node4" presStyleIdx="9" presStyleCnt="12" custScaleX="239455">
        <dgm:presLayoutVars>
          <dgm:chPref val="3"/>
        </dgm:presLayoutVars>
      </dgm:prSet>
      <dgm:spPr/>
    </dgm:pt>
    <dgm:pt modelId="{F52BD774-9979-4638-B375-EFC8E7F438C2}" type="pres">
      <dgm:prSet presAssocID="{3AA328EE-179F-4929-B53A-8FC50A4E76F9}" presName="level3hierChild" presStyleCnt="0"/>
      <dgm:spPr/>
    </dgm:pt>
    <dgm:pt modelId="{4E3E3A64-AE2D-4000-98BC-62A475CB8656}" type="pres">
      <dgm:prSet presAssocID="{0D6C76D0-BB3B-4490-8A85-71F842981BE3}" presName="conn2-1" presStyleLbl="parChTrans1D4" presStyleIdx="10" presStyleCnt="12"/>
      <dgm:spPr/>
    </dgm:pt>
    <dgm:pt modelId="{1E1F2CE7-30D0-465E-A47D-BC984081560C}" type="pres">
      <dgm:prSet presAssocID="{0D6C76D0-BB3B-4490-8A85-71F842981BE3}" presName="connTx" presStyleLbl="parChTrans1D4" presStyleIdx="10" presStyleCnt="12"/>
      <dgm:spPr/>
    </dgm:pt>
    <dgm:pt modelId="{D0CFFFAE-5061-4B7C-9147-7926AFFFDEDC}" type="pres">
      <dgm:prSet presAssocID="{47F7336E-64FE-4EC1-9BEE-60E94FA6DA10}" presName="root2" presStyleCnt="0"/>
      <dgm:spPr/>
    </dgm:pt>
    <dgm:pt modelId="{8F9EA452-73DA-4EEB-B286-7811EA773038}" type="pres">
      <dgm:prSet presAssocID="{47F7336E-64FE-4EC1-9BEE-60E94FA6DA10}" presName="LevelTwoTextNode" presStyleLbl="node4" presStyleIdx="10" presStyleCnt="12" custScaleX="239455">
        <dgm:presLayoutVars>
          <dgm:chPref val="3"/>
        </dgm:presLayoutVars>
      </dgm:prSet>
      <dgm:spPr/>
    </dgm:pt>
    <dgm:pt modelId="{8140939F-6554-440C-BA71-2C29EC7BDC74}" type="pres">
      <dgm:prSet presAssocID="{47F7336E-64FE-4EC1-9BEE-60E94FA6DA10}" presName="level3hierChild" presStyleCnt="0"/>
      <dgm:spPr/>
    </dgm:pt>
    <dgm:pt modelId="{9082A43D-AB05-41B0-9DB3-90816963B95A}" type="pres">
      <dgm:prSet presAssocID="{09C86ED3-BDCF-46AE-A853-03A484A59DD6}" presName="conn2-1" presStyleLbl="parChTrans1D4" presStyleIdx="11" presStyleCnt="12"/>
      <dgm:spPr/>
    </dgm:pt>
    <dgm:pt modelId="{9DD46FE3-BAFC-43A3-A81A-715FDA9C15AF}" type="pres">
      <dgm:prSet presAssocID="{09C86ED3-BDCF-46AE-A853-03A484A59DD6}" presName="connTx" presStyleLbl="parChTrans1D4" presStyleIdx="11" presStyleCnt="12"/>
      <dgm:spPr/>
    </dgm:pt>
    <dgm:pt modelId="{B4BBD6D5-9E96-4055-9393-F6F07CBBAE1C}" type="pres">
      <dgm:prSet presAssocID="{B3AECB6D-0DD8-4525-A1B4-55FD5498E6A9}" presName="root2" presStyleCnt="0"/>
      <dgm:spPr/>
    </dgm:pt>
    <dgm:pt modelId="{03125CF0-5EE7-42BC-9DC4-B238C930A2B7}" type="pres">
      <dgm:prSet presAssocID="{B3AECB6D-0DD8-4525-A1B4-55FD5498E6A9}" presName="LevelTwoTextNode" presStyleLbl="node4" presStyleIdx="11" presStyleCnt="12" custScaleX="239455">
        <dgm:presLayoutVars>
          <dgm:chPref val="3"/>
        </dgm:presLayoutVars>
      </dgm:prSet>
      <dgm:spPr/>
    </dgm:pt>
    <dgm:pt modelId="{CC63C18A-7440-42FC-962F-9ECAD2A6E1CD}" type="pres">
      <dgm:prSet presAssocID="{B3AECB6D-0DD8-4525-A1B4-55FD5498E6A9}" presName="level3hierChild" presStyleCnt="0"/>
      <dgm:spPr/>
    </dgm:pt>
    <dgm:pt modelId="{4873FD1B-4FC1-464F-889C-781CED5EEC09}" type="pres">
      <dgm:prSet presAssocID="{0B3BC71C-9D43-482D-BD11-3C35F2B5B088}" presName="conn2-1" presStyleLbl="parChTrans1D3" presStyleIdx="3" presStyleCnt="4"/>
      <dgm:spPr/>
    </dgm:pt>
    <dgm:pt modelId="{96CF6EA7-7F64-49EB-A15E-5BA0D579041D}" type="pres">
      <dgm:prSet presAssocID="{0B3BC71C-9D43-482D-BD11-3C35F2B5B088}" presName="connTx" presStyleLbl="parChTrans1D3" presStyleIdx="3" presStyleCnt="4"/>
      <dgm:spPr/>
    </dgm:pt>
    <dgm:pt modelId="{F36BDCC6-1555-4C1D-A7D0-D518001A95D1}" type="pres">
      <dgm:prSet presAssocID="{530973F3-3620-4C0F-8A3E-C8B170214192}" presName="root2" presStyleCnt="0"/>
      <dgm:spPr/>
    </dgm:pt>
    <dgm:pt modelId="{D3B38E39-811A-4522-ABC6-DCF2F751ACDA}" type="pres">
      <dgm:prSet presAssocID="{530973F3-3620-4C0F-8A3E-C8B170214192}" presName="LevelTwoTextNode" presStyleLbl="node3" presStyleIdx="3" presStyleCnt="4" custScaleX="179590" custLinFactNeighborX="3967" custLinFactNeighborY="-5289">
        <dgm:presLayoutVars>
          <dgm:chPref val="3"/>
        </dgm:presLayoutVars>
      </dgm:prSet>
      <dgm:spPr/>
    </dgm:pt>
    <dgm:pt modelId="{ABF210AE-2ECA-4288-B2AE-9B9E0D4EFB7B}" type="pres">
      <dgm:prSet presAssocID="{530973F3-3620-4C0F-8A3E-C8B170214192}" presName="level3hierChild" presStyleCnt="0"/>
      <dgm:spPr/>
    </dgm:pt>
    <dgm:pt modelId="{73C60E33-6605-4959-8D61-4BD656474A51}" type="pres">
      <dgm:prSet presAssocID="{E486D6F0-7F6A-4A28-84A2-4194A2817C4D}" presName="conn2-1" presStyleLbl="parChTrans1D2" presStyleIdx="1" presStyleCnt="2"/>
      <dgm:spPr/>
    </dgm:pt>
    <dgm:pt modelId="{D03ACDF4-D3D3-45C2-8668-F60573FF3F6E}" type="pres">
      <dgm:prSet presAssocID="{E486D6F0-7F6A-4A28-84A2-4194A2817C4D}" presName="connTx" presStyleLbl="parChTrans1D2" presStyleIdx="1" presStyleCnt="2"/>
      <dgm:spPr/>
    </dgm:pt>
    <dgm:pt modelId="{B0E6221B-F3DD-492A-8098-1BA65A856EC8}" type="pres">
      <dgm:prSet presAssocID="{E2B518CB-13FD-4EAB-B511-0145F5D9D288}" presName="root2" presStyleCnt="0"/>
      <dgm:spPr/>
    </dgm:pt>
    <dgm:pt modelId="{FDC6E4ED-8FC0-4040-90D6-02C39ABA3B66}" type="pres">
      <dgm:prSet presAssocID="{E2B518CB-13FD-4EAB-B511-0145F5D9D288}" presName="LevelTwoTextNode" presStyleLbl="node2" presStyleIdx="1" presStyleCnt="2" custScaleX="179590" custLinFactNeighborX="3967" custLinFactNeighborY="-5289">
        <dgm:presLayoutVars>
          <dgm:chPref val="3"/>
        </dgm:presLayoutVars>
      </dgm:prSet>
      <dgm:spPr/>
    </dgm:pt>
    <dgm:pt modelId="{26ED979F-262E-4321-AABD-D6FCBB2F4121}" type="pres">
      <dgm:prSet presAssocID="{E2B518CB-13FD-4EAB-B511-0145F5D9D288}" presName="level3hierChild" presStyleCnt="0"/>
      <dgm:spPr/>
    </dgm:pt>
  </dgm:ptLst>
  <dgm:cxnLst>
    <dgm:cxn modelId="{DE1AB302-C56B-4C79-8DDB-AB8524E72E71}" type="presOf" srcId="{5C22F913-F777-4A81-AFF2-00C8601A9406}" destId="{0C5C3C42-221A-4FFC-A24B-1608237CC15E}" srcOrd="0" destOrd="0" presId="urn:microsoft.com/office/officeart/2005/8/layout/hierarchy2"/>
    <dgm:cxn modelId="{0D68B303-B2B6-4526-9F85-48865C7E1C1E}" type="presOf" srcId="{E3D957B4-AC8D-4898-A9CB-58EF1003B7B7}" destId="{170EBE8E-FAA3-4248-8367-91403B13D0FD}" srcOrd="0" destOrd="0" presId="urn:microsoft.com/office/officeart/2005/8/layout/hierarchy2"/>
    <dgm:cxn modelId="{1E7CCE09-EA6E-45ED-8936-9431AB84BF64}" type="presOf" srcId="{E486D6F0-7F6A-4A28-84A2-4194A2817C4D}" destId="{73C60E33-6605-4959-8D61-4BD656474A51}" srcOrd="0" destOrd="0" presId="urn:microsoft.com/office/officeart/2005/8/layout/hierarchy2"/>
    <dgm:cxn modelId="{4FDCD30A-7AD8-481E-B969-EF2B08389902}" type="presOf" srcId="{C8D0CAE0-F643-418E-971C-F9A02AA8A2CC}" destId="{CFC463CE-8099-4A13-AECB-F7210536367A}" srcOrd="0" destOrd="0" presId="urn:microsoft.com/office/officeart/2005/8/layout/hierarchy2"/>
    <dgm:cxn modelId="{87B91910-3EB6-45D7-88E5-CCC48DF24CFF}" type="presOf" srcId="{1A313227-C0A2-478F-8360-9AAD321803C1}" destId="{E0090619-15A3-4857-80F9-13C75ED4B1C3}" srcOrd="0" destOrd="0" presId="urn:microsoft.com/office/officeart/2005/8/layout/hierarchy2"/>
    <dgm:cxn modelId="{2E437711-5B91-41EF-A76E-13ADB18D8E99}" type="presOf" srcId="{3E87B429-667E-4D5C-8DED-471CF2397C1A}" destId="{A08A9D50-5951-4A95-BB07-AC621F477C34}" srcOrd="0" destOrd="0" presId="urn:microsoft.com/office/officeart/2005/8/layout/hierarchy2"/>
    <dgm:cxn modelId="{47359C13-6400-40A6-B121-72BEAA705CF3}" type="presOf" srcId="{C0D5B8D8-7066-4408-AD67-9EFD496B77C5}" destId="{B482B052-C0A1-4EFB-8B92-65463B625483}" srcOrd="1" destOrd="0" presId="urn:microsoft.com/office/officeart/2005/8/layout/hierarchy2"/>
    <dgm:cxn modelId="{6BFF261D-E5E6-4439-BDD9-413F07F42721}" type="presOf" srcId="{790C308D-1CDD-4E98-A18F-CC9DAF301342}" destId="{283C4E9D-F7AE-47A7-BAD4-B2A18298B0C4}" srcOrd="0" destOrd="0" presId="urn:microsoft.com/office/officeart/2005/8/layout/hierarchy2"/>
    <dgm:cxn modelId="{4FB9B91D-7162-4851-B008-8EC5A35F7628}" type="presOf" srcId="{6675BD4D-E2A6-4357-A7D7-58F7D1CFFDFE}" destId="{C241B131-EF8F-4802-B02D-E02C81B72BD6}" srcOrd="0" destOrd="0" presId="urn:microsoft.com/office/officeart/2005/8/layout/hierarchy2"/>
    <dgm:cxn modelId="{619C6C1F-6797-40F6-B5E8-38D0700BF3F4}" type="presOf" srcId="{E72B2AF5-6AEE-423D-B6E4-BB7F19D59BB9}" destId="{C604A2E0-3C84-426E-9913-7F3275CA5D83}" srcOrd="0" destOrd="0" presId="urn:microsoft.com/office/officeart/2005/8/layout/hierarchy2"/>
    <dgm:cxn modelId="{34FEAC25-4143-4B93-9578-CC6D281D2CEB}" srcId="{C7EB285D-DD82-4911-A738-A13DC88519B7}" destId="{06EEAEEB-1AB0-48D1-A934-195C09AFF0B5}" srcOrd="2" destOrd="0" parTransId="{C0D5B8D8-7066-4408-AD67-9EFD496B77C5}" sibTransId="{71749F4D-F31A-400E-8769-C67A4EF8DD9B}"/>
    <dgm:cxn modelId="{6D739627-C836-4461-9F9B-86F41EC22132}" srcId="{C7EB285D-DD82-4911-A738-A13DC88519B7}" destId="{8D8F6A0E-9DB2-4C18-816A-4537EA20495A}" srcOrd="1" destOrd="0" parTransId="{E72B2AF5-6AEE-423D-B6E4-BB7F19D59BB9}" sibTransId="{673236C4-2853-4824-A18E-D6B9EA2A9A58}"/>
    <dgm:cxn modelId="{FA77E727-2806-4EDD-AB61-C6912250747E}" type="presOf" srcId="{6D7DE520-24C9-402B-959F-AF69354D0A68}" destId="{D8F6859E-BD92-499B-BECD-5C0B55C3AC9A}" srcOrd="0" destOrd="0" presId="urn:microsoft.com/office/officeart/2005/8/layout/hierarchy2"/>
    <dgm:cxn modelId="{50AF622A-6C1E-4038-B483-989320CB1C37}" type="presOf" srcId="{E8C8E44A-6B7A-4EB9-828B-849B3A45187F}" destId="{4115EE5A-0B35-413C-9C60-BAC8AF13384B}" srcOrd="1" destOrd="0" presId="urn:microsoft.com/office/officeart/2005/8/layout/hierarchy2"/>
    <dgm:cxn modelId="{1F5A782C-94B5-4F05-AC6A-5D7602C0F9C1}" srcId="{06EEAEEB-1AB0-48D1-A934-195C09AFF0B5}" destId="{0F91F0CE-657C-4EDF-8770-0DDECD8441E6}" srcOrd="1" destOrd="0" parTransId="{0B97CC1B-F943-4CA2-8A4E-46BC6D115641}" sibTransId="{6AF2210F-9EB6-4C6A-86BF-5BA01F9EAE66}"/>
    <dgm:cxn modelId="{AED3F22E-0FA5-47B9-8C8C-BF6CFCA2DEB4}" type="presOf" srcId="{0F91F0CE-657C-4EDF-8770-0DDECD8441E6}" destId="{8B8663A0-FAB5-45D8-822E-7339E0709CE7}" srcOrd="0" destOrd="0" presId="urn:microsoft.com/office/officeart/2005/8/layout/hierarchy2"/>
    <dgm:cxn modelId="{ABB87430-F7E2-4747-AF01-BCCD7C10BB7F}" type="presOf" srcId="{3E87B429-667E-4D5C-8DED-471CF2397C1A}" destId="{C7E0A4A0-0007-4038-8DBB-542F2DC4FD7D}" srcOrd="1" destOrd="0" presId="urn:microsoft.com/office/officeart/2005/8/layout/hierarchy2"/>
    <dgm:cxn modelId="{F15C4637-BB94-40CF-AA7E-7E34B0F54FB9}" type="presOf" srcId="{E72B2AF5-6AEE-423D-B6E4-BB7F19D59BB9}" destId="{2E02DA31-A928-4F8F-A977-A72F5C586F7F}" srcOrd="1" destOrd="0" presId="urn:microsoft.com/office/officeart/2005/8/layout/hierarchy2"/>
    <dgm:cxn modelId="{8BE0813C-75AF-40AB-A8B3-533C82F09E61}" srcId="{06EEAEEB-1AB0-48D1-A934-195C09AFF0B5}" destId="{B3AECB6D-0DD8-4525-A1B4-55FD5498E6A9}" srcOrd="6" destOrd="0" parTransId="{09C86ED3-BDCF-46AE-A853-03A484A59DD6}" sibTransId="{A9E10DF9-4706-4E34-A11E-00DC384F2C9C}"/>
    <dgm:cxn modelId="{3339935B-A197-4127-BFDC-82BFBAE7518D}" type="presOf" srcId="{0B97CC1B-F943-4CA2-8A4E-46BC6D115641}" destId="{8B584A7A-B18A-439B-B011-A7A40D5AF0A0}" srcOrd="0" destOrd="0" presId="urn:microsoft.com/office/officeart/2005/8/layout/hierarchy2"/>
    <dgm:cxn modelId="{534F1360-6EE4-4CCF-8AF8-884FA0DCA1E0}" srcId="{06EEAEEB-1AB0-48D1-A934-195C09AFF0B5}" destId="{C107E1B3-AD36-4E31-9760-6B8D80C0720F}" srcOrd="3" destOrd="0" parTransId="{C6BDFDAF-5EEB-4A03-90E1-EFD5804FF617}" sibTransId="{858F8334-7640-43C6-AE27-B776E8494BBF}"/>
    <dgm:cxn modelId="{843E4560-8A6A-4A8E-B46E-F401FEB001A6}" type="presOf" srcId="{B7913082-FD26-4BA9-9D52-392AA2F03B04}" destId="{D6D4836B-B592-4970-B72A-1FE4F1C74D5C}" srcOrd="0" destOrd="0" presId="urn:microsoft.com/office/officeart/2005/8/layout/hierarchy2"/>
    <dgm:cxn modelId="{DFDE1461-42D4-4D7B-B0F0-C58419136E25}" srcId="{8D8F6A0E-9DB2-4C18-816A-4537EA20495A}" destId="{56968803-9B2B-4FC2-AB20-84BA9E3F2593}" srcOrd="0" destOrd="0" parTransId="{790C308D-1CDD-4E98-A18F-CC9DAF301342}" sibTransId="{2C891630-C0AE-4DD3-96C2-020FEDE17D72}"/>
    <dgm:cxn modelId="{F929F863-EC65-484E-89FF-B27995BC6550}" type="presOf" srcId="{0D6C76D0-BB3B-4490-8A85-71F842981BE3}" destId="{4E3E3A64-AE2D-4000-98BC-62A475CB8656}" srcOrd="0" destOrd="0" presId="urn:microsoft.com/office/officeart/2005/8/layout/hierarchy2"/>
    <dgm:cxn modelId="{785B7564-0AA6-4F73-B593-BE2143AC82F8}" type="presOf" srcId="{DF9C5AFC-1AAB-4470-B1EE-475D5CD3F6EF}" destId="{57407F00-42AA-4901-AA75-3AD0DAB0767D}" srcOrd="1" destOrd="0" presId="urn:microsoft.com/office/officeart/2005/8/layout/hierarchy2"/>
    <dgm:cxn modelId="{32C0DB45-726A-4E1B-84A9-4028B0D19979}" type="presOf" srcId="{E486D6F0-7F6A-4A28-84A2-4194A2817C4D}" destId="{D03ACDF4-D3D3-45C2-8668-F60573FF3F6E}" srcOrd="1" destOrd="0" presId="urn:microsoft.com/office/officeart/2005/8/layout/hierarchy2"/>
    <dgm:cxn modelId="{7C7CE365-36FB-4E9B-B3B5-E859C913CB81}" type="presOf" srcId="{6675BD4D-E2A6-4357-A7D7-58F7D1CFFDFE}" destId="{9E30CEE7-E7FD-43B7-B40E-F2933FF8D71A}" srcOrd="1" destOrd="0" presId="urn:microsoft.com/office/officeart/2005/8/layout/hierarchy2"/>
    <dgm:cxn modelId="{9058B866-8FD3-494B-9586-ABE79D1B9042}" type="presOf" srcId="{C107E1B3-AD36-4E31-9760-6B8D80C0720F}" destId="{C6E789C2-879F-4FE5-8C6C-B82BEBA10045}" srcOrd="0" destOrd="0" presId="urn:microsoft.com/office/officeart/2005/8/layout/hierarchy2"/>
    <dgm:cxn modelId="{EEF08068-987D-448E-84E3-2BF78B1401C2}" type="presOf" srcId="{C0D5B8D8-7066-4408-AD67-9EFD496B77C5}" destId="{CF0B67FD-6A91-40AB-8DBB-29C27870936A}" srcOrd="0" destOrd="0" presId="urn:microsoft.com/office/officeart/2005/8/layout/hierarchy2"/>
    <dgm:cxn modelId="{C17A5049-BF5F-4A62-A20E-C5E0C83C30EF}" srcId="{06EEAEEB-1AB0-48D1-A934-195C09AFF0B5}" destId="{47F7336E-64FE-4EC1-9BEE-60E94FA6DA10}" srcOrd="5" destOrd="0" parTransId="{0D6C76D0-BB3B-4490-8A85-71F842981BE3}" sibTransId="{F3EA50BC-4512-4423-A3C2-9B39BF30EF2B}"/>
    <dgm:cxn modelId="{14C7664B-57A1-4319-9ADC-40E243314B71}" type="presOf" srcId="{0B3BC71C-9D43-482D-BD11-3C35F2B5B088}" destId="{96CF6EA7-7F64-49EB-A15E-5BA0D579041D}" srcOrd="1" destOrd="0" presId="urn:microsoft.com/office/officeart/2005/8/layout/hierarchy2"/>
    <dgm:cxn modelId="{9818766B-2F7C-49B2-BD2F-56F20A6C0701}" srcId="{A4AEFB0A-337E-4216-BB31-F5E1E4A58DCB}" destId="{1A313227-C0A2-478F-8360-9AAD321803C1}" srcOrd="0" destOrd="0" parTransId="{A80CDB77-625B-4C26-94F0-B779E7BA262A}" sibTransId="{D21CFA79-26ED-4BA3-BE10-6E582A5D1EBE}"/>
    <dgm:cxn modelId="{960ABF4B-D680-4112-BF5C-CBAFE896AB8E}" type="presOf" srcId="{8D8F6A0E-9DB2-4C18-816A-4537EA20495A}" destId="{5C67D723-ECB4-4EC0-91E2-3A30BBB7AD7C}" srcOrd="0" destOrd="0" presId="urn:microsoft.com/office/officeart/2005/8/layout/hierarchy2"/>
    <dgm:cxn modelId="{EF4B7B4C-65A2-403C-933C-D58D6093490F}" srcId="{8D8F6A0E-9DB2-4C18-816A-4537EA20495A}" destId="{95D77F5E-258D-4767-BEBA-7498C1D63A84}" srcOrd="3" destOrd="0" parTransId="{5C22F913-F777-4A81-AFF2-00C8601A9406}" sibTransId="{2E87A607-8208-408D-BF37-FFBE24A1E817}"/>
    <dgm:cxn modelId="{2FF9CC6D-B710-453E-949E-F59342D2D883}" type="presOf" srcId="{C7EB285D-DD82-4911-A738-A13DC88519B7}" destId="{A96478F1-6698-41D8-900F-0A11534DF873}" srcOrd="0" destOrd="0" presId="urn:microsoft.com/office/officeart/2005/8/layout/hierarchy2"/>
    <dgm:cxn modelId="{4CCEB74E-D29A-4309-AC47-C3A30A45BE93}" type="presOf" srcId="{6B638E38-F3B1-455E-A7B5-C568CC1DCFAF}" destId="{5E80570C-4313-4B0C-8806-70068E642190}" srcOrd="0" destOrd="0" presId="urn:microsoft.com/office/officeart/2005/8/layout/hierarchy2"/>
    <dgm:cxn modelId="{D678A872-2D99-4A09-B6A9-1ECDD3CCE6DC}" srcId="{8D8F6A0E-9DB2-4C18-816A-4537EA20495A}" destId="{B7913082-FD26-4BA9-9D52-392AA2F03B04}" srcOrd="1" destOrd="0" parTransId="{93D494F0-82E5-476B-A7BA-695019E109C6}" sibTransId="{D9BB6E94-08B7-4E10-B46D-B3279006001A}"/>
    <dgm:cxn modelId="{69DB4254-8B3A-412C-BD21-DF4073986A2F}" type="presOf" srcId="{530973F3-3620-4C0F-8A3E-C8B170214192}" destId="{D3B38E39-811A-4522-ABC6-DCF2F751ACDA}" srcOrd="0" destOrd="0" presId="urn:microsoft.com/office/officeart/2005/8/layout/hierarchy2"/>
    <dgm:cxn modelId="{3BE37E54-AC1E-417D-AF92-83870C9348EA}" type="presOf" srcId="{C6BDFDAF-5EEB-4A03-90E1-EFD5804FF617}" destId="{E66DF700-BC34-4AD0-81B6-4630905F4A10}" srcOrd="0" destOrd="0" presId="urn:microsoft.com/office/officeart/2005/8/layout/hierarchy2"/>
    <dgm:cxn modelId="{E72D6855-D059-499B-8B93-9FB2CDF4A43F}" srcId="{8D8F6A0E-9DB2-4C18-816A-4537EA20495A}" destId="{B7BEB6D6-6C55-4F05-A37E-A5625B849065}" srcOrd="4" destOrd="0" parTransId="{E8C8E44A-6B7A-4EB9-828B-849B3A45187F}" sibTransId="{1450B56A-EFD5-47BD-A260-F06FF61E5600}"/>
    <dgm:cxn modelId="{F8ED8B78-9F04-45BD-BD4E-E54E83FD4333}" type="presOf" srcId="{DF9C5AFC-1AAB-4470-B1EE-475D5CD3F6EF}" destId="{A59A9273-1E67-42B7-A9BF-2FD3D01696C3}" srcOrd="0" destOrd="0" presId="urn:microsoft.com/office/officeart/2005/8/layout/hierarchy2"/>
    <dgm:cxn modelId="{2788B27A-CD6E-49FE-BDB7-70D7E4180633}" type="presOf" srcId="{1EB17626-F1BD-44AA-862C-D2AA825F5E29}" destId="{A9EFDF18-4D91-4ECE-9582-5998A065DE82}" srcOrd="1" destOrd="0" presId="urn:microsoft.com/office/officeart/2005/8/layout/hierarchy2"/>
    <dgm:cxn modelId="{A8D8DC5A-34B1-4329-AA22-55EE720EE2D4}" type="presOf" srcId="{0B97CC1B-F943-4CA2-8A4E-46BC6D115641}" destId="{1B12D6CD-9FA0-41F7-A16C-46013123E879}" srcOrd="1" destOrd="0" presId="urn:microsoft.com/office/officeart/2005/8/layout/hierarchy2"/>
    <dgm:cxn modelId="{6605E97B-9E27-4569-9737-A90177C18196}" type="presOf" srcId="{790C308D-1CDD-4E98-A18F-CC9DAF301342}" destId="{260624EE-E9CF-4260-B1F8-F4667E989BB1}" srcOrd="1" destOrd="0" presId="urn:microsoft.com/office/officeart/2005/8/layout/hierarchy2"/>
    <dgm:cxn modelId="{53FADB82-BA1C-4FDB-B891-7BDC3C603659}" type="presOf" srcId="{0B3BC71C-9D43-482D-BD11-3C35F2B5B088}" destId="{4873FD1B-4FC1-464F-889C-781CED5EEC09}" srcOrd="0" destOrd="0" presId="urn:microsoft.com/office/officeart/2005/8/layout/hierarchy2"/>
    <dgm:cxn modelId="{4982C885-6914-4604-BA0E-9594AD2413A1}" type="presOf" srcId="{3AA328EE-179F-4929-B53A-8FC50A4E76F9}" destId="{AA7D5E0E-0500-4424-B648-ECF59BFDE398}" srcOrd="0" destOrd="0" presId="urn:microsoft.com/office/officeart/2005/8/layout/hierarchy2"/>
    <dgm:cxn modelId="{844DFE87-0260-4929-95E4-99B5C1814D64}" type="presOf" srcId="{56968803-9B2B-4FC2-AB20-84BA9E3F2593}" destId="{6BA2E265-2D24-493D-968C-059BD32D1DB3}" srcOrd="0" destOrd="0" presId="urn:microsoft.com/office/officeart/2005/8/layout/hierarchy2"/>
    <dgm:cxn modelId="{3A939688-F600-4EEA-9A65-3E3DD016B509}" type="presOf" srcId="{5C22F913-F777-4A81-AFF2-00C8601A9406}" destId="{08F2D246-BD9C-49B6-AEB7-FC0684E9CE1D}" srcOrd="1" destOrd="0" presId="urn:microsoft.com/office/officeart/2005/8/layout/hierarchy2"/>
    <dgm:cxn modelId="{6E6FB194-3469-453D-B8C4-34E0B0B0FD45}" srcId="{06EEAEEB-1AB0-48D1-A934-195C09AFF0B5}" destId="{6D7DE520-24C9-402B-959F-AF69354D0A68}" srcOrd="0" destOrd="0" parTransId="{6675BD4D-E2A6-4357-A7D7-58F7D1CFFDFE}" sibTransId="{7D1FFF69-0CDE-42DC-AC6B-718AC9591EBA}"/>
    <dgm:cxn modelId="{DBBE2897-F946-4CD0-A540-72CB64C2381C}" type="presOf" srcId="{95D77F5E-258D-4767-BEBA-7498C1D63A84}" destId="{D2E21C01-4D43-498F-ADA5-559B0C36E656}" srcOrd="0" destOrd="0" presId="urn:microsoft.com/office/officeart/2005/8/layout/hierarchy2"/>
    <dgm:cxn modelId="{44807997-A394-4DAF-817D-BEDFED007B67}" type="presOf" srcId="{3466E4C6-9A9C-4B6E-B0ED-98318FCDF584}" destId="{211A10FF-37A6-4304-B4C4-EE80FD1D98B6}" srcOrd="0" destOrd="0" presId="urn:microsoft.com/office/officeart/2005/8/layout/hierarchy2"/>
    <dgm:cxn modelId="{82A09798-712F-432B-96FD-6A83E3F2D311}" srcId="{06EEAEEB-1AB0-48D1-A934-195C09AFF0B5}" destId="{3466E4C6-9A9C-4B6E-B0ED-98318FCDF584}" srcOrd="2" destOrd="0" parTransId="{1EB17626-F1BD-44AA-862C-D2AA825F5E29}" sibTransId="{9E92D6EA-ADD5-45B8-86E8-DDD972F59687}"/>
    <dgm:cxn modelId="{0AC8A7A2-6332-42AC-A123-716B8FDFB7CA}" type="presOf" srcId="{0D6C76D0-BB3B-4490-8A85-71F842981BE3}" destId="{1E1F2CE7-30D0-465E-A47D-BC984081560C}" srcOrd="1" destOrd="0" presId="urn:microsoft.com/office/officeart/2005/8/layout/hierarchy2"/>
    <dgm:cxn modelId="{FA3F3BA8-1ABD-428E-8D31-62A6E17F5DCC}" type="presOf" srcId="{A4AEFB0A-337E-4216-BB31-F5E1E4A58DCB}" destId="{F56C94BA-141E-4F56-9FC6-0E374B99B95C}" srcOrd="0" destOrd="0" presId="urn:microsoft.com/office/officeart/2005/8/layout/hierarchy2"/>
    <dgm:cxn modelId="{3EB0E6AE-4028-4B75-A89B-E61D633C8096}" type="presOf" srcId="{C6BDFDAF-5EEB-4A03-90E1-EFD5804FF617}" destId="{3D01E15D-E91D-48AB-BC38-0661B262B82B}" srcOrd="1" destOrd="0" presId="urn:microsoft.com/office/officeart/2005/8/layout/hierarchy2"/>
    <dgm:cxn modelId="{90CE4DB0-8D6C-4EA3-B6D7-CECFF1BF9004}" type="presOf" srcId="{B7BEB6D6-6C55-4F05-A37E-A5625B849065}" destId="{87FAEBD8-954E-4534-9168-7C33F96E792B}" srcOrd="0" destOrd="0" presId="urn:microsoft.com/office/officeart/2005/8/layout/hierarchy2"/>
    <dgm:cxn modelId="{2FFEA0B0-4904-4179-AD46-DF305F89685F}" type="presOf" srcId="{C8D0CAE0-F643-418E-971C-F9A02AA8A2CC}" destId="{10B2FFAC-0737-4872-A78F-5F20D9381F83}" srcOrd="1" destOrd="0" presId="urn:microsoft.com/office/officeart/2005/8/layout/hierarchy2"/>
    <dgm:cxn modelId="{E18BCDB0-63D8-4321-9AFE-9E5AC99C6F2E}" srcId="{1A313227-C0A2-478F-8360-9AAD321803C1}" destId="{C7EB285D-DD82-4911-A738-A13DC88519B7}" srcOrd="0" destOrd="0" parTransId="{6B638E38-F3B1-455E-A7B5-C568CC1DCFAF}" sibTransId="{07969A7D-73BE-4DA3-B633-7C9C1C449044}"/>
    <dgm:cxn modelId="{914C3BB1-0AFE-4B1A-A7D9-00193E368AE4}" type="presOf" srcId="{E2B518CB-13FD-4EAB-B511-0145F5D9D288}" destId="{FDC6E4ED-8FC0-4040-90D6-02C39ABA3B66}" srcOrd="0" destOrd="0" presId="urn:microsoft.com/office/officeart/2005/8/layout/hierarchy2"/>
    <dgm:cxn modelId="{25024AB3-2AC3-452F-A157-E9750FD6C916}" srcId="{1A313227-C0A2-478F-8360-9AAD321803C1}" destId="{E2B518CB-13FD-4EAB-B511-0145F5D9D288}" srcOrd="1" destOrd="0" parTransId="{E486D6F0-7F6A-4A28-84A2-4194A2817C4D}" sibTransId="{F358F0AA-182F-4BB9-8CAA-F40EB3E84424}"/>
    <dgm:cxn modelId="{208375B7-529C-43AA-9A14-95A260B4332F}" type="presOf" srcId="{09C86ED3-BDCF-46AE-A853-03A484A59DD6}" destId="{9DD46FE3-BAFC-43A3-A81A-715FDA9C15AF}" srcOrd="1" destOrd="0" presId="urn:microsoft.com/office/officeart/2005/8/layout/hierarchy2"/>
    <dgm:cxn modelId="{F46DCFB8-9F40-4832-B8B8-4BDA1DF55A94}" type="presOf" srcId="{93D494F0-82E5-476B-A7BA-695019E109C6}" destId="{868A2F01-128D-40D4-88F8-E540AC16D0CA}" srcOrd="1" destOrd="0" presId="urn:microsoft.com/office/officeart/2005/8/layout/hierarchy2"/>
    <dgm:cxn modelId="{ED12ECBB-45A4-4402-8B5D-2DE798A04340}" type="presOf" srcId="{06EEAEEB-1AB0-48D1-A934-195C09AFF0B5}" destId="{BAEAD50A-C876-43BE-9B9B-AB91CE6076EC}" srcOrd="0" destOrd="0" presId="urn:microsoft.com/office/officeart/2005/8/layout/hierarchy2"/>
    <dgm:cxn modelId="{BB6B25BF-648A-4FA6-A2A6-5F46FF3A27C3}" srcId="{8D8F6A0E-9DB2-4C18-816A-4537EA20495A}" destId="{E3D957B4-AC8D-4898-A9CB-58EF1003B7B7}" srcOrd="2" destOrd="0" parTransId="{DF9C5AFC-1AAB-4470-B1EE-475D5CD3F6EF}" sibTransId="{00C7513A-B1B2-4103-A251-1A6F9036B0A5}"/>
    <dgm:cxn modelId="{623E46CA-7E5B-4C00-B6C1-F6374272A521}" type="presOf" srcId="{6B638E38-F3B1-455E-A7B5-C568CC1DCFAF}" destId="{6238D193-8510-4E8D-AB1B-0EFC0678CCCB}" srcOrd="1" destOrd="0" presId="urn:microsoft.com/office/officeart/2005/8/layout/hierarchy2"/>
    <dgm:cxn modelId="{0B2026D8-C802-4E40-A1E5-79851901E18B}" type="presOf" srcId="{09C86ED3-BDCF-46AE-A853-03A484A59DD6}" destId="{9082A43D-AB05-41B0-9DB3-90816963B95A}" srcOrd="0" destOrd="0" presId="urn:microsoft.com/office/officeart/2005/8/layout/hierarchy2"/>
    <dgm:cxn modelId="{CAC1CEDD-280D-4A9B-8821-6D5CEB6B6100}" type="presOf" srcId="{93D494F0-82E5-476B-A7BA-695019E109C6}" destId="{1009342C-19E0-4918-82E9-5769C8892DCD}" srcOrd="0" destOrd="0" presId="urn:microsoft.com/office/officeart/2005/8/layout/hierarchy2"/>
    <dgm:cxn modelId="{67BBADE1-3879-4CB8-BA05-C28B1BE556E3}" type="presOf" srcId="{1EB17626-F1BD-44AA-862C-D2AA825F5E29}" destId="{B3CAB348-4C2E-4D1A-AFC4-7F78FC5EA74B}" srcOrd="0" destOrd="0" presId="urn:microsoft.com/office/officeart/2005/8/layout/hierarchy2"/>
    <dgm:cxn modelId="{532535E2-8B15-489E-81B0-6F1BD053D15B}" type="presOf" srcId="{47F7336E-64FE-4EC1-9BEE-60E94FA6DA10}" destId="{8F9EA452-73DA-4EEB-B286-7811EA773038}" srcOrd="0" destOrd="0" presId="urn:microsoft.com/office/officeart/2005/8/layout/hierarchy2"/>
    <dgm:cxn modelId="{FB140DE3-8D09-472B-8390-6A293E2B4DDC}" type="presOf" srcId="{E8C8E44A-6B7A-4EB9-828B-849B3A45187F}" destId="{33B7B188-8614-466D-A497-81F2A9753959}" srcOrd="0" destOrd="0" presId="urn:microsoft.com/office/officeart/2005/8/layout/hierarchy2"/>
    <dgm:cxn modelId="{8C3B98E7-D07E-4410-9AE8-1B236354BF1A}" srcId="{C7EB285D-DD82-4911-A738-A13DC88519B7}" destId="{F99BD34A-639D-48EF-A7D5-05542B750E66}" srcOrd="0" destOrd="0" parTransId="{C8D0CAE0-F643-418E-971C-F9A02AA8A2CC}" sibTransId="{AC8EBE1F-2246-40C7-859B-AC607D8659D9}"/>
    <dgm:cxn modelId="{CFE5EAE9-E81C-4657-B6F6-B8060AE3AE7D}" srcId="{06EEAEEB-1AB0-48D1-A934-195C09AFF0B5}" destId="{3AA328EE-179F-4929-B53A-8FC50A4E76F9}" srcOrd="4" destOrd="0" parTransId="{3E87B429-667E-4D5C-8DED-471CF2397C1A}" sibTransId="{6ABF247B-740A-41DB-869E-62E681817099}"/>
    <dgm:cxn modelId="{E919FAEC-812F-4A8C-81C2-C5B79E304413}" type="presOf" srcId="{F99BD34A-639D-48EF-A7D5-05542B750E66}" destId="{AC55311F-B5B6-4060-B156-3AEF5BC5A1E1}" srcOrd="0" destOrd="0" presId="urn:microsoft.com/office/officeart/2005/8/layout/hierarchy2"/>
    <dgm:cxn modelId="{FAFA17EE-ACA5-4C76-98A2-BB345629F470}" srcId="{C7EB285D-DD82-4911-A738-A13DC88519B7}" destId="{530973F3-3620-4C0F-8A3E-C8B170214192}" srcOrd="3" destOrd="0" parTransId="{0B3BC71C-9D43-482D-BD11-3C35F2B5B088}" sibTransId="{4B3CEF79-EBBE-49F9-B209-F52288F50E10}"/>
    <dgm:cxn modelId="{479A54F2-D8E1-491B-9465-68B7B10CEAE0}" type="presOf" srcId="{B3AECB6D-0DD8-4525-A1B4-55FD5498E6A9}" destId="{03125CF0-5EE7-42BC-9DC4-B238C930A2B7}" srcOrd="0" destOrd="0" presId="urn:microsoft.com/office/officeart/2005/8/layout/hierarchy2"/>
    <dgm:cxn modelId="{4EAAB78C-08CB-48C1-AFC7-770586D85FDE}" type="presParOf" srcId="{F56C94BA-141E-4F56-9FC6-0E374B99B95C}" destId="{C1E6E8D4-2977-4496-82E2-F55526C0BC32}" srcOrd="0" destOrd="0" presId="urn:microsoft.com/office/officeart/2005/8/layout/hierarchy2"/>
    <dgm:cxn modelId="{A99850EC-3E5C-4A9A-93E9-D555EC587DA7}" type="presParOf" srcId="{C1E6E8D4-2977-4496-82E2-F55526C0BC32}" destId="{E0090619-15A3-4857-80F9-13C75ED4B1C3}" srcOrd="0" destOrd="0" presId="urn:microsoft.com/office/officeart/2005/8/layout/hierarchy2"/>
    <dgm:cxn modelId="{921DF9DE-2BF9-454F-9AC1-C6CB61B1EB01}" type="presParOf" srcId="{C1E6E8D4-2977-4496-82E2-F55526C0BC32}" destId="{615D053D-64C8-40B2-A1C7-74F51E425478}" srcOrd="1" destOrd="0" presId="urn:microsoft.com/office/officeart/2005/8/layout/hierarchy2"/>
    <dgm:cxn modelId="{3EBDB372-D90F-4404-84A1-C2A088A0B3AB}" type="presParOf" srcId="{615D053D-64C8-40B2-A1C7-74F51E425478}" destId="{5E80570C-4313-4B0C-8806-70068E642190}" srcOrd="0" destOrd="0" presId="urn:microsoft.com/office/officeart/2005/8/layout/hierarchy2"/>
    <dgm:cxn modelId="{D398A111-25E3-4B95-B8C5-5D6847D0AA4E}" type="presParOf" srcId="{5E80570C-4313-4B0C-8806-70068E642190}" destId="{6238D193-8510-4E8D-AB1B-0EFC0678CCCB}" srcOrd="0" destOrd="0" presId="urn:microsoft.com/office/officeart/2005/8/layout/hierarchy2"/>
    <dgm:cxn modelId="{65B3173D-412C-4D48-9B0B-9FC768D2FACB}" type="presParOf" srcId="{615D053D-64C8-40B2-A1C7-74F51E425478}" destId="{1EF2EF65-9D79-4062-B52B-EC22F29F2F84}" srcOrd="1" destOrd="0" presId="urn:microsoft.com/office/officeart/2005/8/layout/hierarchy2"/>
    <dgm:cxn modelId="{AF8AA4C5-5137-42D0-85C3-4CB306DA0F30}" type="presParOf" srcId="{1EF2EF65-9D79-4062-B52B-EC22F29F2F84}" destId="{A96478F1-6698-41D8-900F-0A11534DF873}" srcOrd="0" destOrd="0" presId="urn:microsoft.com/office/officeart/2005/8/layout/hierarchy2"/>
    <dgm:cxn modelId="{1A0FA3D6-701E-44B0-B27F-3EB4F26B4F59}" type="presParOf" srcId="{1EF2EF65-9D79-4062-B52B-EC22F29F2F84}" destId="{E7B5C6E4-D4C7-4669-8805-23CFABFE4FC0}" srcOrd="1" destOrd="0" presId="urn:microsoft.com/office/officeart/2005/8/layout/hierarchy2"/>
    <dgm:cxn modelId="{20E441F9-7D9A-445C-B509-A35F24278FD0}" type="presParOf" srcId="{E7B5C6E4-D4C7-4669-8805-23CFABFE4FC0}" destId="{CFC463CE-8099-4A13-AECB-F7210536367A}" srcOrd="0" destOrd="0" presId="urn:microsoft.com/office/officeart/2005/8/layout/hierarchy2"/>
    <dgm:cxn modelId="{B4340FC0-2491-41D2-80F6-5D9490F3B66B}" type="presParOf" srcId="{CFC463CE-8099-4A13-AECB-F7210536367A}" destId="{10B2FFAC-0737-4872-A78F-5F20D9381F83}" srcOrd="0" destOrd="0" presId="urn:microsoft.com/office/officeart/2005/8/layout/hierarchy2"/>
    <dgm:cxn modelId="{AFAAC93B-CAB2-4DA1-B9F0-A87DFDC06DA3}" type="presParOf" srcId="{E7B5C6E4-D4C7-4669-8805-23CFABFE4FC0}" destId="{404AE4F3-C3D3-4D89-9259-7176B2A29AF1}" srcOrd="1" destOrd="0" presId="urn:microsoft.com/office/officeart/2005/8/layout/hierarchy2"/>
    <dgm:cxn modelId="{5EB244E7-FA3F-40F8-B4FA-5A5C9388F514}" type="presParOf" srcId="{404AE4F3-C3D3-4D89-9259-7176B2A29AF1}" destId="{AC55311F-B5B6-4060-B156-3AEF5BC5A1E1}" srcOrd="0" destOrd="0" presId="urn:microsoft.com/office/officeart/2005/8/layout/hierarchy2"/>
    <dgm:cxn modelId="{CD9510AB-C6F8-4DE3-9334-16D656B05164}" type="presParOf" srcId="{404AE4F3-C3D3-4D89-9259-7176B2A29AF1}" destId="{0C711FCF-5705-4CC8-8BC7-90A222C6F8F2}" srcOrd="1" destOrd="0" presId="urn:microsoft.com/office/officeart/2005/8/layout/hierarchy2"/>
    <dgm:cxn modelId="{79E394E3-5968-45DD-BD12-5FE5D7859634}" type="presParOf" srcId="{E7B5C6E4-D4C7-4669-8805-23CFABFE4FC0}" destId="{C604A2E0-3C84-426E-9913-7F3275CA5D83}" srcOrd="2" destOrd="0" presId="urn:microsoft.com/office/officeart/2005/8/layout/hierarchy2"/>
    <dgm:cxn modelId="{FBA36D06-7375-42E7-B678-434D79A79ACC}" type="presParOf" srcId="{C604A2E0-3C84-426E-9913-7F3275CA5D83}" destId="{2E02DA31-A928-4F8F-A977-A72F5C586F7F}" srcOrd="0" destOrd="0" presId="urn:microsoft.com/office/officeart/2005/8/layout/hierarchy2"/>
    <dgm:cxn modelId="{4534FA20-3410-450B-AA37-2267A682951D}" type="presParOf" srcId="{E7B5C6E4-D4C7-4669-8805-23CFABFE4FC0}" destId="{A6CAE2A1-D76E-4B5C-96B0-F83AF9F8FE76}" srcOrd="3" destOrd="0" presId="urn:microsoft.com/office/officeart/2005/8/layout/hierarchy2"/>
    <dgm:cxn modelId="{41C1D31A-F112-41EA-938F-191E280F8B14}" type="presParOf" srcId="{A6CAE2A1-D76E-4B5C-96B0-F83AF9F8FE76}" destId="{5C67D723-ECB4-4EC0-91E2-3A30BBB7AD7C}" srcOrd="0" destOrd="0" presId="urn:microsoft.com/office/officeart/2005/8/layout/hierarchy2"/>
    <dgm:cxn modelId="{4AE345EB-5698-4ACD-AB9C-49E51F4A5D24}" type="presParOf" srcId="{A6CAE2A1-D76E-4B5C-96B0-F83AF9F8FE76}" destId="{049897FA-93BB-48DB-B6F8-0882B0518902}" srcOrd="1" destOrd="0" presId="urn:microsoft.com/office/officeart/2005/8/layout/hierarchy2"/>
    <dgm:cxn modelId="{51048C3F-2B3A-4B5C-9CC7-4718DE515FA6}" type="presParOf" srcId="{049897FA-93BB-48DB-B6F8-0882B0518902}" destId="{283C4E9D-F7AE-47A7-BAD4-B2A18298B0C4}" srcOrd="0" destOrd="0" presId="urn:microsoft.com/office/officeart/2005/8/layout/hierarchy2"/>
    <dgm:cxn modelId="{3D744CF2-B55B-4DF4-8D9F-C11761C78D4A}" type="presParOf" srcId="{283C4E9D-F7AE-47A7-BAD4-B2A18298B0C4}" destId="{260624EE-E9CF-4260-B1F8-F4667E989BB1}" srcOrd="0" destOrd="0" presId="urn:microsoft.com/office/officeart/2005/8/layout/hierarchy2"/>
    <dgm:cxn modelId="{9BE109FC-2FA4-44B0-8942-D936972D0A99}" type="presParOf" srcId="{049897FA-93BB-48DB-B6F8-0882B0518902}" destId="{D321E3A2-D352-4C2B-BFC1-A61E2578A877}" srcOrd="1" destOrd="0" presId="urn:microsoft.com/office/officeart/2005/8/layout/hierarchy2"/>
    <dgm:cxn modelId="{2130671F-DC56-4477-8B84-2E1D37AAE8A0}" type="presParOf" srcId="{D321E3A2-D352-4C2B-BFC1-A61E2578A877}" destId="{6BA2E265-2D24-493D-968C-059BD32D1DB3}" srcOrd="0" destOrd="0" presId="urn:microsoft.com/office/officeart/2005/8/layout/hierarchy2"/>
    <dgm:cxn modelId="{418C6FF0-663D-4E3C-B932-52E9E734C56D}" type="presParOf" srcId="{D321E3A2-D352-4C2B-BFC1-A61E2578A877}" destId="{DE0DD881-20E7-441A-B4A6-A416C3CA7C68}" srcOrd="1" destOrd="0" presId="urn:microsoft.com/office/officeart/2005/8/layout/hierarchy2"/>
    <dgm:cxn modelId="{9D76C9DB-EBD0-445B-A01F-0D90F088DE92}" type="presParOf" srcId="{049897FA-93BB-48DB-B6F8-0882B0518902}" destId="{1009342C-19E0-4918-82E9-5769C8892DCD}" srcOrd="2" destOrd="0" presId="urn:microsoft.com/office/officeart/2005/8/layout/hierarchy2"/>
    <dgm:cxn modelId="{20F4952B-EE41-4B41-9866-96F049DB2E49}" type="presParOf" srcId="{1009342C-19E0-4918-82E9-5769C8892DCD}" destId="{868A2F01-128D-40D4-88F8-E540AC16D0CA}" srcOrd="0" destOrd="0" presId="urn:microsoft.com/office/officeart/2005/8/layout/hierarchy2"/>
    <dgm:cxn modelId="{5562DB72-7651-4FEF-A6C0-136BBEBC84A3}" type="presParOf" srcId="{049897FA-93BB-48DB-B6F8-0882B0518902}" destId="{858D9091-0792-44A9-BC82-DD19C40337E3}" srcOrd="3" destOrd="0" presId="urn:microsoft.com/office/officeart/2005/8/layout/hierarchy2"/>
    <dgm:cxn modelId="{02C36965-4011-4EC4-A159-EAD070567835}" type="presParOf" srcId="{858D9091-0792-44A9-BC82-DD19C40337E3}" destId="{D6D4836B-B592-4970-B72A-1FE4F1C74D5C}" srcOrd="0" destOrd="0" presId="urn:microsoft.com/office/officeart/2005/8/layout/hierarchy2"/>
    <dgm:cxn modelId="{065C7871-3B85-4A7E-9E58-93AE24AAE1F1}" type="presParOf" srcId="{858D9091-0792-44A9-BC82-DD19C40337E3}" destId="{E4E75AC1-9723-4F57-9516-4BE42E0FCEC1}" srcOrd="1" destOrd="0" presId="urn:microsoft.com/office/officeart/2005/8/layout/hierarchy2"/>
    <dgm:cxn modelId="{2BEDDC11-2132-4B4A-BE49-AF521FE21AA5}" type="presParOf" srcId="{049897FA-93BB-48DB-B6F8-0882B0518902}" destId="{A59A9273-1E67-42B7-A9BF-2FD3D01696C3}" srcOrd="4" destOrd="0" presId="urn:microsoft.com/office/officeart/2005/8/layout/hierarchy2"/>
    <dgm:cxn modelId="{D39F99C6-78C7-40C7-93EC-32FC3FCEB094}" type="presParOf" srcId="{A59A9273-1E67-42B7-A9BF-2FD3D01696C3}" destId="{57407F00-42AA-4901-AA75-3AD0DAB0767D}" srcOrd="0" destOrd="0" presId="urn:microsoft.com/office/officeart/2005/8/layout/hierarchy2"/>
    <dgm:cxn modelId="{F7F430AE-1BF9-4C9C-804E-843887BD0FD0}" type="presParOf" srcId="{049897FA-93BB-48DB-B6F8-0882B0518902}" destId="{59173F83-9AE9-41DB-A9E3-082AD5B36E98}" srcOrd="5" destOrd="0" presId="urn:microsoft.com/office/officeart/2005/8/layout/hierarchy2"/>
    <dgm:cxn modelId="{2B5A3994-82DC-4BEA-A0AF-58AFCC85CE8C}" type="presParOf" srcId="{59173F83-9AE9-41DB-A9E3-082AD5B36E98}" destId="{170EBE8E-FAA3-4248-8367-91403B13D0FD}" srcOrd="0" destOrd="0" presId="urn:microsoft.com/office/officeart/2005/8/layout/hierarchy2"/>
    <dgm:cxn modelId="{7FDDDCFC-C957-40EC-9388-B4C75A9530C5}" type="presParOf" srcId="{59173F83-9AE9-41DB-A9E3-082AD5B36E98}" destId="{03A19867-3986-4194-B0FC-F8E5DCE1FA0D}" srcOrd="1" destOrd="0" presId="urn:microsoft.com/office/officeart/2005/8/layout/hierarchy2"/>
    <dgm:cxn modelId="{BDF759A2-5F87-4F7D-864E-A6E6BAE6A85C}" type="presParOf" srcId="{049897FA-93BB-48DB-B6F8-0882B0518902}" destId="{0C5C3C42-221A-4FFC-A24B-1608237CC15E}" srcOrd="6" destOrd="0" presId="urn:microsoft.com/office/officeart/2005/8/layout/hierarchy2"/>
    <dgm:cxn modelId="{F4F39187-EBE0-45B4-A157-9D04DA92B639}" type="presParOf" srcId="{0C5C3C42-221A-4FFC-A24B-1608237CC15E}" destId="{08F2D246-BD9C-49B6-AEB7-FC0684E9CE1D}" srcOrd="0" destOrd="0" presId="urn:microsoft.com/office/officeart/2005/8/layout/hierarchy2"/>
    <dgm:cxn modelId="{E282DAD1-0D88-4D05-9C07-31C7BBA92025}" type="presParOf" srcId="{049897FA-93BB-48DB-B6F8-0882B0518902}" destId="{F6C42700-56BD-46FF-A9F6-525D2ABB35DC}" srcOrd="7" destOrd="0" presId="urn:microsoft.com/office/officeart/2005/8/layout/hierarchy2"/>
    <dgm:cxn modelId="{A4C2ABF0-9979-4607-8B68-DC72D6B5CC79}" type="presParOf" srcId="{F6C42700-56BD-46FF-A9F6-525D2ABB35DC}" destId="{D2E21C01-4D43-498F-ADA5-559B0C36E656}" srcOrd="0" destOrd="0" presId="urn:microsoft.com/office/officeart/2005/8/layout/hierarchy2"/>
    <dgm:cxn modelId="{9B56ADE9-D4C7-4DC5-A4A3-AA41C96B8A74}" type="presParOf" srcId="{F6C42700-56BD-46FF-A9F6-525D2ABB35DC}" destId="{088324CE-7791-4A3E-AA14-ECD8495738E6}" srcOrd="1" destOrd="0" presId="urn:microsoft.com/office/officeart/2005/8/layout/hierarchy2"/>
    <dgm:cxn modelId="{E4C3373D-D175-4791-AB91-1E6E7CE47BB9}" type="presParOf" srcId="{049897FA-93BB-48DB-B6F8-0882B0518902}" destId="{33B7B188-8614-466D-A497-81F2A9753959}" srcOrd="8" destOrd="0" presId="urn:microsoft.com/office/officeart/2005/8/layout/hierarchy2"/>
    <dgm:cxn modelId="{2C0FBF17-E45E-49A1-9E7E-9F7E081A1C2D}" type="presParOf" srcId="{33B7B188-8614-466D-A497-81F2A9753959}" destId="{4115EE5A-0B35-413C-9C60-BAC8AF13384B}" srcOrd="0" destOrd="0" presId="urn:microsoft.com/office/officeart/2005/8/layout/hierarchy2"/>
    <dgm:cxn modelId="{68BCEB91-19F5-4A07-BF47-34378C831E60}" type="presParOf" srcId="{049897FA-93BB-48DB-B6F8-0882B0518902}" destId="{2089833B-5883-46D6-B522-C3AF50FE866E}" srcOrd="9" destOrd="0" presId="urn:microsoft.com/office/officeart/2005/8/layout/hierarchy2"/>
    <dgm:cxn modelId="{8A2807D9-6B94-4B80-B681-812709B69433}" type="presParOf" srcId="{2089833B-5883-46D6-B522-C3AF50FE866E}" destId="{87FAEBD8-954E-4534-9168-7C33F96E792B}" srcOrd="0" destOrd="0" presId="urn:microsoft.com/office/officeart/2005/8/layout/hierarchy2"/>
    <dgm:cxn modelId="{083DEC7F-C8CA-4F93-AD2D-215D07307F7B}" type="presParOf" srcId="{2089833B-5883-46D6-B522-C3AF50FE866E}" destId="{AB88B46D-497E-436C-9CE6-3335E0CBB478}" srcOrd="1" destOrd="0" presId="urn:microsoft.com/office/officeart/2005/8/layout/hierarchy2"/>
    <dgm:cxn modelId="{F8DFE3A7-146D-4006-998D-3EC0320F1D83}" type="presParOf" srcId="{E7B5C6E4-D4C7-4669-8805-23CFABFE4FC0}" destId="{CF0B67FD-6A91-40AB-8DBB-29C27870936A}" srcOrd="4" destOrd="0" presId="urn:microsoft.com/office/officeart/2005/8/layout/hierarchy2"/>
    <dgm:cxn modelId="{5E46AC2F-6A02-463A-B976-E3FCB690BDA7}" type="presParOf" srcId="{CF0B67FD-6A91-40AB-8DBB-29C27870936A}" destId="{B482B052-C0A1-4EFB-8B92-65463B625483}" srcOrd="0" destOrd="0" presId="urn:microsoft.com/office/officeart/2005/8/layout/hierarchy2"/>
    <dgm:cxn modelId="{B5BBD86B-DA77-4789-A5EE-BEEAB8EEE879}" type="presParOf" srcId="{E7B5C6E4-D4C7-4669-8805-23CFABFE4FC0}" destId="{A9466C45-929D-4623-9EEF-BDBF17DE4570}" srcOrd="5" destOrd="0" presId="urn:microsoft.com/office/officeart/2005/8/layout/hierarchy2"/>
    <dgm:cxn modelId="{7C66B515-D871-4EB7-AD2E-88D7F14C402E}" type="presParOf" srcId="{A9466C45-929D-4623-9EEF-BDBF17DE4570}" destId="{BAEAD50A-C876-43BE-9B9B-AB91CE6076EC}" srcOrd="0" destOrd="0" presId="urn:microsoft.com/office/officeart/2005/8/layout/hierarchy2"/>
    <dgm:cxn modelId="{E71927B6-2A7E-4FA4-B768-649BCEB0184B}" type="presParOf" srcId="{A9466C45-929D-4623-9EEF-BDBF17DE4570}" destId="{34D90C98-9FEA-4B26-970F-D7D46CA69BEC}" srcOrd="1" destOrd="0" presId="urn:microsoft.com/office/officeart/2005/8/layout/hierarchy2"/>
    <dgm:cxn modelId="{0E132988-3DE1-4973-A73B-7B6B31005FC3}" type="presParOf" srcId="{34D90C98-9FEA-4B26-970F-D7D46CA69BEC}" destId="{C241B131-EF8F-4802-B02D-E02C81B72BD6}" srcOrd="0" destOrd="0" presId="urn:microsoft.com/office/officeart/2005/8/layout/hierarchy2"/>
    <dgm:cxn modelId="{34C1156F-8FC2-40DF-974F-49199B87332F}" type="presParOf" srcId="{C241B131-EF8F-4802-B02D-E02C81B72BD6}" destId="{9E30CEE7-E7FD-43B7-B40E-F2933FF8D71A}" srcOrd="0" destOrd="0" presId="urn:microsoft.com/office/officeart/2005/8/layout/hierarchy2"/>
    <dgm:cxn modelId="{D4AD8F35-37AD-4610-944C-4AAD6D194C3C}" type="presParOf" srcId="{34D90C98-9FEA-4B26-970F-D7D46CA69BEC}" destId="{39E28049-000D-4CFC-BB9C-43A75F1D916E}" srcOrd="1" destOrd="0" presId="urn:microsoft.com/office/officeart/2005/8/layout/hierarchy2"/>
    <dgm:cxn modelId="{F16AEE84-65EA-4C60-8A95-A7D0ED1B9ED5}" type="presParOf" srcId="{39E28049-000D-4CFC-BB9C-43A75F1D916E}" destId="{D8F6859E-BD92-499B-BECD-5C0B55C3AC9A}" srcOrd="0" destOrd="0" presId="urn:microsoft.com/office/officeart/2005/8/layout/hierarchy2"/>
    <dgm:cxn modelId="{BAE4A79B-0EBA-454E-8D51-33304010200B}" type="presParOf" srcId="{39E28049-000D-4CFC-BB9C-43A75F1D916E}" destId="{F3DC7AD8-B7EA-4B34-BA6C-886597DDF70C}" srcOrd="1" destOrd="0" presId="urn:microsoft.com/office/officeart/2005/8/layout/hierarchy2"/>
    <dgm:cxn modelId="{5C37D4C2-D742-48BF-A6D4-8BA3D7B7C70C}" type="presParOf" srcId="{34D90C98-9FEA-4B26-970F-D7D46CA69BEC}" destId="{8B584A7A-B18A-439B-B011-A7A40D5AF0A0}" srcOrd="2" destOrd="0" presId="urn:microsoft.com/office/officeart/2005/8/layout/hierarchy2"/>
    <dgm:cxn modelId="{0E901FC9-1641-4986-BB24-86F8F64C428E}" type="presParOf" srcId="{8B584A7A-B18A-439B-B011-A7A40D5AF0A0}" destId="{1B12D6CD-9FA0-41F7-A16C-46013123E879}" srcOrd="0" destOrd="0" presId="urn:microsoft.com/office/officeart/2005/8/layout/hierarchy2"/>
    <dgm:cxn modelId="{95B4101F-4B6E-4260-BCF3-A31B9CFF5B37}" type="presParOf" srcId="{34D90C98-9FEA-4B26-970F-D7D46CA69BEC}" destId="{7BB26DAA-E00C-4FF6-9037-752E601B5A8B}" srcOrd="3" destOrd="0" presId="urn:microsoft.com/office/officeart/2005/8/layout/hierarchy2"/>
    <dgm:cxn modelId="{8BE5BC47-15F3-428B-8E24-03C3D6F38972}" type="presParOf" srcId="{7BB26DAA-E00C-4FF6-9037-752E601B5A8B}" destId="{8B8663A0-FAB5-45D8-822E-7339E0709CE7}" srcOrd="0" destOrd="0" presId="urn:microsoft.com/office/officeart/2005/8/layout/hierarchy2"/>
    <dgm:cxn modelId="{82AC9DD4-99D8-4391-AC5C-3569E3B340DD}" type="presParOf" srcId="{7BB26DAA-E00C-4FF6-9037-752E601B5A8B}" destId="{E31C411B-E10A-4728-B960-AACCD8118AEA}" srcOrd="1" destOrd="0" presId="urn:microsoft.com/office/officeart/2005/8/layout/hierarchy2"/>
    <dgm:cxn modelId="{4A0649DA-A043-4E29-8001-505E911D0E96}" type="presParOf" srcId="{34D90C98-9FEA-4B26-970F-D7D46CA69BEC}" destId="{B3CAB348-4C2E-4D1A-AFC4-7F78FC5EA74B}" srcOrd="4" destOrd="0" presId="urn:microsoft.com/office/officeart/2005/8/layout/hierarchy2"/>
    <dgm:cxn modelId="{D5CD5388-03F6-43A2-BFD8-C93A0FFC7873}" type="presParOf" srcId="{B3CAB348-4C2E-4D1A-AFC4-7F78FC5EA74B}" destId="{A9EFDF18-4D91-4ECE-9582-5998A065DE82}" srcOrd="0" destOrd="0" presId="urn:microsoft.com/office/officeart/2005/8/layout/hierarchy2"/>
    <dgm:cxn modelId="{CF852B45-BE3E-47E0-9C25-233766001035}" type="presParOf" srcId="{34D90C98-9FEA-4B26-970F-D7D46CA69BEC}" destId="{2AA7ED0F-FB33-4D6E-A752-B6ABCE28AB74}" srcOrd="5" destOrd="0" presId="urn:microsoft.com/office/officeart/2005/8/layout/hierarchy2"/>
    <dgm:cxn modelId="{82455268-F323-4015-870A-502A52AA7095}" type="presParOf" srcId="{2AA7ED0F-FB33-4D6E-A752-B6ABCE28AB74}" destId="{211A10FF-37A6-4304-B4C4-EE80FD1D98B6}" srcOrd="0" destOrd="0" presId="urn:microsoft.com/office/officeart/2005/8/layout/hierarchy2"/>
    <dgm:cxn modelId="{1DFCEE4B-AEEE-42D0-BDE3-BC0211871F38}" type="presParOf" srcId="{2AA7ED0F-FB33-4D6E-A752-B6ABCE28AB74}" destId="{61380E5B-394D-4A9D-88A7-838437345E80}" srcOrd="1" destOrd="0" presId="urn:microsoft.com/office/officeart/2005/8/layout/hierarchy2"/>
    <dgm:cxn modelId="{E163A37C-E804-44A0-9CCD-C4CB0DA8AC53}" type="presParOf" srcId="{34D90C98-9FEA-4B26-970F-D7D46CA69BEC}" destId="{E66DF700-BC34-4AD0-81B6-4630905F4A10}" srcOrd="6" destOrd="0" presId="urn:microsoft.com/office/officeart/2005/8/layout/hierarchy2"/>
    <dgm:cxn modelId="{C48EA636-47BF-41FD-9A37-CBA258A62381}" type="presParOf" srcId="{E66DF700-BC34-4AD0-81B6-4630905F4A10}" destId="{3D01E15D-E91D-48AB-BC38-0661B262B82B}" srcOrd="0" destOrd="0" presId="urn:microsoft.com/office/officeart/2005/8/layout/hierarchy2"/>
    <dgm:cxn modelId="{9ADE3208-AF40-4E77-A3FA-F41AC048F5B5}" type="presParOf" srcId="{34D90C98-9FEA-4B26-970F-D7D46CA69BEC}" destId="{A9E32BD5-B074-48DA-9ED2-12B0C69CEABD}" srcOrd="7" destOrd="0" presId="urn:microsoft.com/office/officeart/2005/8/layout/hierarchy2"/>
    <dgm:cxn modelId="{B2451E20-EF00-4547-BE70-24E4FEFDAA65}" type="presParOf" srcId="{A9E32BD5-B074-48DA-9ED2-12B0C69CEABD}" destId="{C6E789C2-879F-4FE5-8C6C-B82BEBA10045}" srcOrd="0" destOrd="0" presId="urn:microsoft.com/office/officeart/2005/8/layout/hierarchy2"/>
    <dgm:cxn modelId="{C831B0B6-384F-4A67-BED1-396C0D537C56}" type="presParOf" srcId="{A9E32BD5-B074-48DA-9ED2-12B0C69CEABD}" destId="{923E38E7-3F6A-4631-BA18-C1EA8E75C04C}" srcOrd="1" destOrd="0" presId="urn:microsoft.com/office/officeart/2005/8/layout/hierarchy2"/>
    <dgm:cxn modelId="{E11E4258-C530-44B7-84A0-478A01DBB897}" type="presParOf" srcId="{34D90C98-9FEA-4B26-970F-D7D46CA69BEC}" destId="{A08A9D50-5951-4A95-BB07-AC621F477C34}" srcOrd="8" destOrd="0" presId="urn:microsoft.com/office/officeart/2005/8/layout/hierarchy2"/>
    <dgm:cxn modelId="{F5FB1869-8A7F-4D31-B9A6-E60BD2CF5123}" type="presParOf" srcId="{A08A9D50-5951-4A95-BB07-AC621F477C34}" destId="{C7E0A4A0-0007-4038-8DBB-542F2DC4FD7D}" srcOrd="0" destOrd="0" presId="urn:microsoft.com/office/officeart/2005/8/layout/hierarchy2"/>
    <dgm:cxn modelId="{E3AABC51-0D06-430C-8DCA-8A59C9E25680}" type="presParOf" srcId="{34D90C98-9FEA-4B26-970F-D7D46CA69BEC}" destId="{B7C1C39E-0215-42C2-9516-C6CC7D962931}" srcOrd="9" destOrd="0" presId="urn:microsoft.com/office/officeart/2005/8/layout/hierarchy2"/>
    <dgm:cxn modelId="{2E61FBD7-19B7-4E4D-A880-9B0FBDB1A143}" type="presParOf" srcId="{B7C1C39E-0215-42C2-9516-C6CC7D962931}" destId="{AA7D5E0E-0500-4424-B648-ECF59BFDE398}" srcOrd="0" destOrd="0" presId="urn:microsoft.com/office/officeart/2005/8/layout/hierarchy2"/>
    <dgm:cxn modelId="{88E3E3B8-C5FD-4E2A-82D9-08EC1495C7B3}" type="presParOf" srcId="{B7C1C39E-0215-42C2-9516-C6CC7D962931}" destId="{F52BD774-9979-4638-B375-EFC8E7F438C2}" srcOrd="1" destOrd="0" presId="urn:microsoft.com/office/officeart/2005/8/layout/hierarchy2"/>
    <dgm:cxn modelId="{0DFD1571-FA49-456E-B6F4-1AF20CA59107}" type="presParOf" srcId="{34D90C98-9FEA-4B26-970F-D7D46CA69BEC}" destId="{4E3E3A64-AE2D-4000-98BC-62A475CB8656}" srcOrd="10" destOrd="0" presId="urn:microsoft.com/office/officeart/2005/8/layout/hierarchy2"/>
    <dgm:cxn modelId="{164468A9-4B08-4E02-89C9-F3CF9E0AB57A}" type="presParOf" srcId="{4E3E3A64-AE2D-4000-98BC-62A475CB8656}" destId="{1E1F2CE7-30D0-465E-A47D-BC984081560C}" srcOrd="0" destOrd="0" presId="urn:microsoft.com/office/officeart/2005/8/layout/hierarchy2"/>
    <dgm:cxn modelId="{8645FAEB-AFEF-4AE0-A01A-AEA872163B84}" type="presParOf" srcId="{34D90C98-9FEA-4B26-970F-D7D46CA69BEC}" destId="{D0CFFFAE-5061-4B7C-9147-7926AFFFDEDC}" srcOrd="11" destOrd="0" presId="urn:microsoft.com/office/officeart/2005/8/layout/hierarchy2"/>
    <dgm:cxn modelId="{17A3E8BA-50F0-4A6F-BCBA-B5F9516CAD80}" type="presParOf" srcId="{D0CFFFAE-5061-4B7C-9147-7926AFFFDEDC}" destId="{8F9EA452-73DA-4EEB-B286-7811EA773038}" srcOrd="0" destOrd="0" presId="urn:microsoft.com/office/officeart/2005/8/layout/hierarchy2"/>
    <dgm:cxn modelId="{BE2AF57D-7514-4DBF-89B1-725A66313308}" type="presParOf" srcId="{D0CFFFAE-5061-4B7C-9147-7926AFFFDEDC}" destId="{8140939F-6554-440C-BA71-2C29EC7BDC74}" srcOrd="1" destOrd="0" presId="urn:microsoft.com/office/officeart/2005/8/layout/hierarchy2"/>
    <dgm:cxn modelId="{88FEE2D9-E890-4632-8574-E8AD16E2F96E}" type="presParOf" srcId="{34D90C98-9FEA-4B26-970F-D7D46CA69BEC}" destId="{9082A43D-AB05-41B0-9DB3-90816963B95A}" srcOrd="12" destOrd="0" presId="urn:microsoft.com/office/officeart/2005/8/layout/hierarchy2"/>
    <dgm:cxn modelId="{5EB322D0-A5B9-4173-99A8-A2A24A922CF7}" type="presParOf" srcId="{9082A43D-AB05-41B0-9DB3-90816963B95A}" destId="{9DD46FE3-BAFC-43A3-A81A-715FDA9C15AF}" srcOrd="0" destOrd="0" presId="urn:microsoft.com/office/officeart/2005/8/layout/hierarchy2"/>
    <dgm:cxn modelId="{88BC34D7-8446-44E9-817A-FB699FBD3301}" type="presParOf" srcId="{34D90C98-9FEA-4B26-970F-D7D46CA69BEC}" destId="{B4BBD6D5-9E96-4055-9393-F6F07CBBAE1C}" srcOrd="13" destOrd="0" presId="urn:microsoft.com/office/officeart/2005/8/layout/hierarchy2"/>
    <dgm:cxn modelId="{E40CA21C-C28C-4C90-891F-E3B29413F7A0}" type="presParOf" srcId="{B4BBD6D5-9E96-4055-9393-F6F07CBBAE1C}" destId="{03125CF0-5EE7-42BC-9DC4-B238C930A2B7}" srcOrd="0" destOrd="0" presId="urn:microsoft.com/office/officeart/2005/8/layout/hierarchy2"/>
    <dgm:cxn modelId="{3198ECD0-8D8C-478C-9B83-BAB105950F67}" type="presParOf" srcId="{B4BBD6D5-9E96-4055-9393-F6F07CBBAE1C}" destId="{CC63C18A-7440-42FC-962F-9ECAD2A6E1CD}" srcOrd="1" destOrd="0" presId="urn:microsoft.com/office/officeart/2005/8/layout/hierarchy2"/>
    <dgm:cxn modelId="{AC894806-8100-4287-84CC-705F46CCBF86}" type="presParOf" srcId="{E7B5C6E4-D4C7-4669-8805-23CFABFE4FC0}" destId="{4873FD1B-4FC1-464F-889C-781CED5EEC09}" srcOrd="6" destOrd="0" presId="urn:microsoft.com/office/officeart/2005/8/layout/hierarchy2"/>
    <dgm:cxn modelId="{9BE2C08A-EBB7-4BA3-A232-0B6B30B2BF59}" type="presParOf" srcId="{4873FD1B-4FC1-464F-889C-781CED5EEC09}" destId="{96CF6EA7-7F64-49EB-A15E-5BA0D579041D}" srcOrd="0" destOrd="0" presId="urn:microsoft.com/office/officeart/2005/8/layout/hierarchy2"/>
    <dgm:cxn modelId="{11D49693-3800-4BE2-87A9-4786CB3C52C7}" type="presParOf" srcId="{E7B5C6E4-D4C7-4669-8805-23CFABFE4FC0}" destId="{F36BDCC6-1555-4C1D-A7D0-D518001A95D1}" srcOrd="7" destOrd="0" presId="urn:microsoft.com/office/officeart/2005/8/layout/hierarchy2"/>
    <dgm:cxn modelId="{223FB189-2E78-4CE3-8A55-8D9F2536728C}" type="presParOf" srcId="{F36BDCC6-1555-4C1D-A7D0-D518001A95D1}" destId="{D3B38E39-811A-4522-ABC6-DCF2F751ACDA}" srcOrd="0" destOrd="0" presId="urn:microsoft.com/office/officeart/2005/8/layout/hierarchy2"/>
    <dgm:cxn modelId="{4F9D8D62-99B7-464F-A4A6-1621DE7A8AFF}" type="presParOf" srcId="{F36BDCC6-1555-4C1D-A7D0-D518001A95D1}" destId="{ABF210AE-2ECA-4288-B2AE-9B9E0D4EFB7B}" srcOrd="1" destOrd="0" presId="urn:microsoft.com/office/officeart/2005/8/layout/hierarchy2"/>
    <dgm:cxn modelId="{11595037-16F2-40C1-9546-007F80CCF735}" type="presParOf" srcId="{615D053D-64C8-40B2-A1C7-74F51E425478}" destId="{73C60E33-6605-4959-8D61-4BD656474A51}" srcOrd="2" destOrd="0" presId="urn:microsoft.com/office/officeart/2005/8/layout/hierarchy2"/>
    <dgm:cxn modelId="{9E844A1F-C5B5-4582-92B6-6A9D49E3E767}" type="presParOf" srcId="{73C60E33-6605-4959-8D61-4BD656474A51}" destId="{D03ACDF4-D3D3-45C2-8668-F60573FF3F6E}" srcOrd="0" destOrd="0" presId="urn:microsoft.com/office/officeart/2005/8/layout/hierarchy2"/>
    <dgm:cxn modelId="{0DACCBF5-0D1C-4B9C-A250-EDCA3B79EB9E}" type="presParOf" srcId="{615D053D-64C8-40B2-A1C7-74F51E425478}" destId="{B0E6221B-F3DD-492A-8098-1BA65A856EC8}" srcOrd="3" destOrd="0" presId="urn:microsoft.com/office/officeart/2005/8/layout/hierarchy2"/>
    <dgm:cxn modelId="{1E91126E-E431-4E95-8FBE-09A07F2833D5}" type="presParOf" srcId="{B0E6221B-F3DD-492A-8098-1BA65A856EC8}" destId="{FDC6E4ED-8FC0-4040-90D6-02C39ABA3B66}" srcOrd="0" destOrd="0" presId="urn:microsoft.com/office/officeart/2005/8/layout/hierarchy2"/>
    <dgm:cxn modelId="{151F5ABE-9CB2-49A5-B58F-8F19157429B2}" type="presParOf" srcId="{B0E6221B-F3DD-492A-8098-1BA65A856EC8}" destId="{26ED979F-262E-4321-AABD-D6FCBB2F41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090619-15A3-4857-80F9-13C75ED4B1C3}">
      <dsp:nvSpPr>
        <dsp:cNvPr id="0" name=""/>
        <dsp:cNvSpPr/>
      </dsp:nvSpPr>
      <dsp:spPr>
        <a:xfrm>
          <a:off x="2837" y="1340640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virtualE/</a:t>
          </a:r>
        </a:p>
      </dsp:txBody>
      <dsp:txXfrm>
        <a:off x="18525" y="1356328"/>
        <a:ext cx="1039880" cy="504252"/>
      </dsp:txXfrm>
    </dsp:sp>
    <dsp:sp modelId="{5E80570C-4313-4B0C-8806-70068E642190}">
      <dsp:nvSpPr>
        <dsp:cNvPr id="0" name=""/>
        <dsp:cNvSpPr/>
      </dsp:nvSpPr>
      <dsp:spPr>
        <a:xfrm rot="19457599">
          <a:off x="1024493" y="1439476"/>
          <a:ext cx="527702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527702" y="149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75152" y="1441269"/>
        <a:ext cx="26385" cy="26385"/>
      </dsp:txXfrm>
    </dsp:sp>
    <dsp:sp modelId="{A96478F1-6698-41D8-900F-0A11534DF873}">
      <dsp:nvSpPr>
        <dsp:cNvPr id="0" name=""/>
        <dsp:cNvSpPr/>
      </dsp:nvSpPr>
      <dsp:spPr>
        <a:xfrm>
          <a:off x="1502596" y="1032654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project/</a:t>
          </a:r>
        </a:p>
      </dsp:txBody>
      <dsp:txXfrm>
        <a:off x="1518284" y="1048342"/>
        <a:ext cx="1039880" cy="504252"/>
      </dsp:txXfrm>
    </dsp:sp>
    <dsp:sp modelId="{CFC463CE-8099-4A13-AECB-F7210536367A}">
      <dsp:nvSpPr>
        <dsp:cNvPr id="0" name=""/>
        <dsp:cNvSpPr/>
      </dsp:nvSpPr>
      <dsp:spPr>
        <a:xfrm rot="19457599">
          <a:off x="2524252" y="1131490"/>
          <a:ext cx="527702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527702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774910" y="1133283"/>
        <a:ext cx="26385" cy="26385"/>
      </dsp:txXfrm>
    </dsp:sp>
    <dsp:sp modelId="{AC55311F-B5B6-4060-B156-3AEF5BC5A1E1}">
      <dsp:nvSpPr>
        <dsp:cNvPr id="0" name=""/>
        <dsp:cNvSpPr/>
      </dsp:nvSpPr>
      <dsp:spPr>
        <a:xfrm>
          <a:off x="3002354" y="724668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manage.py</a:t>
          </a:r>
          <a:endParaRPr lang="en-PH" sz="1200" b="1" kern="1200"/>
        </a:p>
      </dsp:txBody>
      <dsp:txXfrm>
        <a:off x="3018042" y="740356"/>
        <a:ext cx="1039880" cy="504252"/>
      </dsp:txXfrm>
    </dsp:sp>
    <dsp:sp modelId="{41A3D45D-903D-4CBD-9437-D258897DD8AB}">
      <dsp:nvSpPr>
        <dsp:cNvPr id="0" name=""/>
        <dsp:cNvSpPr/>
      </dsp:nvSpPr>
      <dsp:spPr>
        <a:xfrm rot="2142401">
          <a:off x="2524252" y="1439476"/>
          <a:ext cx="527702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527702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774910" y="1441269"/>
        <a:ext cx="26385" cy="26385"/>
      </dsp:txXfrm>
    </dsp:sp>
    <dsp:sp modelId="{46FF5F67-1CE5-49B6-B9FB-DBD3FDA44F2B}">
      <dsp:nvSpPr>
        <dsp:cNvPr id="0" name=""/>
        <dsp:cNvSpPr/>
      </dsp:nvSpPr>
      <dsp:spPr>
        <a:xfrm>
          <a:off x="3002354" y="1340640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project/</a:t>
          </a:r>
          <a:endParaRPr lang="en-PH" sz="1200" b="1" kern="1200"/>
        </a:p>
      </dsp:txBody>
      <dsp:txXfrm>
        <a:off x="3018042" y="1356328"/>
        <a:ext cx="1039880" cy="504252"/>
      </dsp:txXfrm>
    </dsp:sp>
    <dsp:sp modelId="{283C4E9D-F7AE-47A7-BAD4-B2A18298B0C4}">
      <dsp:nvSpPr>
        <dsp:cNvPr id="0" name=""/>
        <dsp:cNvSpPr/>
      </dsp:nvSpPr>
      <dsp:spPr>
        <a:xfrm rot="17350740">
          <a:off x="3635692" y="977497"/>
          <a:ext cx="1304339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1304339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55253" y="959874"/>
        <a:ext cx="65216" cy="65216"/>
      </dsp:txXfrm>
    </dsp:sp>
    <dsp:sp modelId="{6BA2E265-2D24-493D-968C-059BD32D1DB3}">
      <dsp:nvSpPr>
        <dsp:cNvPr id="0" name=""/>
        <dsp:cNvSpPr/>
      </dsp:nvSpPr>
      <dsp:spPr>
        <a:xfrm>
          <a:off x="4502113" y="108696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__init__.py</a:t>
          </a:r>
        </a:p>
      </dsp:txBody>
      <dsp:txXfrm>
        <a:off x="4517801" y="124384"/>
        <a:ext cx="1039880" cy="504252"/>
      </dsp:txXfrm>
    </dsp:sp>
    <dsp:sp modelId="{1009342C-19E0-4918-82E9-5769C8892DCD}">
      <dsp:nvSpPr>
        <dsp:cNvPr id="0" name=""/>
        <dsp:cNvSpPr/>
      </dsp:nvSpPr>
      <dsp:spPr>
        <a:xfrm rot="18289469">
          <a:off x="3912683" y="1285483"/>
          <a:ext cx="750357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750357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69103" y="1281709"/>
        <a:ext cx="37517" cy="37517"/>
      </dsp:txXfrm>
    </dsp:sp>
    <dsp:sp modelId="{D6D4836B-B592-4970-B72A-1FE4F1C74D5C}">
      <dsp:nvSpPr>
        <dsp:cNvPr id="0" name=""/>
        <dsp:cNvSpPr/>
      </dsp:nvSpPr>
      <dsp:spPr>
        <a:xfrm>
          <a:off x="4502113" y="724668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1" kern="1200"/>
            <a:t>settings.py</a:t>
          </a:r>
          <a:endParaRPr lang="en-PH" sz="1200" kern="1200"/>
        </a:p>
      </dsp:txBody>
      <dsp:txXfrm>
        <a:off x="4517801" y="740356"/>
        <a:ext cx="1039880" cy="504252"/>
      </dsp:txXfrm>
    </dsp:sp>
    <dsp:sp modelId="{A59A9273-1E67-42B7-A9BF-2FD3D01696C3}">
      <dsp:nvSpPr>
        <dsp:cNvPr id="0" name=""/>
        <dsp:cNvSpPr/>
      </dsp:nvSpPr>
      <dsp:spPr>
        <a:xfrm>
          <a:off x="4073610" y="1593469"/>
          <a:ext cx="428502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428502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77149" y="1597742"/>
        <a:ext cx="21425" cy="21425"/>
      </dsp:txXfrm>
    </dsp:sp>
    <dsp:sp modelId="{170EBE8E-FAA3-4248-8367-91403B13D0FD}">
      <dsp:nvSpPr>
        <dsp:cNvPr id="0" name=""/>
        <dsp:cNvSpPr/>
      </dsp:nvSpPr>
      <dsp:spPr>
        <a:xfrm>
          <a:off x="4502113" y="1340640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urls.py</a:t>
          </a:r>
        </a:p>
      </dsp:txBody>
      <dsp:txXfrm>
        <a:off x="4517801" y="1356328"/>
        <a:ext cx="1039880" cy="504252"/>
      </dsp:txXfrm>
    </dsp:sp>
    <dsp:sp modelId="{0C5C3C42-221A-4FFC-A24B-1608237CC15E}">
      <dsp:nvSpPr>
        <dsp:cNvPr id="0" name=""/>
        <dsp:cNvSpPr/>
      </dsp:nvSpPr>
      <dsp:spPr>
        <a:xfrm rot="3310531">
          <a:off x="3912683" y="1901455"/>
          <a:ext cx="750357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750357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69103" y="1897682"/>
        <a:ext cx="37517" cy="37517"/>
      </dsp:txXfrm>
    </dsp:sp>
    <dsp:sp modelId="{D2E21C01-4D43-498F-ADA5-559B0C36E656}">
      <dsp:nvSpPr>
        <dsp:cNvPr id="0" name=""/>
        <dsp:cNvSpPr/>
      </dsp:nvSpPr>
      <dsp:spPr>
        <a:xfrm>
          <a:off x="4502113" y="1956613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asgi.py</a:t>
          </a:r>
        </a:p>
      </dsp:txBody>
      <dsp:txXfrm>
        <a:off x="4517801" y="1972301"/>
        <a:ext cx="1039880" cy="504252"/>
      </dsp:txXfrm>
    </dsp:sp>
    <dsp:sp modelId="{33B7B188-8614-466D-A497-81F2A9753959}">
      <dsp:nvSpPr>
        <dsp:cNvPr id="0" name=""/>
        <dsp:cNvSpPr/>
      </dsp:nvSpPr>
      <dsp:spPr>
        <a:xfrm rot="4249260">
          <a:off x="3635692" y="2209441"/>
          <a:ext cx="1304339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1304339" y="149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55253" y="2191818"/>
        <a:ext cx="65216" cy="65216"/>
      </dsp:txXfrm>
    </dsp:sp>
    <dsp:sp modelId="{87FAEBD8-954E-4534-9168-7C33F96E792B}">
      <dsp:nvSpPr>
        <dsp:cNvPr id="0" name=""/>
        <dsp:cNvSpPr/>
      </dsp:nvSpPr>
      <dsp:spPr>
        <a:xfrm>
          <a:off x="4502113" y="2572585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wsig.py</a:t>
          </a:r>
        </a:p>
      </dsp:txBody>
      <dsp:txXfrm>
        <a:off x="4517801" y="2588273"/>
        <a:ext cx="1039880" cy="504252"/>
      </dsp:txXfrm>
    </dsp:sp>
    <dsp:sp modelId="{73C60E33-6605-4959-8D61-4BD656474A51}">
      <dsp:nvSpPr>
        <dsp:cNvPr id="0" name=""/>
        <dsp:cNvSpPr/>
      </dsp:nvSpPr>
      <dsp:spPr>
        <a:xfrm rot="2142401">
          <a:off x="1024493" y="1747462"/>
          <a:ext cx="527702" cy="29970"/>
        </a:xfrm>
        <a:custGeom>
          <a:avLst/>
          <a:gdLst/>
          <a:ahLst/>
          <a:cxnLst/>
          <a:rect l="0" t="0" r="0" b="0"/>
          <a:pathLst>
            <a:path>
              <a:moveTo>
                <a:pt x="0" y="14985"/>
              </a:moveTo>
              <a:lnTo>
                <a:pt x="527702" y="149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75152" y="1749255"/>
        <a:ext cx="26385" cy="26385"/>
      </dsp:txXfrm>
    </dsp:sp>
    <dsp:sp modelId="{FDC6E4ED-8FC0-4040-90D6-02C39ABA3B66}">
      <dsp:nvSpPr>
        <dsp:cNvPr id="0" name=""/>
        <dsp:cNvSpPr/>
      </dsp:nvSpPr>
      <dsp:spPr>
        <a:xfrm>
          <a:off x="1502596" y="1648627"/>
          <a:ext cx="1071256" cy="5356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venv</a:t>
          </a:r>
        </a:p>
      </dsp:txBody>
      <dsp:txXfrm>
        <a:off x="1518284" y="1664315"/>
        <a:ext cx="1039880" cy="504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090619-15A3-4857-80F9-13C75ED4B1C3}">
      <dsp:nvSpPr>
        <dsp:cNvPr id="0" name=""/>
        <dsp:cNvSpPr/>
      </dsp:nvSpPr>
      <dsp:spPr>
        <a:xfrm>
          <a:off x="87145" y="1904336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virtualE/</a:t>
          </a:r>
        </a:p>
      </dsp:txBody>
      <dsp:txXfrm>
        <a:off x="95952" y="1913143"/>
        <a:ext cx="1062384" cy="283070"/>
      </dsp:txXfrm>
    </dsp:sp>
    <dsp:sp modelId="{5E80570C-4313-4B0C-8806-70068E642190}">
      <dsp:nvSpPr>
        <dsp:cNvPr id="0" name=""/>
        <dsp:cNvSpPr/>
      </dsp:nvSpPr>
      <dsp:spPr>
        <a:xfrm rot="19457599">
          <a:off x="1139299" y="1961646"/>
          <a:ext cx="296235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296235" y="65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80011" y="1960825"/>
        <a:ext cx="14811" cy="14811"/>
      </dsp:txXfrm>
    </dsp:sp>
    <dsp:sp modelId="{A96478F1-6698-41D8-900F-0A11534DF873}">
      <dsp:nvSpPr>
        <dsp:cNvPr id="0" name=""/>
        <dsp:cNvSpPr/>
      </dsp:nvSpPr>
      <dsp:spPr>
        <a:xfrm>
          <a:off x="1407690" y="1731442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project/</a:t>
          </a:r>
        </a:p>
      </dsp:txBody>
      <dsp:txXfrm>
        <a:off x="1416497" y="1740249"/>
        <a:ext cx="1062384" cy="283070"/>
      </dsp:txXfrm>
    </dsp:sp>
    <dsp:sp modelId="{CFC463CE-8099-4A13-AECB-F7210536367A}">
      <dsp:nvSpPr>
        <dsp:cNvPr id="0" name=""/>
        <dsp:cNvSpPr/>
      </dsp:nvSpPr>
      <dsp:spPr>
        <a:xfrm rot="16842119">
          <a:off x="1907982" y="1175673"/>
          <a:ext cx="1423816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423816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584295" y="1146663"/>
        <a:ext cx="71190" cy="71190"/>
      </dsp:txXfrm>
    </dsp:sp>
    <dsp:sp modelId="{AC55311F-B5B6-4060-B156-3AEF5BC5A1E1}">
      <dsp:nvSpPr>
        <dsp:cNvPr id="0" name=""/>
        <dsp:cNvSpPr/>
      </dsp:nvSpPr>
      <dsp:spPr>
        <a:xfrm>
          <a:off x="2752092" y="332391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manage.py</a:t>
          </a:r>
          <a:endParaRPr lang="en-PH" sz="1000" b="1" kern="1200">
            <a:latin typeface="Aptos" panose="020B0004020202020204" pitchFamily="34" charset="0"/>
          </a:endParaRPr>
        </a:p>
      </dsp:txBody>
      <dsp:txXfrm>
        <a:off x="2760899" y="341198"/>
        <a:ext cx="1062384" cy="283070"/>
      </dsp:txXfrm>
    </dsp:sp>
    <dsp:sp modelId="{C604A2E0-3C84-426E-9913-7F3275CA5D83}">
      <dsp:nvSpPr>
        <dsp:cNvPr id="0" name=""/>
        <dsp:cNvSpPr/>
      </dsp:nvSpPr>
      <dsp:spPr>
        <a:xfrm rot="17045515">
          <a:off x="2076918" y="1348567"/>
          <a:ext cx="1085944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085944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592742" y="1328004"/>
        <a:ext cx="54297" cy="54297"/>
      </dsp:txXfrm>
    </dsp:sp>
    <dsp:sp modelId="{5C67D723-ECB4-4EC0-91E2-3A30BBB7AD7C}">
      <dsp:nvSpPr>
        <dsp:cNvPr id="0" name=""/>
        <dsp:cNvSpPr/>
      </dsp:nvSpPr>
      <dsp:spPr>
        <a:xfrm>
          <a:off x="2752092" y="678178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project/</a:t>
          </a:r>
          <a:endParaRPr lang="en-PH" sz="1000" b="1" kern="1200">
            <a:latin typeface="Aptos" panose="020B0004020202020204" pitchFamily="34" charset="0"/>
          </a:endParaRPr>
        </a:p>
      </dsp:txBody>
      <dsp:txXfrm>
        <a:off x="2760899" y="686985"/>
        <a:ext cx="1062384" cy="283070"/>
      </dsp:txXfrm>
    </dsp:sp>
    <dsp:sp modelId="{283C4E9D-F7AE-47A7-BAD4-B2A18298B0C4}">
      <dsp:nvSpPr>
        <dsp:cNvPr id="0" name=""/>
        <dsp:cNvSpPr/>
      </dsp:nvSpPr>
      <dsp:spPr>
        <a:xfrm rot="17266879">
          <a:off x="3585652" y="484099"/>
          <a:ext cx="709567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709567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2697" y="472946"/>
        <a:ext cx="35478" cy="35478"/>
      </dsp:txXfrm>
    </dsp:sp>
    <dsp:sp modelId="{6BA2E265-2D24-493D-968C-059BD32D1DB3}">
      <dsp:nvSpPr>
        <dsp:cNvPr id="0" name=""/>
        <dsp:cNvSpPr/>
      </dsp:nvSpPr>
      <dsp:spPr>
        <a:xfrm>
          <a:off x="4048782" y="2507"/>
          <a:ext cx="1440001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__init__.py</a:t>
          </a:r>
        </a:p>
      </dsp:txBody>
      <dsp:txXfrm>
        <a:off x="4057589" y="11314"/>
        <a:ext cx="1422387" cy="283070"/>
      </dsp:txXfrm>
    </dsp:sp>
    <dsp:sp modelId="{1009342C-19E0-4918-82E9-5769C8892DCD}">
      <dsp:nvSpPr>
        <dsp:cNvPr id="0" name=""/>
        <dsp:cNvSpPr/>
      </dsp:nvSpPr>
      <dsp:spPr>
        <a:xfrm rot="18197986">
          <a:off x="3743092" y="656993"/>
          <a:ext cx="394687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394687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30569" y="653711"/>
        <a:ext cx="19734" cy="19734"/>
      </dsp:txXfrm>
    </dsp:sp>
    <dsp:sp modelId="{D6D4836B-B592-4970-B72A-1FE4F1C74D5C}">
      <dsp:nvSpPr>
        <dsp:cNvPr id="0" name=""/>
        <dsp:cNvSpPr/>
      </dsp:nvSpPr>
      <dsp:spPr>
        <a:xfrm>
          <a:off x="4048782" y="348294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b="1" kern="1200">
              <a:latin typeface="Aptos" panose="020B0004020202020204" pitchFamily="34" charset="0"/>
            </a:rPr>
            <a:t>settings.py</a:t>
          </a:r>
          <a:endParaRPr lang="en-PH" sz="1000" kern="1200">
            <a:latin typeface="Aptos" panose="020B0004020202020204" pitchFamily="34" charset="0"/>
          </a:endParaRPr>
        </a:p>
      </dsp:txBody>
      <dsp:txXfrm>
        <a:off x="4057589" y="357101"/>
        <a:ext cx="1422393" cy="283070"/>
      </dsp:txXfrm>
    </dsp:sp>
    <dsp:sp modelId="{A59A9273-1E67-42B7-A9BF-2FD3D01696C3}">
      <dsp:nvSpPr>
        <dsp:cNvPr id="0" name=""/>
        <dsp:cNvSpPr/>
      </dsp:nvSpPr>
      <dsp:spPr>
        <a:xfrm rot="251848">
          <a:off x="3831799" y="829886"/>
          <a:ext cx="21727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21727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35004" y="831040"/>
        <a:ext cx="10863" cy="10863"/>
      </dsp:txXfrm>
    </dsp:sp>
    <dsp:sp modelId="{170EBE8E-FAA3-4248-8367-91403B13D0FD}">
      <dsp:nvSpPr>
        <dsp:cNvPr id="0" name=""/>
        <dsp:cNvSpPr/>
      </dsp:nvSpPr>
      <dsp:spPr>
        <a:xfrm>
          <a:off x="4048782" y="694081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urls.py</a:t>
          </a:r>
        </a:p>
      </dsp:txBody>
      <dsp:txXfrm>
        <a:off x="4057589" y="702888"/>
        <a:ext cx="1422393" cy="283070"/>
      </dsp:txXfrm>
    </dsp:sp>
    <dsp:sp modelId="{0C5C3C42-221A-4FFC-A24B-1608237CC15E}">
      <dsp:nvSpPr>
        <dsp:cNvPr id="0" name=""/>
        <dsp:cNvSpPr/>
      </dsp:nvSpPr>
      <dsp:spPr>
        <a:xfrm rot="3544432">
          <a:off x="3729619" y="1002780"/>
          <a:ext cx="42163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42163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9895" y="998824"/>
        <a:ext cx="21081" cy="21081"/>
      </dsp:txXfrm>
    </dsp:sp>
    <dsp:sp modelId="{D2E21C01-4D43-498F-ADA5-559B0C36E656}">
      <dsp:nvSpPr>
        <dsp:cNvPr id="0" name=""/>
        <dsp:cNvSpPr/>
      </dsp:nvSpPr>
      <dsp:spPr>
        <a:xfrm>
          <a:off x="4048782" y="1039868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asgi.py</a:t>
          </a:r>
        </a:p>
      </dsp:txBody>
      <dsp:txXfrm>
        <a:off x="4057589" y="1048675"/>
        <a:ext cx="1422393" cy="283070"/>
      </dsp:txXfrm>
    </dsp:sp>
    <dsp:sp modelId="{33B7B188-8614-466D-A497-81F2A9753959}">
      <dsp:nvSpPr>
        <dsp:cNvPr id="0" name=""/>
        <dsp:cNvSpPr/>
      </dsp:nvSpPr>
      <dsp:spPr>
        <a:xfrm rot="4378251">
          <a:off x="3570477" y="1175673"/>
          <a:ext cx="739918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739918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1938" y="1163761"/>
        <a:ext cx="36995" cy="36995"/>
      </dsp:txXfrm>
    </dsp:sp>
    <dsp:sp modelId="{87FAEBD8-954E-4534-9168-7C33F96E792B}">
      <dsp:nvSpPr>
        <dsp:cNvPr id="0" name=""/>
        <dsp:cNvSpPr/>
      </dsp:nvSpPr>
      <dsp:spPr>
        <a:xfrm>
          <a:off x="4048782" y="1385655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wsig.py</a:t>
          </a:r>
        </a:p>
      </dsp:txBody>
      <dsp:txXfrm>
        <a:off x="4057589" y="1394462"/>
        <a:ext cx="1422393" cy="283070"/>
      </dsp:txXfrm>
    </dsp:sp>
    <dsp:sp modelId="{CF0B67FD-6A91-40AB-8DBB-29C27870936A}">
      <dsp:nvSpPr>
        <dsp:cNvPr id="0" name=""/>
        <dsp:cNvSpPr/>
      </dsp:nvSpPr>
      <dsp:spPr>
        <a:xfrm rot="4529253">
          <a:off x="2092329" y="2385928"/>
          <a:ext cx="105512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05512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593512" y="2366135"/>
        <a:ext cx="52756" cy="52756"/>
      </dsp:txXfrm>
    </dsp:sp>
    <dsp:sp modelId="{BAEAD50A-C876-43BE-9B9B-AB91CE6076EC}">
      <dsp:nvSpPr>
        <dsp:cNvPr id="0" name=""/>
        <dsp:cNvSpPr/>
      </dsp:nvSpPr>
      <dsp:spPr>
        <a:xfrm>
          <a:off x="2752092" y="2752900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app/</a:t>
          </a:r>
        </a:p>
      </dsp:txBody>
      <dsp:txXfrm>
        <a:off x="2760899" y="2761707"/>
        <a:ext cx="1062384" cy="283070"/>
      </dsp:txXfrm>
    </dsp:sp>
    <dsp:sp modelId="{C241B131-EF8F-4802-B02D-E02C81B72BD6}">
      <dsp:nvSpPr>
        <dsp:cNvPr id="0" name=""/>
        <dsp:cNvSpPr/>
      </dsp:nvSpPr>
      <dsp:spPr>
        <a:xfrm rot="16918627">
          <a:off x="3418341" y="2385928"/>
          <a:ext cx="1044189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044189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14331" y="2366409"/>
        <a:ext cx="52209" cy="52209"/>
      </dsp:txXfrm>
    </dsp:sp>
    <dsp:sp modelId="{D8F6859E-BD92-499B-BECD-5C0B55C3AC9A}">
      <dsp:nvSpPr>
        <dsp:cNvPr id="0" name=""/>
        <dsp:cNvSpPr/>
      </dsp:nvSpPr>
      <dsp:spPr>
        <a:xfrm>
          <a:off x="4048782" y="1731442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migrations/</a:t>
          </a:r>
        </a:p>
      </dsp:txBody>
      <dsp:txXfrm>
        <a:off x="4057589" y="1740249"/>
        <a:ext cx="1422393" cy="283070"/>
      </dsp:txXfrm>
    </dsp:sp>
    <dsp:sp modelId="{8B584A7A-B18A-439B-B011-A7A40D5AF0A0}">
      <dsp:nvSpPr>
        <dsp:cNvPr id="0" name=""/>
        <dsp:cNvSpPr/>
      </dsp:nvSpPr>
      <dsp:spPr>
        <a:xfrm rot="17266879">
          <a:off x="3585652" y="2558822"/>
          <a:ext cx="709567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709567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2697" y="2547668"/>
        <a:ext cx="35478" cy="35478"/>
      </dsp:txXfrm>
    </dsp:sp>
    <dsp:sp modelId="{8B8663A0-FAB5-45D8-822E-7339E0709CE7}">
      <dsp:nvSpPr>
        <dsp:cNvPr id="0" name=""/>
        <dsp:cNvSpPr/>
      </dsp:nvSpPr>
      <dsp:spPr>
        <a:xfrm>
          <a:off x="4048782" y="2077229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__init__.py</a:t>
          </a:r>
        </a:p>
      </dsp:txBody>
      <dsp:txXfrm>
        <a:off x="4057589" y="2086036"/>
        <a:ext cx="1422393" cy="283070"/>
      </dsp:txXfrm>
    </dsp:sp>
    <dsp:sp modelId="{B3CAB348-4C2E-4D1A-AFC4-7F78FC5EA74B}">
      <dsp:nvSpPr>
        <dsp:cNvPr id="0" name=""/>
        <dsp:cNvSpPr/>
      </dsp:nvSpPr>
      <dsp:spPr>
        <a:xfrm rot="18197986">
          <a:off x="3743092" y="2731715"/>
          <a:ext cx="394687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394687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30569" y="2728433"/>
        <a:ext cx="19734" cy="19734"/>
      </dsp:txXfrm>
    </dsp:sp>
    <dsp:sp modelId="{211A10FF-37A6-4304-B4C4-EE80FD1D98B6}">
      <dsp:nvSpPr>
        <dsp:cNvPr id="0" name=""/>
        <dsp:cNvSpPr/>
      </dsp:nvSpPr>
      <dsp:spPr>
        <a:xfrm>
          <a:off x="4048782" y="2423016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admin.py</a:t>
          </a:r>
        </a:p>
      </dsp:txBody>
      <dsp:txXfrm>
        <a:off x="4057589" y="2431823"/>
        <a:ext cx="1422393" cy="283070"/>
      </dsp:txXfrm>
    </dsp:sp>
    <dsp:sp modelId="{E66DF700-BC34-4AD0-81B6-4630905F4A10}">
      <dsp:nvSpPr>
        <dsp:cNvPr id="0" name=""/>
        <dsp:cNvSpPr/>
      </dsp:nvSpPr>
      <dsp:spPr>
        <a:xfrm rot="251848">
          <a:off x="3831799" y="2904609"/>
          <a:ext cx="21727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21727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35004" y="2905762"/>
        <a:ext cx="10863" cy="10863"/>
      </dsp:txXfrm>
    </dsp:sp>
    <dsp:sp modelId="{C6E789C2-879F-4FE5-8C6C-B82BEBA10045}">
      <dsp:nvSpPr>
        <dsp:cNvPr id="0" name=""/>
        <dsp:cNvSpPr/>
      </dsp:nvSpPr>
      <dsp:spPr>
        <a:xfrm>
          <a:off x="4048782" y="2768803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apps.py</a:t>
          </a:r>
        </a:p>
      </dsp:txBody>
      <dsp:txXfrm>
        <a:off x="4057589" y="2777610"/>
        <a:ext cx="1422393" cy="283070"/>
      </dsp:txXfrm>
    </dsp:sp>
    <dsp:sp modelId="{A08A9D50-5951-4A95-BB07-AC621F477C34}">
      <dsp:nvSpPr>
        <dsp:cNvPr id="0" name=""/>
        <dsp:cNvSpPr/>
      </dsp:nvSpPr>
      <dsp:spPr>
        <a:xfrm rot="3544432">
          <a:off x="3729619" y="3077502"/>
          <a:ext cx="42163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42163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9895" y="3073547"/>
        <a:ext cx="21081" cy="21081"/>
      </dsp:txXfrm>
    </dsp:sp>
    <dsp:sp modelId="{AA7D5E0E-0500-4424-B648-ECF59BFDE398}">
      <dsp:nvSpPr>
        <dsp:cNvPr id="0" name=""/>
        <dsp:cNvSpPr/>
      </dsp:nvSpPr>
      <dsp:spPr>
        <a:xfrm>
          <a:off x="4048782" y="3114590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models.py</a:t>
          </a:r>
        </a:p>
      </dsp:txBody>
      <dsp:txXfrm>
        <a:off x="4057589" y="3123397"/>
        <a:ext cx="1422393" cy="283070"/>
      </dsp:txXfrm>
    </dsp:sp>
    <dsp:sp modelId="{4E3E3A64-AE2D-4000-98BC-62A475CB8656}">
      <dsp:nvSpPr>
        <dsp:cNvPr id="0" name=""/>
        <dsp:cNvSpPr/>
      </dsp:nvSpPr>
      <dsp:spPr>
        <a:xfrm rot="4378251">
          <a:off x="3570477" y="3250396"/>
          <a:ext cx="739918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739918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21938" y="3238483"/>
        <a:ext cx="36995" cy="36995"/>
      </dsp:txXfrm>
    </dsp:sp>
    <dsp:sp modelId="{8F9EA452-73DA-4EEB-B286-7811EA773038}">
      <dsp:nvSpPr>
        <dsp:cNvPr id="0" name=""/>
        <dsp:cNvSpPr/>
      </dsp:nvSpPr>
      <dsp:spPr>
        <a:xfrm>
          <a:off x="4048782" y="3460377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test.py</a:t>
          </a:r>
        </a:p>
      </dsp:txBody>
      <dsp:txXfrm>
        <a:off x="4057589" y="3469184"/>
        <a:ext cx="1422393" cy="283070"/>
      </dsp:txXfrm>
    </dsp:sp>
    <dsp:sp modelId="{9082A43D-AB05-41B0-9DB3-90816963B95A}">
      <dsp:nvSpPr>
        <dsp:cNvPr id="0" name=""/>
        <dsp:cNvSpPr/>
      </dsp:nvSpPr>
      <dsp:spPr>
        <a:xfrm rot="4702475">
          <a:off x="3402774" y="3423289"/>
          <a:ext cx="1075323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075323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913553" y="3402991"/>
        <a:ext cx="53766" cy="53766"/>
      </dsp:txXfrm>
    </dsp:sp>
    <dsp:sp modelId="{03125CF0-5EE7-42BC-9DC4-B238C930A2B7}">
      <dsp:nvSpPr>
        <dsp:cNvPr id="0" name=""/>
        <dsp:cNvSpPr/>
      </dsp:nvSpPr>
      <dsp:spPr>
        <a:xfrm>
          <a:off x="4048782" y="3806164"/>
          <a:ext cx="1440007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views.py</a:t>
          </a:r>
        </a:p>
      </dsp:txBody>
      <dsp:txXfrm>
        <a:off x="4057589" y="3814971"/>
        <a:ext cx="1422393" cy="283070"/>
      </dsp:txXfrm>
    </dsp:sp>
    <dsp:sp modelId="{4873FD1B-4FC1-464F-889C-781CED5EEC09}">
      <dsp:nvSpPr>
        <dsp:cNvPr id="0" name=""/>
        <dsp:cNvSpPr/>
      </dsp:nvSpPr>
      <dsp:spPr>
        <a:xfrm rot="4743300">
          <a:off x="1923602" y="2558822"/>
          <a:ext cx="1392576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1392576" y="65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585076" y="2530593"/>
        <a:ext cx="69628" cy="69628"/>
      </dsp:txXfrm>
    </dsp:sp>
    <dsp:sp modelId="{D3B38E39-811A-4522-ABC6-DCF2F751ACDA}">
      <dsp:nvSpPr>
        <dsp:cNvPr id="0" name=""/>
        <dsp:cNvSpPr/>
      </dsp:nvSpPr>
      <dsp:spPr>
        <a:xfrm>
          <a:off x="2752092" y="3098687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db.sqlite3</a:t>
          </a:r>
        </a:p>
      </dsp:txBody>
      <dsp:txXfrm>
        <a:off x="2760899" y="3107494"/>
        <a:ext cx="1062384" cy="283070"/>
      </dsp:txXfrm>
    </dsp:sp>
    <dsp:sp modelId="{73C60E33-6605-4959-8D61-4BD656474A51}">
      <dsp:nvSpPr>
        <dsp:cNvPr id="0" name=""/>
        <dsp:cNvSpPr/>
      </dsp:nvSpPr>
      <dsp:spPr>
        <a:xfrm rot="1841989">
          <a:off x="1145596" y="2126588"/>
          <a:ext cx="307498" cy="13170"/>
        </a:xfrm>
        <a:custGeom>
          <a:avLst/>
          <a:gdLst/>
          <a:ahLst/>
          <a:cxnLst/>
          <a:rect l="0" t="0" r="0" b="0"/>
          <a:pathLst>
            <a:path>
              <a:moveTo>
                <a:pt x="0" y="6585"/>
              </a:moveTo>
              <a:lnTo>
                <a:pt x="307498" y="65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91657" y="2125486"/>
        <a:ext cx="15374" cy="15374"/>
      </dsp:txXfrm>
    </dsp:sp>
    <dsp:sp modelId="{FDC6E4ED-8FC0-4040-90D6-02C39ABA3B66}">
      <dsp:nvSpPr>
        <dsp:cNvPr id="0" name=""/>
        <dsp:cNvSpPr/>
      </dsp:nvSpPr>
      <dsp:spPr>
        <a:xfrm>
          <a:off x="1431547" y="2061326"/>
          <a:ext cx="1079998" cy="3006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>
              <a:latin typeface="Aptos" panose="020B0004020202020204" pitchFamily="34" charset="0"/>
            </a:rPr>
            <a:t>venv</a:t>
          </a:r>
        </a:p>
      </dsp:txBody>
      <dsp:txXfrm>
        <a:off x="1440354" y="2070133"/>
        <a:ext cx="1062384" cy="2830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6DBF-5D30-4775-8DFB-3779377210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Editor in Word Tutorial.dotx</Template>
  <TotalTime>102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guevara</dc:creator>
  <cp:keywords/>
  <dc:description/>
  <cp:lastModifiedBy>Jonathan Guevara</cp:lastModifiedBy>
  <cp:revision>19</cp:revision>
  <dcterms:created xsi:type="dcterms:W3CDTF">2024-08-24T08:43:00Z</dcterms:created>
  <dcterms:modified xsi:type="dcterms:W3CDTF">2024-11-03T01:33:00Z</dcterms:modified>
</cp:coreProperties>
</file>